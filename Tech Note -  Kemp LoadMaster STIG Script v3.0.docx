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SemiBold" w:hAnsi="Source Sans Pro SemiBold"/>
          <w:bCs/>
          <w:color w:val="4C4C4C" w:themeColor="text2"/>
          <w:sz w:val="28"/>
        </w:rPr>
        <w:id w:val="1719318334"/>
        <w:docPartObj>
          <w:docPartGallery w:val="Cover Pages"/>
          <w:docPartUnique/>
        </w:docPartObj>
      </w:sdtPr>
      <w:sdtEndPr>
        <w:rPr>
          <w:rFonts w:ascii="Source Sans Pro Light" w:hAnsi="Source Sans Pro Light"/>
          <w:sz w:val="72"/>
          <w:szCs w:val="72"/>
          <w:lang w:val="en-IE"/>
        </w:rPr>
      </w:sdtEndPr>
      <w:sdtContent>
        <w:p w14:paraId="5C8642FD" w14:textId="7BFB7E1C" w:rsidR="002A3A64" w:rsidRDefault="002D1ECA" w:rsidP="00E735B4">
          <w:pPr>
            <w:jc w:val="center"/>
          </w:pPr>
          <w:r w:rsidRPr="002A3A64">
            <w:rPr>
              <w:noProof/>
            </w:rPr>
            <w:drawing>
              <wp:anchor distT="0" distB="0" distL="114300" distR="114300" simplePos="0" relativeHeight="251660288" behindDoc="1" locked="0" layoutInCell="1" allowOverlap="1" wp14:anchorId="314F8008" wp14:editId="3DFF5278">
                <wp:simplePos x="0" y="0"/>
                <wp:positionH relativeFrom="page">
                  <wp:posOffset>19794</wp:posOffset>
                </wp:positionH>
                <wp:positionV relativeFrom="page">
                  <wp:posOffset>-963332</wp:posOffset>
                </wp:positionV>
                <wp:extent cx="7792872" cy="110231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mp word template Photo cover.png"/>
                        <pic:cNvPicPr/>
                      </pic:nvPicPr>
                      <pic:blipFill>
                        <a:blip r:embed="rId12">
                          <a:extLst>
                            <a:ext uri="{28A0092B-C50C-407E-A947-70E740481C1C}">
                              <a14:useLocalDpi xmlns:a14="http://schemas.microsoft.com/office/drawing/2010/main" val="0"/>
                            </a:ext>
                          </a:extLst>
                        </a:blip>
                        <a:stretch>
                          <a:fillRect/>
                        </a:stretch>
                      </pic:blipFill>
                      <pic:spPr>
                        <a:xfrm>
                          <a:off x="0" y="0"/>
                          <a:ext cx="7792872" cy="11023145"/>
                        </a:xfrm>
                        <a:prstGeom prst="rect">
                          <a:avLst/>
                        </a:prstGeom>
                      </pic:spPr>
                    </pic:pic>
                  </a:graphicData>
                </a:graphic>
                <wp14:sizeRelH relativeFrom="margin">
                  <wp14:pctWidth>0</wp14:pctWidth>
                </wp14:sizeRelH>
                <wp14:sizeRelV relativeFrom="margin">
                  <wp14:pctHeight>0</wp14:pctHeight>
                </wp14:sizeRelV>
              </wp:anchor>
            </w:drawing>
          </w:r>
          <w:r w:rsidR="00572365">
            <w:rPr>
              <w:noProof/>
            </w:rPr>
            <w:drawing>
              <wp:inline distT="0" distB="0" distL="0" distR="0" wp14:anchorId="5ACF946A" wp14:editId="26253FF1">
                <wp:extent cx="1938337" cy="442595"/>
                <wp:effectExtent l="0" t="0" r="0" b="0"/>
                <wp:docPr id="21" name="Picture 2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con&#10;&#10;Description automatically generated"/>
                        <pic:cNvPicPr/>
                      </pic:nvPicPr>
                      <pic:blipFill rotWithShape="1">
                        <a:blip r:embed="rId13">
                          <a:extLst>
                            <a:ext uri="{28A0092B-C50C-407E-A947-70E740481C1C}">
                              <a14:useLocalDpi xmlns:a14="http://schemas.microsoft.com/office/drawing/2010/main" val="0"/>
                            </a:ext>
                          </a:extLst>
                        </a:blip>
                        <a:srcRect r="41942"/>
                        <a:stretch/>
                      </pic:blipFill>
                      <pic:spPr bwMode="auto">
                        <a:xfrm>
                          <a:off x="0" y="0"/>
                          <a:ext cx="2100325" cy="479583"/>
                        </a:xfrm>
                        <a:prstGeom prst="rect">
                          <a:avLst/>
                        </a:prstGeom>
                        <a:ln>
                          <a:noFill/>
                        </a:ln>
                        <a:extLst>
                          <a:ext uri="{53640926-AAD7-44D8-BBD7-CCE9431645EC}">
                            <a14:shadowObscured xmlns:a14="http://schemas.microsoft.com/office/drawing/2010/main"/>
                          </a:ext>
                        </a:extLst>
                      </pic:spPr>
                    </pic:pic>
                  </a:graphicData>
                </a:graphic>
              </wp:inline>
            </w:drawing>
          </w:r>
        </w:p>
        <w:p w14:paraId="25C4D953" w14:textId="77777777" w:rsidR="002A3A64" w:rsidRDefault="002A3A64">
          <w:pPr>
            <w:rPr>
              <w:rFonts w:ascii="Source Sans Pro Light" w:hAnsi="Source Sans Pro Light"/>
              <w:sz w:val="72"/>
              <w:szCs w:val="72"/>
              <w:lang w:val="en-IE"/>
            </w:rPr>
          </w:pPr>
        </w:p>
        <w:p w14:paraId="0BD210D5" w14:textId="77777777" w:rsidR="002A3A64" w:rsidRDefault="002A3A64">
          <w:pPr>
            <w:rPr>
              <w:rFonts w:ascii="Source Sans Pro Light" w:hAnsi="Source Sans Pro Light"/>
              <w:sz w:val="72"/>
              <w:szCs w:val="72"/>
              <w:lang w:val="en-IE"/>
            </w:rPr>
          </w:pPr>
        </w:p>
        <w:p w14:paraId="330E9D07" w14:textId="77777777" w:rsidR="00FF61E7" w:rsidRPr="004C6A24" w:rsidRDefault="002467C1" w:rsidP="002A3A64">
          <w:pPr>
            <w:rPr>
              <w:rFonts w:ascii="Source Sans Pro SemiBold" w:hAnsi="Source Sans Pro SemiBold"/>
              <w:color w:val="4C4C4C" w:themeColor="text2"/>
              <w:sz w:val="72"/>
              <w:szCs w:val="72"/>
              <w:lang w:val="en-IE"/>
            </w:rPr>
          </w:pPr>
          <w:bookmarkStart w:id="0" w:name="_Hlk78451583"/>
          <w:r w:rsidRPr="004C6A24">
            <w:rPr>
              <w:rFonts w:ascii="Source Sans Pro SemiBold" w:hAnsi="Source Sans Pro SemiBold"/>
              <w:bCs/>
              <w:color w:val="4C4C4C" w:themeColor="text2"/>
              <w:sz w:val="72"/>
              <w:szCs w:val="72"/>
            </w:rPr>
            <w:t>Tech N</w:t>
          </w:r>
          <w:proofErr w:type="spellStart"/>
          <w:r w:rsidRPr="004C6A24">
            <w:rPr>
              <w:rFonts w:ascii="Source Sans Pro SemiBold" w:hAnsi="Source Sans Pro SemiBold"/>
              <w:color w:val="4C4C4C" w:themeColor="text2"/>
              <w:sz w:val="72"/>
              <w:szCs w:val="72"/>
              <w:lang w:val="en-IE"/>
            </w:rPr>
            <w:t>ote</w:t>
          </w:r>
          <w:proofErr w:type="spellEnd"/>
          <w:r w:rsidR="00FA5DCA" w:rsidRPr="004C6A24">
            <w:rPr>
              <w:rFonts w:ascii="Source Sans Pro SemiBold" w:hAnsi="Source Sans Pro SemiBold"/>
              <w:color w:val="4C4C4C" w:themeColor="text2"/>
              <w:sz w:val="72"/>
              <w:szCs w:val="72"/>
              <w:lang w:val="en-IE"/>
            </w:rPr>
            <w:t xml:space="preserve">: </w:t>
          </w:r>
        </w:p>
        <w:p w14:paraId="1B58CD54" w14:textId="1992E2AC" w:rsidR="00F66EB4" w:rsidRPr="004C6A24" w:rsidRDefault="009575D2" w:rsidP="002A3A64">
          <w:pPr>
            <w:rPr>
              <w:rFonts w:ascii="Source Sans Pro SemiBold" w:hAnsi="Source Sans Pro SemiBold"/>
            </w:rPr>
          </w:pPr>
          <w:r w:rsidRPr="004C6A24">
            <w:rPr>
              <w:rFonts w:ascii="Source Sans Pro SemiBold" w:hAnsi="Source Sans Pro SemiBold"/>
              <w:color w:val="4C4C4C" w:themeColor="text2"/>
              <w:sz w:val="72"/>
              <w:szCs w:val="72"/>
              <w:lang w:val="en-IE"/>
            </w:rPr>
            <w:t xml:space="preserve">LoadMaster </w:t>
          </w:r>
          <w:bookmarkEnd w:id="0"/>
          <w:r w:rsidR="00CD60B4" w:rsidRPr="004C6A24">
            <w:rPr>
              <w:rFonts w:ascii="Source Sans Pro SemiBold" w:hAnsi="Source Sans Pro SemiBold"/>
              <w:noProof/>
            </w:rPr>
            <w:drawing>
              <wp:anchor distT="0" distB="0" distL="114300" distR="114300" simplePos="0" relativeHeight="251659264" behindDoc="1" locked="0" layoutInCell="1" allowOverlap="1" wp14:anchorId="53CC17DE" wp14:editId="57BC719E">
                <wp:simplePos x="0" y="0"/>
                <wp:positionH relativeFrom="page">
                  <wp:align>right</wp:align>
                </wp:positionH>
                <wp:positionV relativeFrom="page">
                  <wp:posOffset>4667534</wp:posOffset>
                </wp:positionV>
                <wp:extent cx="7998548" cy="5999423"/>
                <wp:effectExtent l="0" t="0" r="254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buildings-city-169647.jpg"/>
                        <pic:cNvPicPr/>
                      </pic:nvPicPr>
                      <pic:blipFill>
                        <a:blip r:embed="rId14">
                          <a:extLst>
                            <a:ext uri="{28A0092B-C50C-407E-A947-70E740481C1C}">
                              <a14:useLocalDpi xmlns:a14="http://schemas.microsoft.com/office/drawing/2010/main" val="0"/>
                            </a:ext>
                          </a:extLst>
                        </a:blip>
                        <a:stretch>
                          <a:fillRect/>
                        </a:stretch>
                      </pic:blipFill>
                      <pic:spPr>
                        <a:xfrm>
                          <a:off x="0" y="0"/>
                          <a:ext cx="7998548" cy="5999423"/>
                        </a:xfrm>
                        <a:prstGeom prst="rect">
                          <a:avLst/>
                        </a:prstGeom>
                      </pic:spPr>
                    </pic:pic>
                  </a:graphicData>
                </a:graphic>
                <wp14:sizeRelH relativeFrom="margin">
                  <wp14:pctWidth>0</wp14:pctWidth>
                </wp14:sizeRelH>
                <wp14:sizeRelV relativeFrom="margin">
                  <wp14:pctHeight>0</wp14:pctHeight>
                </wp14:sizeRelV>
              </wp:anchor>
            </w:drawing>
          </w:r>
          <w:r w:rsidR="00B801E4" w:rsidRPr="004C6A24">
            <w:rPr>
              <w:rFonts w:ascii="Source Sans Pro SemiBold" w:hAnsi="Source Sans Pro SemiBold"/>
              <w:color w:val="4C4C4C" w:themeColor="text2"/>
              <w:sz w:val="72"/>
              <w:szCs w:val="72"/>
              <w:lang w:val="en-IE"/>
            </w:rPr>
            <w:t>STIG Script</w:t>
          </w:r>
        </w:p>
        <w:p w14:paraId="38C9C8D6" w14:textId="77777777" w:rsidR="00F66EB4" w:rsidRDefault="00F66EB4" w:rsidP="002A3A64"/>
        <w:p w14:paraId="7B702ACD" w14:textId="7456A257" w:rsidR="002D1ECA" w:rsidRDefault="002D1ECA" w:rsidP="002D1ECA">
          <w:pPr>
            <w:pStyle w:val="KTitlePageH2"/>
          </w:pPr>
          <w:r w:rsidRPr="00B15CD6">
            <w:rPr>
              <w:sz w:val="32"/>
              <w:szCs w:val="28"/>
            </w:rPr>
            <w:t>Versi</w:t>
          </w:r>
          <w:r w:rsidR="00C54184">
            <w:rPr>
              <w:sz w:val="32"/>
              <w:szCs w:val="28"/>
            </w:rPr>
            <w:t xml:space="preserve">on </w:t>
          </w:r>
          <w:r w:rsidR="001E4CEA">
            <w:rPr>
              <w:sz w:val="32"/>
              <w:szCs w:val="28"/>
            </w:rPr>
            <w:t xml:space="preserve">3.0 </w:t>
          </w:r>
          <w:r w:rsidR="00C54184">
            <w:rPr>
              <w:sz w:val="32"/>
              <w:szCs w:val="28"/>
            </w:rPr>
            <w:t>2023</w:t>
          </w:r>
          <w:r w:rsidR="00A1191D">
            <w:rPr>
              <w:sz w:val="32"/>
              <w:szCs w:val="28"/>
            </w:rPr>
            <w:t>0</w:t>
          </w:r>
          <w:r w:rsidR="0088141A">
            <w:rPr>
              <w:sz w:val="32"/>
              <w:szCs w:val="28"/>
            </w:rPr>
            <w:t>906</w:t>
          </w:r>
        </w:p>
        <w:p w14:paraId="09543A9D" w14:textId="77777777" w:rsidR="002D1ECA" w:rsidRDefault="002D1ECA" w:rsidP="002D1ECA">
          <w:pPr>
            <w:pStyle w:val="KTitlePageH2"/>
          </w:pPr>
        </w:p>
        <w:p w14:paraId="302A91DC" w14:textId="71E783AE" w:rsidR="00F66EB4" w:rsidRDefault="00602121" w:rsidP="005B3CA5">
          <w:pPr>
            <w:pStyle w:val="KTitlePageH2"/>
          </w:pPr>
          <w:r>
            <w:t xml:space="preserve">This note describes </w:t>
          </w:r>
          <w:r w:rsidR="009575D2">
            <w:t>how to</w:t>
          </w:r>
          <w:r w:rsidR="00D75446">
            <w:t xml:space="preserve"> use the STIG script to configure </w:t>
          </w:r>
          <w:r w:rsidR="009575D2">
            <w:t xml:space="preserve">a Kemp LoadMaster </w:t>
          </w:r>
          <w:r w:rsidR="00D75446">
            <w:t xml:space="preserve">for use on U.S. Government </w:t>
          </w:r>
          <w:r w:rsidR="009575D2">
            <w:t>network</w:t>
          </w:r>
          <w:r w:rsidR="00D75446">
            <w:t>s</w:t>
          </w:r>
          <w:r w:rsidR="00CB7D9D">
            <w:t>.</w:t>
          </w:r>
          <w:r w:rsidR="00314CC3">
            <w:t xml:space="preserve"> </w:t>
          </w:r>
        </w:p>
        <w:p w14:paraId="42744780" w14:textId="4D18F1EF" w:rsidR="005668D2" w:rsidRDefault="005668D2" w:rsidP="005B3CA5">
          <w:pPr>
            <w:pStyle w:val="KTitlePageH2"/>
          </w:pPr>
        </w:p>
        <w:p w14:paraId="3D252FDA" w14:textId="77777777" w:rsidR="001628B8" w:rsidRDefault="001628B8" w:rsidP="00522A72">
          <w:pPr>
            <w:pStyle w:val="KTitlePageH2"/>
          </w:pPr>
        </w:p>
        <w:p w14:paraId="43FAFA47" w14:textId="77777777" w:rsidR="001628B8" w:rsidRDefault="001628B8" w:rsidP="00522A72">
          <w:pPr>
            <w:pStyle w:val="KTitlePageH2"/>
          </w:pPr>
        </w:p>
        <w:p w14:paraId="1EA8395D" w14:textId="77777777" w:rsidR="001628B8" w:rsidRDefault="001628B8" w:rsidP="00522A72">
          <w:pPr>
            <w:pStyle w:val="KTitlePageH2"/>
          </w:pPr>
        </w:p>
        <w:p w14:paraId="35E5D412" w14:textId="77777777" w:rsidR="001628B8" w:rsidRDefault="001628B8" w:rsidP="00522A72">
          <w:pPr>
            <w:pStyle w:val="KTitlePageH2"/>
          </w:pPr>
        </w:p>
        <w:p w14:paraId="665EAEFD" w14:textId="77777777" w:rsidR="001628B8" w:rsidRDefault="001628B8" w:rsidP="00522A72">
          <w:pPr>
            <w:pStyle w:val="KTitlePageH2"/>
          </w:pPr>
        </w:p>
        <w:p w14:paraId="66C41559" w14:textId="6174869F" w:rsidR="00B23751" w:rsidRPr="00522A72" w:rsidRDefault="00000000" w:rsidP="00522A72">
          <w:pPr>
            <w:pStyle w:val="KTitlePageH2"/>
          </w:pPr>
        </w:p>
      </w:sdtContent>
    </w:sdt>
    <w:p w14:paraId="3DB8F63F" w14:textId="4A768750" w:rsidR="002D1ECA" w:rsidRPr="00B23751" w:rsidRDefault="00B23751" w:rsidP="002D1ECA">
      <w:pPr>
        <w:rPr>
          <w:rFonts w:ascii="Source Sans Pro Light" w:hAnsi="Source Sans Pro Light"/>
          <w:sz w:val="24"/>
          <w:lang w:val="en-IE"/>
        </w:rPr>
      </w:pPr>
      <w:r w:rsidRPr="00B23751">
        <w:rPr>
          <w:rFonts w:ascii="Source Sans Pro Light" w:hAnsi="Source Sans Pro Light"/>
          <w:sz w:val="24"/>
          <w:lang w:val="en-IE"/>
        </w:rPr>
        <w:t>Copyright © 2002-202</w:t>
      </w:r>
      <w:r w:rsidR="00BC59F5">
        <w:rPr>
          <w:rFonts w:ascii="Source Sans Pro Light" w:hAnsi="Source Sans Pro Light"/>
          <w:sz w:val="24"/>
          <w:lang w:val="en-IE"/>
        </w:rPr>
        <w:t>3</w:t>
      </w:r>
      <w:r w:rsidRPr="00B23751">
        <w:rPr>
          <w:rFonts w:ascii="Source Sans Pro Light" w:hAnsi="Source Sans Pro Light"/>
          <w:sz w:val="24"/>
          <w:lang w:val="en-IE"/>
        </w:rPr>
        <w:t xml:space="preserve"> </w:t>
      </w:r>
      <w:r w:rsidR="00CC2DCB">
        <w:rPr>
          <w:rFonts w:ascii="Source Sans Pro Light" w:hAnsi="Source Sans Pro Light"/>
          <w:sz w:val="24"/>
          <w:lang w:val="en-IE"/>
        </w:rPr>
        <w:t>Progress</w:t>
      </w:r>
      <w:r w:rsidRPr="00B23751">
        <w:rPr>
          <w:rFonts w:ascii="Source Sans Pro Light" w:hAnsi="Source Sans Pro Light"/>
          <w:sz w:val="24"/>
          <w:lang w:val="en-IE"/>
        </w:rPr>
        <w:t>. All rights reserved.</w:t>
      </w:r>
    </w:p>
    <w:p w14:paraId="7BCB9FCE" w14:textId="39B815F0" w:rsidR="00B23751" w:rsidRDefault="00B23751" w:rsidP="00B23751">
      <w:pPr>
        <w:rPr>
          <w:rFonts w:ascii="Source Sans Pro Light" w:hAnsi="Source Sans Pro Light"/>
          <w:sz w:val="24"/>
          <w:lang w:val="en-IE"/>
        </w:rPr>
      </w:pPr>
      <w:r w:rsidRPr="00B23751">
        <w:rPr>
          <w:rFonts w:ascii="Source Sans Pro Light" w:hAnsi="Source Sans Pro Light"/>
          <w:sz w:val="24"/>
          <w:lang w:val="en-IE"/>
        </w:rPr>
        <w:t>.</w:t>
      </w:r>
    </w:p>
    <w:p w14:paraId="1751057C" w14:textId="190BCAFF" w:rsidR="00FC44DB" w:rsidRDefault="00F87FCD" w:rsidP="00FC44DB">
      <w:pPr>
        <w:rPr>
          <w:rFonts w:ascii="Source Sans Pro Light" w:hAnsi="Source Sans Pro Light"/>
          <w:sz w:val="24"/>
          <w:lang w:val="en-IE"/>
        </w:rPr>
      </w:pPr>
      <w:r>
        <w:rPr>
          <w:rFonts w:ascii="Source Sans Pro Light" w:hAnsi="Source Sans Pro Light"/>
          <w:sz w:val="24"/>
          <w:lang w:val="en-IE"/>
        </w:rPr>
        <w:br w:type="page"/>
      </w:r>
    </w:p>
    <w:sdt>
      <w:sdtPr>
        <w:rPr>
          <w:rFonts w:eastAsiaTheme="minorHAnsi" w:cstheme="minorBidi"/>
          <w:color w:val="333333" w:themeColor="text1"/>
          <w:sz w:val="22"/>
          <w:szCs w:val="24"/>
        </w:rPr>
        <w:id w:val="479193675"/>
        <w:docPartObj>
          <w:docPartGallery w:val="Table of Contents"/>
          <w:docPartUnique/>
        </w:docPartObj>
      </w:sdtPr>
      <w:sdtEndPr>
        <w:rPr>
          <w:b/>
          <w:bCs/>
          <w:noProof/>
        </w:rPr>
      </w:sdtEndPr>
      <w:sdtContent>
        <w:p w14:paraId="75A7832A" w14:textId="6450E401" w:rsidR="004B0637" w:rsidRDefault="004B0637">
          <w:pPr>
            <w:pStyle w:val="TOCHeading"/>
          </w:pPr>
          <w:r>
            <w:t>Table of Contents</w:t>
          </w:r>
        </w:p>
        <w:p w14:paraId="67088A81" w14:textId="28A2073E" w:rsidR="00CC6062" w:rsidRDefault="004B0637">
          <w:pPr>
            <w:pStyle w:val="TOC1"/>
            <w:tabs>
              <w:tab w:val="left" w:pos="440"/>
              <w:tab w:val="right" w:leader="dot" w:pos="9917"/>
            </w:tabs>
            <w:rPr>
              <w:rFonts w:asciiTheme="minorHAnsi" w:eastAsiaTheme="minorEastAsia" w:hAnsiTheme="minorHAnsi"/>
              <w:noProof/>
              <w:color w:val="auto"/>
              <w:kern w:val="2"/>
              <w:szCs w:val="22"/>
              <w14:ligatures w14:val="standardContextual"/>
            </w:rPr>
          </w:pPr>
          <w:r>
            <w:fldChar w:fldCharType="begin"/>
          </w:r>
          <w:r>
            <w:instrText xml:space="preserve"> TOC \o "1-3" \h \z \u </w:instrText>
          </w:r>
          <w:r>
            <w:fldChar w:fldCharType="separate"/>
          </w:r>
          <w:hyperlink w:anchor="_Toc147141331" w:history="1">
            <w:r w:rsidR="00CC6062" w:rsidRPr="002F06D0">
              <w:rPr>
                <w:rStyle w:val="Hyperlink"/>
                <w:noProof/>
                <w:lang w:val="en-IE"/>
              </w:rPr>
              <w:t>1.</w:t>
            </w:r>
            <w:r w:rsidR="00CC6062">
              <w:rPr>
                <w:rFonts w:asciiTheme="minorHAnsi" w:eastAsiaTheme="minorEastAsia" w:hAnsiTheme="minorHAnsi"/>
                <w:noProof/>
                <w:color w:val="auto"/>
                <w:kern w:val="2"/>
                <w:szCs w:val="22"/>
                <w14:ligatures w14:val="standardContextual"/>
              </w:rPr>
              <w:tab/>
            </w:r>
            <w:r w:rsidR="00CC6062" w:rsidRPr="002F06D0">
              <w:rPr>
                <w:rStyle w:val="Hyperlink"/>
                <w:noProof/>
                <w:lang w:val="en-IE"/>
              </w:rPr>
              <w:t>Introduction</w:t>
            </w:r>
            <w:r w:rsidR="00CC6062">
              <w:rPr>
                <w:noProof/>
                <w:webHidden/>
              </w:rPr>
              <w:tab/>
            </w:r>
            <w:r w:rsidR="00CC6062">
              <w:rPr>
                <w:noProof/>
                <w:webHidden/>
              </w:rPr>
              <w:fldChar w:fldCharType="begin"/>
            </w:r>
            <w:r w:rsidR="00CC6062">
              <w:rPr>
                <w:noProof/>
                <w:webHidden/>
              </w:rPr>
              <w:instrText xml:space="preserve"> PAGEREF _Toc147141331 \h </w:instrText>
            </w:r>
            <w:r w:rsidR="00CC6062">
              <w:rPr>
                <w:noProof/>
                <w:webHidden/>
              </w:rPr>
            </w:r>
            <w:r w:rsidR="00CC6062">
              <w:rPr>
                <w:noProof/>
                <w:webHidden/>
              </w:rPr>
              <w:fldChar w:fldCharType="separate"/>
            </w:r>
            <w:r w:rsidR="00CC6062">
              <w:rPr>
                <w:noProof/>
                <w:webHidden/>
              </w:rPr>
              <w:t>2</w:t>
            </w:r>
            <w:r w:rsidR="00CC6062">
              <w:rPr>
                <w:noProof/>
                <w:webHidden/>
              </w:rPr>
              <w:fldChar w:fldCharType="end"/>
            </w:r>
          </w:hyperlink>
        </w:p>
        <w:p w14:paraId="4DB65CD7" w14:textId="7D675232" w:rsidR="00CC6062" w:rsidRDefault="00CC6062">
          <w:pPr>
            <w:pStyle w:val="TOC1"/>
            <w:tabs>
              <w:tab w:val="left" w:pos="440"/>
              <w:tab w:val="right" w:leader="dot" w:pos="9917"/>
            </w:tabs>
            <w:rPr>
              <w:rFonts w:asciiTheme="minorHAnsi" w:eastAsiaTheme="minorEastAsia" w:hAnsiTheme="minorHAnsi"/>
              <w:noProof/>
              <w:color w:val="auto"/>
              <w:kern w:val="2"/>
              <w:szCs w:val="22"/>
              <w14:ligatures w14:val="standardContextual"/>
            </w:rPr>
          </w:pPr>
          <w:hyperlink w:anchor="_Toc147141332" w:history="1">
            <w:r w:rsidRPr="002F06D0">
              <w:rPr>
                <w:rStyle w:val="Hyperlink"/>
                <w:noProof/>
                <w:lang w:val="en-IE"/>
              </w:rPr>
              <w:t>2.</w:t>
            </w:r>
            <w:r>
              <w:rPr>
                <w:rFonts w:asciiTheme="minorHAnsi" w:eastAsiaTheme="minorEastAsia" w:hAnsiTheme="minorHAnsi"/>
                <w:noProof/>
                <w:color w:val="auto"/>
                <w:kern w:val="2"/>
                <w:szCs w:val="22"/>
                <w14:ligatures w14:val="standardContextual"/>
              </w:rPr>
              <w:tab/>
            </w:r>
            <w:r w:rsidRPr="002F06D0">
              <w:rPr>
                <w:rStyle w:val="Hyperlink"/>
                <w:noProof/>
                <w:lang w:val="en-IE"/>
              </w:rPr>
              <w:t>Background</w:t>
            </w:r>
            <w:r>
              <w:rPr>
                <w:noProof/>
                <w:webHidden/>
              </w:rPr>
              <w:tab/>
            </w:r>
            <w:r>
              <w:rPr>
                <w:noProof/>
                <w:webHidden/>
              </w:rPr>
              <w:fldChar w:fldCharType="begin"/>
            </w:r>
            <w:r>
              <w:rPr>
                <w:noProof/>
                <w:webHidden/>
              </w:rPr>
              <w:instrText xml:space="preserve"> PAGEREF _Toc147141332 \h </w:instrText>
            </w:r>
            <w:r>
              <w:rPr>
                <w:noProof/>
                <w:webHidden/>
              </w:rPr>
            </w:r>
            <w:r>
              <w:rPr>
                <w:noProof/>
                <w:webHidden/>
              </w:rPr>
              <w:fldChar w:fldCharType="separate"/>
            </w:r>
            <w:r>
              <w:rPr>
                <w:noProof/>
                <w:webHidden/>
              </w:rPr>
              <w:t>2</w:t>
            </w:r>
            <w:r>
              <w:rPr>
                <w:noProof/>
                <w:webHidden/>
              </w:rPr>
              <w:fldChar w:fldCharType="end"/>
            </w:r>
          </w:hyperlink>
        </w:p>
        <w:p w14:paraId="6814861C" w14:textId="1B194E7A" w:rsidR="00CC6062" w:rsidRDefault="00CC6062">
          <w:pPr>
            <w:pStyle w:val="TOC1"/>
            <w:tabs>
              <w:tab w:val="left" w:pos="440"/>
              <w:tab w:val="right" w:leader="dot" w:pos="9917"/>
            </w:tabs>
            <w:rPr>
              <w:rFonts w:asciiTheme="minorHAnsi" w:eastAsiaTheme="minorEastAsia" w:hAnsiTheme="minorHAnsi"/>
              <w:noProof/>
              <w:color w:val="auto"/>
              <w:kern w:val="2"/>
              <w:szCs w:val="22"/>
              <w14:ligatures w14:val="standardContextual"/>
            </w:rPr>
          </w:pPr>
          <w:hyperlink w:anchor="_Toc147141333" w:history="1">
            <w:r w:rsidRPr="002F06D0">
              <w:rPr>
                <w:rStyle w:val="Hyperlink"/>
                <w:noProof/>
                <w:lang w:val="en-IE"/>
              </w:rPr>
              <w:t>3.</w:t>
            </w:r>
            <w:r>
              <w:rPr>
                <w:rFonts w:asciiTheme="minorHAnsi" w:eastAsiaTheme="minorEastAsia" w:hAnsiTheme="minorHAnsi"/>
                <w:noProof/>
                <w:color w:val="auto"/>
                <w:kern w:val="2"/>
                <w:szCs w:val="22"/>
                <w14:ligatures w14:val="standardContextual"/>
              </w:rPr>
              <w:tab/>
            </w:r>
            <w:r w:rsidRPr="002F06D0">
              <w:rPr>
                <w:rStyle w:val="Hyperlink"/>
                <w:noProof/>
                <w:lang w:val="en-IE"/>
              </w:rPr>
              <w:t>Running the Kemp STIG Script</w:t>
            </w:r>
            <w:r>
              <w:rPr>
                <w:noProof/>
                <w:webHidden/>
              </w:rPr>
              <w:tab/>
            </w:r>
            <w:r>
              <w:rPr>
                <w:noProof/>
                <w:webHidden/>
              </w:rPr>
              <w:fldChar w:fldCharType="begin"/>
            </w:r>
            <w:r>
              <w:rPr>
                <w:noProof/>
                <w:webHidden/>
              </w:rPr>
              <w:instrText xml:space="preserve"> PAGEREF _Toc147141333 \h </w:instrText>
            </w:r>
            <w:r>
              <w:rPr>
                <w:noProof/>
                <w:webHidden/>
              </w:rPr>
            </w:r>
            <w:r>
              <w:rPr>
                <w:noProof/>
                <w:webHidden/>
              </w:rPr>
              <w:fldChar w:fldCharType="separate"/>
            </w:r>
            <w:r>
              <w:rPr>
                <w:noProof/>
                <w:webHidden/>
              </w:rPr>
              <w:t>2</w:t>
            </w:r>
            <w:r>
              <w:rPr>
                <w:noProof/>
                <w:webHidden/>
              </w:rPr>
              <w:fldChar w:fldCharType="end"/>
            </w:r>
          </w:hyperlink>
        </w:p>
        <w:p w14:paraId="7669D07D" w14:textId="05F98613" w:rsidR="00CC6062" w:rsidRDefault="00CC6062">
          <w:pPr>
            <w:pStyle w:val="TOC1"/>
            <w:tabs>
              <w:tab w:val="left" w:pos="440"/>
              <w:tab w:val="right" w:leader="dot" w:pos="9917"/>
            </w:tabs>
            <w:rPr>
              <w:rFonts w:asciiTheme="minorHAnsi" w:eastAsiaTheme="minorEastAsia" w:hAnsiTheme="minorHAnsi"/>
              <w:noProof/>
              <w:color w:val="auto"/>
              <w:kern w:val="2"/>
              <w:szCs w:val="22"/>
              <w14:ligatures w14:val="standardContextual"/>
            </w:rPr>
          </w:pPr>
          <w:hyperlink w:anchor="_Toc147141334" w:history="1">
            <w:r w:rsidRPr="002F06D0">
              <w:rPr>
                <w:rStyle w:val="Hyperlink"/>
                <w:noProof/>
              </w:rPr>
              <w:t>4.</w:t>
            </w:r>
            <w:r>
              <w:rPr>
                <w:rFonts w:asciiTheme="minorHAnsi" w:eastAsiaTheme="minorEastAsia" w:hAnsiTheme="minorHAnsi"/>
                <w:noProof/>
                <w:color w:val="auto"/>
                <w:kern w:val="2"/>
                <w:szCs w:val="22"/>
                <w14:ligatures w14:val="standardContextual"/>
              </w:rPr>
              <w:tab/>
            </w:r>
            <w:r w:rsidRPr="002F06D0">
              <w:rPr>
                <w:rStyle w:val="Hyperlink"/>
                <w:noProof/>
              </w:rPr>
              <w:t>Content of Kemp_LoadMaster_STIG_V3.20230906.ps1</w:t>
            </w:r>
            <w:r>
              <w:rPr>
                <w:noProof/>
                <w:webHidden/>
              </w:rPr>
              <w:tab/>
            </w:r>
            <w:r>
              <w:rPr>
                <w:noProof/>
                <w:webHidden/>
              </w:rPr>
              <w:fldChar w:fldCharType="begin"/>
            </w:r>
            <w:r>
              <w:rPr>
                <w:noProof/>
                <w:webHidden/>
              </w:rPr>
              <w:instrText xml:space="preserve"> PAGEREF _Toc147141334 \h </w:instrText>
            </w:r>
            <w:r>
              <w:rPr>
                <w:noProof/>
                <w:webHidden/>
              </w:rPr>
            </w:r>
            <w:r>
              <w:rPr>
                <w:noProof/>
                <w:webHidden/>
              </w:rPr>
              <w:fldChar w:fldCharType="separate"/>
            </w:r>
            <w:r>
              <w:rPr>
                <w:noProof/>
                <w:webHidden/>
              </w:rPr>
              <w:t>5</w:t>
            </w:r>
            <w:r>
              <w:rPr>
                <w:noProof/>
                <w:webHidden/>
              </w:rPr>
              <w:fldChar w:fldCharType="end"/>
            </w:r>
          </w:hyperlink>
        </w:p>
        <w:p w14:paraId="54702FF7" w14:textId="3DC0070F" w:rsidR="00CC6062" w:rsidRDefault="00CC6062">
          <w:pPr>
            <w:pStyle w:val="TOC1"/>
            <w:tabs>
              <w:tab w:val="left" w:pos="440"/>
              <w:tab w:val="right" w:leader="dot" w:pos="9917"/>
            </w:tabs>
            <w:rPr>
              <w:rFonts w:asciiTheme="minorHAnsi" w:eastAsiaTheme="minorEastAsia" w:hAnsiTheme="minorHAnsi"/>
              <w:noProof/>
              <w:color w:val="auto"/>
              <w:kern w:val="2"/>
              <w:szCs w:val="22"/>
              <w14:ligatures w14:val="standardContextual"/>
            </w:rPr>
          </w:pPr>
          <w:hyperlink w:anchor="_Toc147141335" w:history="1">
            <w:r w:rsidRPr="002F06D0">
              <w:rPr>
                <w:rStyle w:val="Hyperlink"/>
                <w:noProof/>
              </w:rPr>
              <w:t>5.</w:t>
            </w:r>
            <w:r>
              <w:rPr>
                <w:rFonts w:asciiTheme="minorHAnsi" w:eastAsiaTheme="minorEastAsia" w:hAnsiTheme="minorHAnsi"/>
                <w:noProof/>
                <w:color w:val="auto"/>
                <w:kern w:val="2"/>
                <w:szCs w:val="22"/>
                <w14:ligatures w14:val="standardContextual"/>
              </w:rPr>
              <w:tab/>
            </w:r>
            <w:r w:rsidRPr="002F06D0">
              <w:rPr>
                <w:rStyle w:val="Hyperlink"/>
                <w:noProof/>
              </w:rPr>
              <w:t>Manually Configuring LoadMaster to meet US Gov Security Requirements</w:t>
            </w:r>
            <w:r>
              <w:rPr>
                <w:noProof/>
                <w:webHidden/>
              </w:rPr>
              <w:tab/>
            </w:r>
            <w:r>
              <w:rPr>
                <w:noProof/>
                <w:webHidden/>
              </w:rPr>
              <w:fldChar w:fldCharType="begin"/>
            </w:r>
            <w:r>
              <w:rPr>
                <w:noProof/>
                <w:webHidden/>
              </w:rPr>
              <w:instrText xml:space="preserve"> PAGEREF _Toc147141335 \h </w:instrText>
            </w:r>
            <w:r>
              <w:rPr>
                <w:noProof/>
                <w:webHidden/>
              </w:rPr>
            </w:r>
            <w:r>
              <w:rPr>
                <w:noProof/>
                <w:webHidden/>
              </w:rPr>
              <w:fldChar w:fldCharType="separate"/>
            </w:r>
            <w:r>
              <w:rPr>
                <w:noProof/>
                <w:webHidden/>
              </w:rPr>
              <w:t>14</w:t>
            </w:r>
            <w:r>
              <w:rPr>
                <w:noProof/>
                <w:webHidden/>
              </w:rPr>
              <w:fldChar w:fldCharType="end"/>
            </w:r>
          </w:hyperlink>
        </w:p>
        <w:p w14:paraId="365FD2BA" w14:textId="6EECE793" w:rsidR="004B0637" w:rsidRDefault="004B0637">
          <w:r>
            <w:rPr>
              <w:b/>
              <w:bCs/>
              <w:noProof/>
            </w:rPr>
            <w:fldChar w:fldCharType="end"/>
          </w:r>
        </w:p>
      </w:sdtContent>
    </w:sdt>
    <w:p w14:paraId="7E30EBE2" w14:textId="78CD45D2" w:rsidR="00F87FCD" w:rsidRDefault="00F87FCD">
      <w:pPr>
        <w:rPr>
          <w:rFonts w:ascii="Source Sans Pro Light" w:hAnsi="Source Sans Pro Light"/>
          <w:sz w:val="24"/>
          <w:lang w:val="en-IE"/>
        </w:rPr>
      </w:pPr>
    </w:p>
    <w:p w14:paraId="679A0BF3" w14:textId="77777777" w:rsidR="00B23751" w:rsidRDefault="00B23751">
      <w:pPr>
        <w:rPr>
          <w:rFonts w:ascii="Source Sans Pro Light" w:hAnsi="Source Sans Pro Light"/>
          <w:sz w:val="24"/>
          <w:lang w:val="en-IE"/>
        </w:rPr>
      </w:pPr>
    </w:p>
    <w:p w14:paraId="6C6B2765" w14:textId="4A046157" w:rsidR="00FC44DB" w:rsidRDefault="00FC44DB">
      <w:pPr>
        <w:rPr>
          <w:rFonts w:ascii="Source Sans Pro Light" w:hAnsi="Source Sans Pro Light"/>
          <w:sz w:val="24"/>
          <w:lang w:val="en-IE"/>
        </w:rPr>
      </w:pPr>
      <w:r>
        <w:rPr>
          <w:rFonts w:ascii="Source Sans Pro Light" w:hAnsi="Source Sans Pro Light"/>
          <w:sz w:val="24"/>
          <w:lang w:val="en-IE"/>
        </w:rPr>
        <w:br w:type="page"/>
      </w:r>
    </w:p>
    <w:p w14:paraId="251717D4" w14:textId="77777777" w:rsidR="00B23751" w:rsidRPr="00B23751" w:rsidRDefault="00B23751" w:rsidP="00B23751">
      <w:pPr>
        <w:rPr>
          <w:rFonts w:ascii="Source Sans Pro Light" w:hAnsi="Source Sans Pro Light"/>
          <w:sz w:val="24"/>
          <w:lang w:val="en-IE"/>
        </w:rPr>
      </w:pPr>
    </w:p>
    <w:p w14:paraId="67526922" w14:textId="0A9B10D2" w:rsidR="00AA238D" w:rsidRDefault="00715C9B" w:rsidP="00B21941">
      <w:pPr>
        <w:pStyle w:val="KH1"/>
        <w:numPr>
          <w:ilvl w:val="0"/>
          <w:numId w:val="1"/>
        </w:numPr>
        <w:rPr>
          <w:lang w:val="en-IE"/>
        </w:rPr>
      </w:pPr>
      <w:bookmarkStart w:id="1" w:name="_Toc147141331"/>
      <w:r>
        <w:rPr>
          <w:lang w:val="en-IE"/>
        </w:rPr>
        <w:t>Introduction</w:t>
      </w:r>
      <w:bookmarkEnd w:id="1"/>
    </w:p>
    <w:p w14:paraId="342BE372" w14:textId="79020974" w:rsidR="00097E54" w:rsidRDefault="002F1B5D" w:rsidP="00F271E7">
      <w:r w:rsidRPr="002F1B5D">
        <w:t xml:space="preserve">This document provides information on how to </w:t>
      </w:r>
      <w:r w:rsidR="00D61ACA">
        <w:t>apply U.S. Government STIGs and SRGs to the Kemp LoadMaster appliance. Th</w:t>
      </w:r>
      <w:r w:rsidR="00D619B4">
        <w:t>is document assumes the user has installed and licensed one or more Kemp LoadMaster appliances and has access to an administrative account for the LoadMaster.</w:t>
      </w:r>
      <w:r w:rsidR="00097E54">
        <w:t xml:space="preserve"> </w:t>
      </w:r>
    </w:p>
    <w:p w14:paraId="5E31A565" w14:textId="31A2F014" w:rsidR="00A41038" w:rsidRDefault="00A41038" w:rsidP="00F271E7"/>
    <w:p w14:paraId="52E107AE" w14:textId="679CF1DF" w:rsidR="00A41038" w:rsidRDefault="00A41038" w:rsidP="00F271E7">
      <w:r>
        <w:t xml:space="preserve">The major change in this script is removal of the </w:t>
      </w:r>
      <w:r w:rsidR="002C093E">
        <w:t>requirement to use the Kemp PowerShell Module.  All commands are sent natively to the LoadMaster API interface.</w:t>
      </w:r>
      <w:r w:rsidR="006F71F7">
        <w:t xml:space="preserve">  This script has been tested on PowerShell v5.1</w:t>
      </w:r>
      <w:r w:rsidR="006900AD">
        <w:t xml:space="preserve"> and v7.3 on Windows and Linux workstations.</w:t>
      </w:r>
    </w:p>
    <w:p w14:paraId="1C802B33" w14:textId="77777777" w:rsidR="00097E54" w:rsidRDefault="00097E54" w:rsidP="00F271E7"/>
    <w:p w14:paraId="586BC091" w14:textId="12C14BA8" w:rsidR="00D46E4B" w:rsidRDefault="00097E54" w:rsidP="00F271E7">
      <w:r>
        <w:t>For information on this script, contact mike.bomba@progress.com.</w:t>
      </w:r>
    </w:p>
    <w:p w14:paraId="36153BB5" w14:textId="77777777" w:rsidR="001A6A4E" w:rsidRDefault="001A6A4E" w:rsidP="00F271E7"/>
    <w:p w14:paraId="1AD1CF90" w14:textId="76958ED9" w:rsidR="00EF4019" w:rsidRDefault="00EF4019" w:rsidP="00EF4019">
      <w:pPr>
        <w:pStyle w:val="KH1"/>
        <w:numPr>
          <w:ilvl w:val="0"/>
          <w:numId w:val="1"/>
        </w:numPr>
        <w:rPr>
          <w:lang w:val="en-IE"/>
        </w:rPr>
      </w:pPr>
      <w:bookmarkStart w:id="2" w:name="_Toc147141332"/>
      <w:r>
        <w:rPr>
          <w:lang w:val="en-IE"/>
        </w:rPr>
        <w:t>Background</w:t>
      </w:r>
      <w:bookmarkEnd w:id="2"/>
    </w:p>
    <w:p w14:paraId="07A3C694" w14:textId="4CF2C97A" w:rsidR="00405025" w:rsidRDefault="00BF4C3C" w:rsidP="003B4300">
      <w:r>
        <w:t xml:space="preserve">The U.S. Government publishes Security Technical Implementation Guides (STIG) and Security Recommendations </w:t>
      </w:r>
      <w:r w:rsidR="006D5DD9">
        <w:t xml:space="preserve">and Guidelines (SRG) for equipment that connects to its networks. These guidelines cover a broad range of topics ranging from how users should </w:t>
      </w:r>
      <w:r w:rsidR="00473965">
        <w:t>authenticate</w:t>
      </w:r>
      <w:r w:rsidR="006D5DD9">
        <w:t xml:space="preserve"> the networked device to how the device should be configured to minimize its risk of compromise. </w:t>
      </w:r>
      <w:r w:rsidR="00147BE9">
        <w:t xml:space="preserve">Kemp LoadMaster includes a REST API and </w:t>
      </w:r>
      <w:r w:rsidR="00031D6E">
        <w:t>Progress</w:t>
      </w:r>
      <w:r w:rsidR="00147BE9">
        <w:t xml:space="preserve"> offers a </w:t>
      </w:r>
      <w:r w:rsidR="0089026A">
        <w:t>PowerShell</w:t>
      </w:r>
      <w:r w:rsidR="00147BE9">
        <w:t xml:space="preserve"> wrapper that can be used to </w:t>
      </w:r>
      <w:r w:rsidR="00875DE0">
        <w:t xml:space="preserve">access the API to configure the appliance. The Progress </w:t>
      </w:r>
      <w:r w:rsidR="002B7A60">
        <w:t xml:space="preserve">Federal team has developed a </w:t>
      </w:r>
      <w:r w:rsidR="0089026A">
        <w:t>PowerShell</w:t>
      </w:r>
      <w:r w:rsidR="002B7A60">
        <w:t xml:space="preserve"> script that automates the process to harden the LoadMaster and to enable </w:t>
      </w:r>
      <w:r w:rsidR="00147085">
        <w:t>certificate login</w:t>
      </w:r>
      <w:r w:rsidR="00B81ABB">
        <w:t xml:space="preserve"> that supports both</w:t>
      </w:r>
      <w:r w:rsidR="00147085">
        <w:t xml:space="preserve"> Common Access Card </w:t>
      </w:r>
      <w:r w:rsidR="00B81ABB">
        <w:t xml:space="preserve">(CAC) </w:t>
      </w:r>
      <w:proofErr w:type="gramStart"/>
      <w:r w:rsidR="00147085">
        <w:t>or</w:t>
      </w:r>
      <w:proofErr w:type="gramEnd"/>
      <w:r w:rsidR="00147085">
        <w:t xml:space="preserve"> Personal Identification Verification</w:t>
      </w:r>
      <w:r w:rsidR="00B81ABB">
        <w:t xml:space="preserve"> (PIV) smartcards.</w:t>
      </w:r>
      <w:r w:rsidR="00147085">
        <w:t xml:space="preserve"> </w:t>
      </w:r>
    </w:p>
    <w:p w14:paraId="71EA1D7D" w14:textId="77777777" w:rsidR="00712D58" w:rsidRDefault="00712D58" w:rsidP="00F271E7"/>
    <w:p w14:paraId="5AAD98BF" w14:textId="508F18BF" w:rsidR="00427A47" w:rsidRDefault="00D41219" w:rsidP="00427A47">
      <w:pPr>
        <w:pStyle w:val="KH1"/>
        <w:numPr>
          <w:ilvl w:val="0"/>
          <w:numId w:val="1"/>
        </w:numPr>
        <w:rPr>
          <w:lang w:val="en-IE"/>
        </w:rPr>
      </w:pPr>
      <w:bookmarkStart w:id="3" w:name="_Toc147141333"/>
      <w:r>
        <w:rPr>
          <w:lang w:val="en-IE"/>
        </w:rPr>
        <w:t>Running the Kemp STIG Script</w:t>
      </w:r>
      <w:bookmarkEnd w:id="3"/>
    </w:p>
    <w:p w14:paraId="34876F0B" w14:textId="5375FAC8" w:rsidR="0050296A" w:rsidRDefault="00D41219" w:rsidP="00DC6354">
      <w:r>
        <w:t xml:space="preserve">The Kemp STIG script </w:t>
      </w:r>
      <w:r w:rsidR="006900AD">
        <w:t>is intended to be edited before it is r</w:t>
      </w:r>
      <w:r w:rsidR="001A77D4">
        <w:t>u</w:t>
      </w:r>
      <w:r w:rsidR="006900AD">
        <w:t xml:space="preserve">n. The settings section defines what portions </w:t>
      </w:r>
      <w:r w:rsidR="00EF7B7C">
        <w:t xml:space="preserve">of the script </w:t>
      </w:r>
      <w:r w:rsidR="001A77D4">
        <w:t>run</w:t>
      </w:r>
      <w:r w:rsidR="00EF7B7C">
        <w:t xml:space="preserve"> using a series of Boolean operators (</w:t>
      </w:r>
      <w:proofErr w:type="gramStart"/>
      <w:r w:rsidR="00EF7B7C">
        <w:t>e.g.</w:t>
      </w:r>
      <w:proofErr w:type="gramEnd"/>
      <w:r w:rsidR="00EF7B7C">
        <w:t xml:space="preserve"> $</w:t>
      </w:r>
      <w:proofErr w:type="spellStart"/>
      <w:r w:rsidR="00EF7B7C">
        <w:t>doGOE</w:t>
      </w:r>
      <w:proofErr w:type="spellEnd"/>
      <w:r w:rsidR="00EF7B7C">
        <w:t xml:space="preserve">). If these operators are set to $True, then the associated settings </w:t>
      </w:r>
      <w:r w:rsidR="001A77D4">
        <w:t>for that operation must be configured in the settings section of the script</w:t>
      </w:r>
      <w:r w:rsidR="0028554D">
        <w:t xml:space="preserve"> (</w:t>
      </w:r>
      <w:proofErr w:type="gramStart"/>
      <w:r w:rsidR="0028554D">
        <w:t>e.g.</w:t>
      </w:r>
      <w:proofErr w:type="gramEnd"/>
      <w:r w:rsidR="0028554D">
        <w:t xml:space="preserve"> $</w:t>
      </w:r>
      <w:proofErr w:type="spellStart"/>
      <w:r w:rsidR="0028554D">
        <w:t>EnableGEO</w:t>
      </w:r>
      <w:proofErr w:type="spellEnd"/>
      <w:r w:rsidR="0028554D">
        <w:t>)</w:t>
      </w:r>
      <w:r w:rsidR="001A77D4">
        <w:t xml:space="preserve">. </w:t>
      </w:r>
    </w:p>
    <w:p w14:paraId="419C2497" w14:textId="1E349B96" w:rsidR="00A03032" w:rsidRDefault="00A03032" w:rsidP="00DC6354"/>
    <w:p w14:paraId="4CAA1215" w14:textId="23E51952" w:rsidR="00A61944" w:rsidRDefault="00A61944" w:rsidP="00DC6354">
      <w:r>
        <w:t xml:space="preserve">The working directory this script is </w:t>
      </w:r>
      <w:r w:rsidR="00025C5D">
        <w:t xml:space="preserve">set at the </w:t>
      </w:r>
      <w:r w:rsidR="00F61395">
        <w:t>beginning of the configuration parameters section. Please adjust this to a location you have read/write access and where you will place certificate files (as needed).</w:t>
      </w:r>
      <w:r w:rsidR="002037AA">
        <w:t xml:space="preserve"> </w:t>
      </w:r>
      <w:r w:rsidR="001261BB">
        <w:t>TLS certificates need to be stored in password protected PEM form</w:t>
      </w:r>
      <w:r w:rsidR="000676E4">
        <w:t xml:space="preserve">at. Intermediate certificates need to be stored in Base64 format. </w:t>
      </w:r>
    </w:p>
    <w:p w14:paraId="7F529573" w14:textId="77777777" w:rsidR="00A61944" w:rsidRDefault="00A61944" w:rsidP="00DC6354"/>
    <w:p w14:paraId="2304914B" w14:textId="77777777" w:rsidR="00D00BF5" w:rsidRDefault="00F73388" w:rsidP="00DC6354">
      <w:r>
        <w:t xml:space="preserve">You may enter the LoadMaster </w:t>
      </w:r>
      <w:r w:rsidR="00E96F0B">
        <w:t xml:space="preserve">admin account </w:t>
      </w:r>
      <w:r>
        <w:t>into the settings section of the script</w:t>
      </w:r>
      <w:r w:rsidR="00E92436">
        <w:t xml:space="preserve"> or if set to “”, you will be prompted for admin account info (name and password) </w:t>
      </w:r>
      <w:r w:rsidR="00D00BF5">
        <w:t xml:space="preserve">for an account </w:t>
      </w:r>
      <w:r w:rsidR="00E96F0B">
        <w:t xml:space="preserve">on your LoadMaster appliances that have “All </w:t>
      </w:r>
      <w:r w:rsidR="005D1E1C">
        <w:t>Permissions</w:t>
      </w:r>
      <w:r w:rsidR="00E96F0B">
        <w:t xml:space="preserve">” level access. </w:t>
      </w:r>
    </w:p>
    <w:p w14:paraId="1064EE1E" w14:textId="77777777" w:rsidR="00D00BF5" w:rsidRDefault="00D00BF5" w:rsidP="00DC6354"/>
    <w:p w14:paraId="474B380B" w14:textId="2431D0D5" w:rsidR="00335AB9" w:rsidRDefault="00F11EDE" w:rsidP="00DC6354">
      <w:r>
        <w:t>T</w:t>
      </w:r>
      <w:r w:rsidR="00201F85">
        <w:t xml:space="preserve">o </w:t>
      </w:r>
      <w:r w:rsidR="009A5FDF">
        <w:t xml:space="preserve">run this script against a list </w:t>
      </w:r>
      <w:r w:rsidR="00266A8D">
        <w:t>o</w:t>
      </w:r>
      <w:r w:rsidR="009A5FDF">
        <w:t>f Loa</w:t>
      </w:r>
      <w:r w:rsidR="00335AB9">
        <w:t>d</w:t>
      </w:r>
      <w:r w:rsidR="009A5FDF">
        <w:t xml:space="preserve">Master appliances, you can </w:t>
      </w:r>
      <w:r w:rsidR="00D00BF5">
        <w:t>enter a comma</w:t>
      </w:r>
      <w:r w:rsidR="00986F69">
        <w:t>-</w:t>
      </w:r>
      <w:r w:rsidR="00D00BF5">
        <w:t xml:space="preserve">separated list into the parameters section. If left blank, the script will </w:t>
      </w:r>
      <w:proofErr w:type="gramStart"/>
      <w:r w:rsidR="00D00BF5">
        <w:t>prompt for</w:t>
      </w:r>
      <w:proofErr w:type="gramEnd"/>
      <w:r w:rsidR="00D00BF5">
        <w:t xml:space="preserve"> a list of IP addresses representing the </w:t>
      </w:r>
      <w:r w:rsidR="00871643">
        <w:t xml:space="preserve">management (API) interface on the LoadMaster(s). </w:t>
      </w:r>
    </w:p>
    <w:p w14:paraId="5655C1D5" w14:textId="443C7B48" w:rsidR="005627E0" w:rsidRDefault="005627E0" w:rsidP="00DC6354"/>
    <w:p w14:paraId="5F5254F1" w14:textId="3AE947AE" w:rsidR="00D91B62" w:rsidRDefault="00D91B62" w:rsidP="00DC6354">
      <w:r>
        <w:lastRenderedPageBreak/>
        <w:t xml:space="preserve">This script will </w:t>
      </w:r>
      <w:r w:rsidR="00E82462">
        <w:t xml:space="preserve">(if configured in the parameters section) </w:t>
      </w:r>
      <w:r>
        <w:t>install</w:t>
      </w:r>
      <w:r w:rsidR="0079095B">
        <w:t xml:space="preserve"> a</w:t>
      </w:r>
      <w:r>
        <w:t xml:space="preserve"> TLS management certificate as well as up to 4 intermediate certificates. All certificates need to be in PEM format</w:t>
      </w:r>
      <w:r w:rsidR="006A0AA3">
        <w:t xml:space="preserve"> and the TLS certificate needs to be a password protected PEM file. </w:t>
      </w:r>
    </w:p>
    <w:p w14:paraId="275F562E" w14:textId="77777777" w:rsidR="006A0AA3" w:rsidRDefault="006A0AA3" w:rsidP="00DC6354"/>
    <w:p w14:paraId="638AE335" w14:textId="3AF2771B" w:rsidR="00843C1E" w:rsidRDefault="006A0AA3" w:rsidP="00DC6354">
      <w:r>
        <w:t>T</w:t>
      </w:r>
      <w:r w:rsidR="006C5FB4">
        <w:t xml:space="preserve">his script </w:t>
      </w:r>
      <w:r>
        <w:t>will (if configured in the parameters</w:t>
      </w:r>
      <w:r w:rsidR="00E82462">
        <w:t xml:space="preserve"> section</w:t>
      </w:r>
      <w:r>
        <w:t xml:space="preserve">) create additional admin users </w:t>
      </w:r>
      <w:r w:rsidR="002D698C">
        <w:t xml:space="preserve">and it supports both </w:t>
      </w:r>
      <w:r w:rsidR="00E80A90">
        <w:t>the creation</w:t>
      </w:r>
      <w:r w:rsidR="002D698C">
        <w:t xml:space="preserve"> of certificate</w:t>
      </w:r>
      <w:r w:rsidR="004341F8">
        <w:t>-login based</w:t>
      </w:r>
      <w:r w:rsidR="002D698C">
        <w:t xml:space="preserve"> admin accounts as well as name</w:t>
      </w:r>
      <w:r w:rsidR="00CF4E1F">
        <w:t>-</w:t>
      </w:r>
      <w:r w:rsidR="002D698C">
        <w:t xml:space="preserve">password based admin accounts. </w:t>
      </w:r>
    </w:p>
    <w:p w14:paraId="5B24247D" w14:textId="77777777" w:rsidR="00EE4A7F" w:rsidRDefault="00EE4A7F" w:rsidP="00DC6354"/>
    <w:p w14:paraId="18298FF6" w14:textId="15161BED" w:rsidR="00843C1E" w:rsidRDefault="00843C1E" w:rsidP="00DC6354">
      <w:r>
        <w:t>Many of the settings in this script can be left blank and the script will either prompt you for the value or skip a section in configuration. For example, if the</w:t>
      </w:r>
      <w:r w:rsidR="00EE4A7F">
        <w:t xml:space="preserve"> admin user password</w:t>
      </w:r>
      <w:r w:rsidR="00FB0C80">
        <w:t xml:space="preserve"> is </w:t>
      </w:r>
      <w:r w:rsidR="00CF4E1F">
        <w:t xml:space="preserve">left blank </w:t>
      </w:r>
      <w:r w:rsidR="00EE4A7F">
        <w:t>in the parameters file</w:t>
      </w:r>
      <w:r w:rsidR="00FB0C80">
        <w:t xml:space="preserve">, the script will prompt you for the </w:t>
      </w:r>
      <w:r w:rsidR="00EE4A7F">
        <w:t>password.</w:t>
      </w:r>
      <w:r w:rsidR="00FB0C80">
        <w:t xml:space="preserve"> </w:t>
      </w:r>
      <w:r w:rsidR="009738DB">
        <w:t xml:space="preserve">If variables associated with LDAP are left blank, the script will skip creation of an LDAP service. </w:t>
      </w:r>
    </w:p>
    <w:p w14:paraId="234F2826" w14:textId="7CBAA0F5" w:rsidR="002243DD" w:rsidRDefault="002243DD" w:rsidP="00DC6354"/>
    <w:p w14:paraId="015F834A" w14:textId="778BB8D1" w:rsidR="00652ABA" w:rsidRDefault="00CD2991" w:rsidP="00DC6354">
      <w:r>
        <w:t>This script will check connectivity (</w:t>
      </w:r>
      <w:proofErr w:type="spellStart"/>
      <w:r>
        <w:t>IP</w:t>
      </w:r>
      <w:r w:rsidR="00621F05">
        <w:t>+Port</w:t>
      </w:r>
      <w:proofErr w:type="spellEnd"/>
      <w:r w:rsidR="00621F05">
        <w:t xml:space="preserve">) for the list of </w:t>
      </w:r>
      <w:r w:rsidR="00C901AC">
        <w:t xml:space="preserve">LoadMaster </w:t>
      </w:r>
      <w:r w:rsidR="00621F05">
        <w:t xml:space="preserve">IP addresses </w:t>
      </w:r>
      <w:r w:rsidR="00C901AC">
        <w:t>and i</w:t>
      </w:r>
      <w:r w:rsidR="00621F05">
        <w:t xml:space="preserve">f it cannot connect to a specific IP address, it will </w:t>
      </w:r>
      <w:r w:rsidR="00A63684">
        <w:t>skip processing for that IP address.</w:t>
      </w:r>
      <w:r w:rsidR="008D2470">
        <w:t xml:space="preserve"> </w:t>
      </w:r>
    </w:p>
    <w:p w14:paraId="09D04B45" w14:textId="77777777" w:rsidR="008950BE" w:rsidRDefault="008950BE" w:rsidP="00DC6354"/>
    <w:p w14:paraId="456CE69B" w14:textId="0B0AE529" w:rsidR="00722E30" w:rsidRDefault="00542D08" w:rsidP="00DC6354">
      <w:r>
        <w:t xml:space="preserve">The script </w:t>
      </w:r>
      <w:proofErr w:type="gramStart"/>
      <w:r>
        <w:t>has the ability to</w:t>
      </w:r>
      <w:proofErr w:type="gramEnd"/>
      <w:r w:rsidR="008950BE">
        <w:t>:</w:t>
      </w:r>
    </w:p>
    <w:p w14:paraId="128F2B69" w14:textId="006D8C37" w:rsidR="00A81A0C" w:rsidRDefault="00A81A0C" w:rsidP="006928F4">
      <w:pPr>
        <w:pStyle w:val="ListParagraph"/>
        <w:numPr>
          <w:ilvl w:val="0"/>
          <w:numId w:val="12"/>
        </w:numPr>
      </w:pPr>
      <w:r>
        <w:t xml:space="preserve">Enable session </w:t>
      </w:r>
      <w:proofErr w:type="gramStart"/>
      <w:r>
        <w:t>management</w:t>
      </w:r>
      <w:proofErr w:type="gramEnd"/>
    </w:p>
    <w:p w14:paraId="05A8BFD3" w14:textId="38C909DF" w:rsidR="00A81A0C" w:rsidRDefault="00A81A0C" w:rsidP="006928F4">
      <w:pPr>
        <w:pStyle w:val="ListParagraph"/>
        <w:numPr>
          <w:ilvl w:val="0"/>
          <w:numId w:val="12"/>
        </w:numPr>
      </w:pPr>
      <w:r>
        <w:t xml:space="preserve">Disable basic </w:t>
      </w:r>
      <w:proofErr w:type="gramStart"/>
      <w:r>
        <w:t>authentication</w:t>
      </w:r>
      <w:proofErr w:type="gramEnd"/>
    </w:p>
    <w:p w14:paraId="334A6D36" w14:textId="4B31DB81" w:rsidR="00C3546C" w:rsidRDefault="00C3546C" w:rsidP="006928F4">
      <w:pPr>
        <w:pStyle w:val="ListParagraph"/>
        <w:numPr>
          <w:ilvl w:val="0"/>
          <w:numId w:val="12"/>
        </w:numPr>
      </w:pPr>
      <w:r>
        <w:t xml:space="preserve">Disable </w:t>
      </w:r>
      <w:proofErr w:type="spellStart"/>
      <w:r>
        <w:t>ssh</w:t>
      </w:r>
      <w:proofErr w:type="spellEnd"/>
      <w:r>
        <w:t xml:space="preserve"> </w:t>
      </w:r>
      <w:proofErr w:type="gramStart"/>
      <w:r>
        <w:t>access</w:t>
      </w:r>
      <w:proofErr w:type="gramEnd"/>
    </w:p>
    <w:p w14:paraId="138C752C" w14:textId="41F0AA2E" w:rsidR="00A2493C" w:rsidRDefault="00A2493C" w:rsidP="006928F4">
      <w:pPr>
        <w:pStyle w:val="ListParagraph"/>
        <w:numPr>
          <w:ilvl w:val="0"/>
          <w:numId w:val="12"/>
        </w:numPr>
      </w:pPr>
      <w:r>
        <w:t>Enable US Gov Pre-Authentication Warning Banner</w:t>
      </w:r>
      <w:r w:rsidR="00F3352F">
        <w:t xml:space="preserve"> for Web User Interface</w:t>
      </w:r>
    </w:p>
    <w:p w14:paraId="7DEC1D90" w14:textId="203D0864" w:rsidR="00A2493C" w:rsidRDefault="00A2493C" w:rsidP="006928F4">
      <w:pPr>
        <w:pStyle w:val="ListParagraph"/>
        <w:numPr>
          <w:ilvl w:val="0"/>
          <w:numId w:val="12"/>
        </w:numPr>
      </w:pPr>
      <w:r>
        <w:t xml:space="preserve">Enable US Gov </w:t>
      </w:r>
      <w:r w:rsidR="00F3352F">
        <w:t xml:space="preserve">Pre-Authentication Warning Banner for Console </w:t>
      </w:r>
    </w:p>
    <w:p w14:paraId="5C490A13" w14:textId="58DCEA8D" w:rsidR="002A385F" w:rsidRDefault="003433EF" w:rsidP="002D6F4A">
      <w:pPr>
        <w:pStyle w:val="ListParagraph"/>
        <w:numPr>
          <w:ilvl w:val="0"/>
          <w:numId w:val="12"/>
        </w:numPr>
      </w:pPr>
      <w:r>
        <w:t xml:space="preserve">Enable an Out-Of-Band Management </w:t>
      </w:r>
      <w:proofErr w:type="gramStart"/>
      <w:r>
        <w:t>interface</w:t>
      </w:r>
      <w:proofErr w:type="gramEnd"/>
    </w:p>
    <w:p w14:paraId="7F9A0DC9" w14:textId="3B7DFCF8" w:rsidR="00F13BD1" w:rsidRDefault="00F13BD1" w:rsidP="00F13BD1">
      <w:pPr>
        <w:pStyle w:val="ListParagraph"/>
        <w:numPr>
          <w:ilvl w:val="0"/>
          <w:numId w:val="12"/>
        </w:numPr>
      </w:pPr>
      <w:r>
        <w:t>Install</w:t>
      </w:r>
      <w:r w:rsidR="00323313">
        <w:t xml:space="preserve"> up to 4</w:t>
      </w:r>
      <w:r>
        <w:t xml:space="preserve"> Intermediate certificates (root and issuing CA certificates)</w:t>
      </w:r>
    </w:p>
    <w:p w14:paraId="37A224EA" w14:textId="7301DC23" w:rsidR="006928F4" w:rsidRDefault="00242F86" w:rsidP="006928F4">
      <w:pPr>
        <w:pStyle w:val="ListParagraph"/>
        <w:numPr>
          <w:ilvl w:val="0"/>
          <w:numId w:val="12"/>
        </w:numPr>
      </w:pPr>
      <w:r>
        <w:t>I</w:t>
      </w:r>
      <w:r w:rsidR="00542D08">
        <w:t>nstall</w:t>
      </w:r>
      <w:r w:rsidR="00A62074">
        <w:t xml:space="preserve"> and assign one</w:t>
      </w:r>
      <w:r w:rsidR="00542D08">
        <w:t xml:space="preserve"> TLS </w:t>
      </w:r>
      <w:r w:rsidR="00A62074">
        <w:t xml:space="preserve">management </w:t>
      </w:r>
      <w:proofErr w:type="gramStart"/>
      <w:r w:rsidR="00542D08">
        <w:t>certificate</w:t>
      </w:r>
      <w:proofErr w:type="gramEnd"/>
    </w:p>
    <w:p w14:paraId="6CCA7656" w14:textId="56212581" w:rsidR="006928F4" w:rsidRDefault="00242F86" w:rsidP="006928F4">
      <w:pPr>
        <w:pStyle w:val="ListParagraph"/>
        <w:numPr>
          <w:ilvl w:val="0"/>
          <w:numId w:val="12"/>
        </w:numPr>
      </w:pPr>
      <w:r>
        <w:t>C</w:t>
      </w:r>
      <w:r w:rsidR="00722E30">
        <w:t>onfigure Network Time Services</w:t>
      </w:r>
      <w:r w:rsidR="008E5A4A">
        <w:t xml:space="preserve"> (to include NTPv3 if required)</w:t>
      </w:r>
    </w:p>
    <w:p w14:paraId="6891BD87" w14:textId="737EA5F8" w:rsidR="006928F4" w:rsidRDefault="00242F86" w:rsidP="006928F4">
      <w:pPr>
        <w:pStyle w:val="ListParagraph"/>
        <w:numPr>
          <w:ilvl w:val="0"/>
          <w:numId w:val="12"/>
        </w:numPr>
      </w:pPr>
      <w:r>
        <w:t>C</w:t>
      </w:r>
      <w:r w:rsidR="00722E30">
        <w:t xml:space="preserve">onfigure the LoadMaster to connect to an external LDAP(S) authentication </w:t>
      </w:r>
      <w:proofErr w:type="gramStart"/>
      <w:r w:rsidR="00722E30">
        <w:t>server</w:t>
      </w:r>
      <w:proofErr w:type="gramEnd"/>
    </w:p>
    <w:p w14:paraId="3A208824" w14:textId="67702F00" w:rsidR="00BA5DC9" w:rsidRDefault="00242F86" w:rsidP="006928F4">
      <w:pPr>
        <w:pStyle w:val="ListParagraph"/>
        <w:numPr>
          <w:ilvl w:val="0"/>
          <w:numId w:val="12"/>
        </w:numPr>
      </w:pPr>
      <w:r>
        <w:t>C</w:t>
      </w:r>
      <w:r w:rsidR="006928F4">
        <w:t xml:space="preserve">onfigure </w:t>
      </w:r>
      <w:r w:rsidR="00BA5DC9">
        <w:t>a restricted FIPS algorithm</w:t>
      </w:r>
      <w:r w:rsidR="00CD13D1">
        <w:t xml:space="preserve"> (FIPS2)</w:t>
      </w:r>
      <w:r w:rsidR="00BA5DC9">
        <w:t xml:space="preserve"> set (removing 3DES and SHA1)</w:t>
      </w:r>
    </w:p>
    <w:p w14:paraId="7F01FEC5" w14:textId="273B3B25" w:rsidR="001B1C07" w:rsidRDefault="00242F86" w:rsidP="006928F4">
      <w:pPr>
        <w:pStyle w:val="ListParagraph"/>
        <w:numPr>
          <w:ilvl w:val="0"/>
          <w:numId w:val="12"/>
        </w:numPr>
      </w:pPr>
      <w:r>
        <w:t>A</w:t>
      </w:r>
      <w:r w:rsidR="001B1C07">
        <w:t>ssign FIPS</w:t>
      </w:r>
      <w:r w:rsidR="00CD13D1">
        <w:t>2</w:t>
      </w:r>
      <w:r w:rsidR="001B1C07">
        <w:t xml:space="preserve"> to management </w:t>
      </w:r>
      <w:proofErr w:type="gramStart"/>
      <w:r w:rsidR="001B1C07">
        <w:t>interfaces</w:t>
      </w:r>
      <w:proofErr w:type="gramEnd"/>
    </w:p>
    <w:p w14:paraId="76481E57" w14:textId="02EEE710" w:rsidR="00404055" w:rsidRDefault="00242F86" w:rsidP="006928F4">
      <w:pPr>
        <w:pStyle w:val="ListParagraph"/>
        <w:numPr>
          <w:ilvl w:val="0"/>
          <w:numId w:val="12"/>
        </w:numPr>
      </w:pPr>
      <w:r>
        <w:t>C</w:t>
      </w:r>
      <w:r w:rsidR="001B1C07">
        <w:t xml:space="preserve">reate a </w:t>
      </w:r>
      <w:r w:rsidR="00404055">
        <w:t>certificate-based</w:t>
      </w:r>
      <w:r w:rsidR="001B1C07">
        <w:t xml:space="preserve"> </w:t>
      </w:r>
      <w:r w:rsidR="00813C61">
        <w:t xml:space="preserve">local </w:t>
      </w:r>
      <w:r w:rsidR="00404055">
        <w:t xml:space="preserve">admin </w:t>
      </w:r>
      <w:proofErr w:type="gramStart"/>
      <w:r w:rsidR="001B1C07">
        <w:t>account</w:t>
      </w:r>
      <w:proofErr w:type="gramEnd"/>
    </w:p>
    <w:p w14:paraId="645BBF79" w14:textId="0C747F63" w:rsidR="00404055" w:rsidRDefault="00813C61" w:rsidP="006928F4">
      <w:pPr>
        <w:pStyle w:val="ListParagraph"/>
        <w:numPr>
          <w:ilvl w:val="0"/>
          <w:numId w:val="12"/>
        </w:numPr>
      </w:pPr>
      <w:r>
        <w:t>C</w:t>
      </w:r>
      <w:r w:rsidR="00404055">
        <w:t xml:space="preserve">reate a </w:t>
      </w:r>
      <w:r w:rsidR="00FC770A">
        <w:t>name-password</w:t>
      </w:r>
      <w:r w:rsidR="00404055">
        <w:t xml:space="preserve"> </w:t>
      </w:r>
      <w:r>
        <w:t xml:space="preserve">local </w:t>
      </w:r>
      <w:r w:rsidR="00404055">
        <w:t xml:space="preserve">admin </w:t>
      </w:r>
      <w:proofErr w:type="gramStart"/>
      <w:r w:rsidR="00404055">
        <w:t>account</w:t>
      </w:r>
      <w:proofErr w:type="gramEnd"/>
    </w:p>
    <w:p w14:paraId="4C569AEE" w14:textId="367C2BB0" w:rsidR="00404055" w:rsidRDefault="00813C61" w:rsidP="006928F4">
      <w:pPr>
        <w:pStyle w:val="ListParagraph"/>
        <w:numPr>
          <w:ilvl w:val="0"/>
          <w:numId w:val="12"/>
        </w:numPr>
      </w:pPr>
      <w:r>
        <w:t>D</w:t>
      </w:r>
      <w:r w:rsidR="00404055">
        <w:t>isable GEO load balancing (disable if service not used)</w:t>
      </w:r>
    </w:p>
    <w:p w14:paraId="5582D8D2" w14:textId="107B2F48" w:rsidR="00B02FBE" w:rsidRDefault="00842ECD" w:rsidP="006928F4">
      <w:pPr>
        <w:pStyle w:val="ListParagraph"/>
        <w:numPr>
          <w:ilvl w:val="0"/>
          <w:numId w:val="12"/>
        </w:numPr>
      </w:pPr>
      <w:r>
        <w:t>Force</w:t>
      </w:r>
      <w:r w:rsidR="00D03C10">
        <w:t xml:space="preserve"> </w:t>
      </w:r>
      <w:r w:rsidR="00B02FBE">
        <w:t xml:space="preserve">Kerberos to </w:t>
      </w:r>
      <w:r>
        <w:t xml:space="preserve">only </w:t>
      </w:r>
      <w:r w:rsidR="00B02FBE">
        <w:t xml:space="preserve">use </w:t>
      </w:r>
      <w:proofErr w:type="gramStart"/>
      <w:r w:rsidR="00B02FBE">
        <w:t>AES256</w:t>
      </w:r>
      <w:proofErr w:type="gramEnd"/>
      <w:r w:rsidR="00B02FBE">
        <w:t xml:space="preserve"> </w:t>
      </w:r>
    </w:p>
    <w:p w14:paraId="7AE9B6B3" w14:textId="4705CBEE" w:rsidR="00E270ED" w:rsidRDefault="00AD1DAB" w:rsidP="006928F4">
      <w:pPr>
        <w:pStyle w:val="ListParagraph"/>
        <w:numPr>
          <w:ilvl w:val="0"/>
          <w:numId w:val="12"/>
        </w:numPr>
      </w:pPr>
      <w:r>
        <w:t>Prompt for</w:t>
      </w:r>
      <w:r w:rsidR="003D14BD">
        <w:t xml:space="preserve"> a list of LoadMaster IP addresses to </w:t>
      </w:r>
      <w:proofErr w:type="gramStart"/>
      <w:r w:rsidR="005D5B76">
        <w:t>configure</w:t>
      </w:r>
      <w:proofErr w:type="gramEnd"/>
    </w:p>
    <w:p w14:paraId="19BA9556" w14:textId="20B2319A" w:rsidR="003D14BD" w:rsidRDefault="002367A3" w:rsidP="006928F4">
      <w:pPr>
        <w:pStyle w:val="ListParagraph"/>
        <w:numPr>
          <w:ilvl w:val="0"/>
          <w:numId w:val="12"/>
        </w:numPr>
      </w:pPr>
      <w:r>
        <w:t xml:space="preserve">Automatically assign hostnames based on a defined filter and last octet of IP </w:t>
      </w:r>
      <w:proofErr w:type="gramStart"/>
      <w:r>
        <w:t>address</w:t>
      </w:r>
      <w:proofErr w:type="gramEnd"/>
    </w:p>
    <w:p w14:paraId="3618DD47" w14:textId="77777777" w:rsidR="007418EC" w:rsidRDefault="007418EC" w:rsidP="007418EC">
      <w:pPr>
        <w:pStyle w:val="ListParagraph"/>
      </w:pPr>
    </w:p>
    <w:p w14:paraId="3820D979" w14:textId="60845516" w:rsidR="00D13BB6" w:rsidRDefault="00FF0283" w:rsidP="00FF0283">
      <w:pPr>
        <w:pStyle w:val="ListParagraph"/>
        <w:ind w:left="0"/>
      </w:pPr>
      <w:r>
        <w:t>This script allow</w:t>
      </w:r>
      <w:r w:rsidR="00813E17">
        <w:t>s</w:t>
      </w:r>
      <w:r>
        <w:t xml:space="preserve"> you to </w:t>
      </w:r>
      <w:r w:rsidR="00416F97">
        <w:t xml:space="preserve">preset the admin identities for </w:t>
      </w:r>
      <w:proofErr w:type="spellStart"/>
      <w:r w:rsidR="00BA7D9F">
        <w:t>ldap</w:t>
      </w:r>
      <w:proofErr w:type="spellEnd"/>
      <w:r w:rsidR="006041AF">
        <w:t>-</w:t>
      </w:r>
      <w:r w:rsidR="00BA7D9F">
        <w:t xml:space="preserve">user, </w:t>
      </w:r>
      <w:r w:rsidR="00813E17">
        <w:t>cert</w:t>
      </w:r>
      <w:r w:rsidR="006041AF">
        <w:t>-</w:t>
      </w:r>
      <w:proofErr w:type="gramStart"/>
      <w:r w:rsidR="00813E17">
        <w:t>user</w:t>
      </w:r>
      <w:proofErr w:type="gramEnd"/>
      <w:r w:rsidR="00813E17">
        <w:t xml:space="preserve"> and password</w:t>
      </w:r>
      <w:r w:rsidR="006041AF">
        <w:t>-</w:t>
      </w:r>
      <w:r w:rsidR="00813E17">
        <w:t xml:space="preserve">user as well as </w:t>
      </w:r>
      <w:r w:rsidR="00097374">
        <w:t>associated</w:t>
      </w:r>
      <w:r w:rsidR="009D2753">
        <w:t xml:space="preserve"> </w:t>
      </w:r>
      <w:r w:rsidR="00317D4A">
        <w:t>passwords</w:t>
      </w:r>
      <w:r>
        <w:t xml:space="preserve">. To do so, edit the </w:t>
      </w:r>
      <w:r w:rsidR="0001408D">
        <w:t xml:space="preserve">parameters </w:t>
      </w:r>
      <w:r w:rsidR="00444A10">
        <w:t>section</w:t>
      </w:r>
      <w:r>
        <w:t xml:space="preserve"> before running it and add this information to the associated </w:t>
      </w:r>
      <w:r w:rsidR="0001408D">
        <w:t>cells</w:t>
      </w:r>
      <w:r>
        <w:t xml:space="preserve">.  </w:t>
      </w:r>
    </w:p>
    <w:p w14:paraId="1B7EAAB8" w14:textId="20BD913C" w:rsidR="00DC08B1" w:rsidRDefault="00DC08B1" w:rsidP="00DC6354"/>
    <w:p w14:paraId="2379629F" w14:textId="18DA7240" w:rsidR="00651B24" w:rsidRDefault="00651B24" w:rsidP="00DC6354">
      <w:r>
        <w:t>Once you have configured the script, run the</w:t>
      </w:r>
      <w:r w:rsidR="00A91D82">
        <w:t xml:space="preserve"> </w:t>
      </w:r>
      <w:r w:rsidR="00746E73">
        <w:t xml:space="preserve">script and it will cycle </w:t>
      </w:r>
      <w:proofErr w:type="gramStart"/>
      <w:r w:rsidR="00746E73">
        <w:t>thru</w:t>
      </w:r>
      <w:proofErr w:type="gramEnd"/>
      <w:r w:rsidR="00746E73">
        <w:t xml:space="preserve"> all the IP addresses listed in the </w:t>
      </w:r>
      <w:r w:rsidR="00A91D82">
        <w:t>parameters</w:t>
      </w:r>
      <w:r w:rsidR="00746E73">
        <w:t xml:space="preserve"> </w:t>
      </w:r>
      <w:r w:rsidR="00A2048A">
        <w:t>section (or manually entered)</w:t>
      </w:r>
      <w:r w:rsidR="00746E73">
        <w:t xml:space="preserve"> and apply all </w:t>
      </w:r>
      <w:r w:rsidR="00F81D2C">
        <w:t xml:space="preserve">associated security settings. </w:t>
      </w:r>
    </w:p>
    <w:p w14:paraId="10927210" w14:textId="50B29E94" w:rsidR="00F81D2C" w:rsidRDefault="00F81D2C" w:rsidP="00DC6354"/>
    <w:p w14:paraId="6F7A72B2" w14:textId="77F96118" w:rsidR="00487398" w:rsidRDefault="002F5FAE" w:rsidP="00DC6354">
      <w:r>
        <w:t>Some LoadMaster license types (</w:t>
      </w:r>
      <w:proofErr w:type="gramStart"/>
      <w:r>
        <w:t>e.g.</w:t>
      </w:r>
      <w:proofErr w:type="gramEnd"/>
      <w:r>
        <w:t xml:space="preserve"> Free</w:t>
      </w:r>
      <w:r w:rsidR="00554020">
        <w:t xml:space="preserve">, MELA, Pooled, SPLA) </w:t>
      </w:r>
      <w:r w:rsidR="00A2048A">
        <w:t>may</w:t>
      </w:r>
      <w:r w:rsidR="00554020">
        <w:t xml:space="preserve"> generate an error related to disabling </w:t>
      </w:r>
      <w:r w:rsidR="003F6106">
        <w:t xml:space="preserve">tethering to </w:t>
      </w:r>
      <w:r w:rsidR="004601F5">
        <w:t>Progress</w:t>
      </w:r>
      <w:r w:rsidR="003F6106">
        <w:t>. This is normal as these license types require tethering to the Progress licensing server. Cloud instances will also generate an error as these instances must report usage to the cloud management service for billing purposes. B</w:t>
      </w:r>
      <w:r w:rsidR="0057366D">
        <w:t xml:space="preserve">YOL (permanent) licensed LoadMaster appliances (physical/virtual/cloud) </w:t>
      </w:r>
      <w:r w:rsidR="00FA2ADA">
        <w:lastRenderedPageBreak/>
        <w:t xml:space="preserve">should not generate an error, as these instances do not require tethering and the STIG script should successfully disable all call home functionality on these license types. </w:t>
      </w:r>
    </w:p>
    <w:p w14:paraId="78F5BD90" w14:textId="06763F64" w:rsidR="00FA2ADA" w:rsidRDefault="00FA2ADA" w:rsidP="00DC6354"/>
    <w:p w14:paraId="016A9F65" w14:textId="5BA8A234" w:rsidR="00FA2ADA" w:rsidRDefault="00FA2ADA" w:rsidP="00DC6354">
      <w:r>
        <w:t xml:space="preserve">The Script will generate a log file that </w:t>
      </w:r>
      <w:r w:rsidR="0031030D">
        <w:t xml:space="preserve">shows the same information as is presented on the screen when the script is </w:t>
      </w:r>
      <w:proofErr w:type="gramStart"/>
      <w:r w:rsidR="0031030D">
        <w:t>ran</w:t>
      </w:r>
      <w:proofErr w:type="gramEnd"/>
      <w:r w:rsidR="0031030D">
        <w:t>.</w:t>
      </w:r>
    </w:p>
    <w:p w14:paraId="6F638DB6" w14:textId="594083BD" w:rsidR="00CF451C" w:rsidRDefault="00CF451C" w:rsidP="00DC6354"/>
    <w:p w14:paraId="1B0AD6FC" w14:textId="29E2FE9A" w:rsidR="00CF451C" w:rsidRDefault="00CF451C" w:rsidP="00DC6354">
      <w:r>
        <w:t>Note on FIPS</w:t>
      </w:r>
      <w:r w:rsidR="000E0A74">
        <w:t xml:space="preserve">. Recent guidance changes from the US Government have deprecated algorithms originally approved as part of the FIPS 140-2 standard. The algorithms deprecated include: </w:t>
      </w:r>
    </w:p>
    <w:p w14:paraId="044E2F98" w14:textId="2279A928" w:rsidR="000E0A74" w:rsidRDefault="000E0A74" w:rsidP="00DC6354">
      <w:r>
        <w:tab/>
        <w:t>3DES</w:t>
      </w:r>
    </w:p>
    <w:p w14:paraId="305B3B33" w14:textId="26737F8B" w:rsidR="000E0A74" w:rsidRDefault="000E0A74" w:rsidP="00DC6354">
      <w:r>
        <w:tab/>
        <w:t>SHA1</w:t>
      </w:r>
    </w:p>
    <w:p w14:paraId="37F0C8CB" w14:textId="53D915FE" w:rsidR="002555AA" w:rsidRDefault="002555AA" w:rsidP="00DC6354">
      <w:r>
        <w:tab/>
        <w:t>DH with keys less than 2048</w:t>
      </w:r>
    </w:p>
    <w:p w14:paraId="4A2D8857" w14:textId="77777777" w:rsidR="007B1275" w:rsidRDefault="007B1275" w:rsidP="00DC6354"/>
    <w:p w14:paraId="0D35DBA8" w14:textId="6CA175AB" w:rsidR="002555AA" w:rsidRDefault="00421277" w:rsidP="00DC6354">
      <w:r>
        <w:t>To</w:t>
      </w:r>
      <w:r w:rsidR="002555AA">
        <w:t xml:space="preserve"> </w:t>
      </w:r>
      <w:r w:rsidR="00D222E6">
        <w:t>accommodate</w:t>
      </w:r>
      <w:r w:rsidR="002555AA">
        <w:t xml:space="preserve"> these changes, this script creates a custom cypher set called FIPS</w:t>
      </w:r>
      <w:r w:rsidR="00351FFC">
        <w:t>2</w:t>
      </w:r>
      <w:r w:rsidR="002555AA">
        <w:t xml:space="preserve"> that </w:t>
      </w:r>
      <w:r w:rsidR="00594053">
        <w:t>starts with the FIPS cypher set and deletes these deprecated algorithms. This script then assign</w:t>
      </w:r>
      <w:r w:rsidR="00CF3F77">
        <w:t>s the FIPS</w:t>
      </w:r>
      <w:r w:rsidR="00351FFC">
        <w:t>2</w:t>
      </w:r>
      <w:r w:rsidR="00CF3F77">
        <w:t xml:space="preserve"> cypher set to </w:t>
      </w:r>
      <w:r w:rsidR="003E1803">
        <w:t xml:space="preserve">the Web User Interface (management interface) </w:t>
      </w:r>
      <w:r w:rsidR="007143CA">
        <w:t xml:space="preserve">for inbound </w:t>
      </w:r>
      <w:r>
        <w:t xml:space="preserve">TLS </w:t>
      </w:r>
      <w:r w:rsidR="007143CA">
        <w:t xml:space="preserve">requests </w:t>
      </w:r>
      <w:r w:rsidR="003E1803">
        <w:t xml:space="preserve">and to the </w:t>
      </w:r>
      <w:r w:rsidR="007143CA">
        <w:t xml:space="preserve">LoadMaster for outbound TLS requests. </w:t>
      </w:r>
    </w:p>
    <w:p w14:paraId="23547DAE" w14:textId="7B665200" w:rsidR="00BF49A8" w:rsidRDefault="00BF49A8" w:rsidP="00DC6354"/>
    <w:p w14:paraId="1F64C961" w14:textId="6C644E29" w:rsidR="00BF49A8" w:rsidRDefault="00BF49A8" w:rsidP="00DC6354">
      <w:pPr>
        <w:rPr>
          <w:i/>
          <w:iCs/>
        </w:rPr>
      </w:pPr>
      <w:r w:rsidRPr="00556CA8">
        <w:rPr>
          <w:i/>
          <w:iCs/>
        </w:rPr>
        <w:t xml:space="preserve">If certificate login fails, you can bypass the certificate login process and gain access the </w:t>
      </w:r>
      <w:proofErr w:type="spellStart"/>
      <w:r w:rsidRPr="00556CA8">
        <w:rPr>
          <w:i/>
          <w:iCs/>
        </w:rPr>
        <w:t>userid</w:t>
      </w:r>
      <w:proofErr w:type="spellEnd"/>
      <w:r w:rsidRPr="00556CA8">
        <w:rPr>
          <w:i/>
          <w:iCs/>
        </w:rPr>
        <w:t xml:space="preserve">/password login. Simply close the window showing available certificates to use and you will then be presented with the warning banner. After accepting the banner, you will be presented with the </w:t>
      </w:r>
      <w:proofErr w:type="spellStart"/>
      <w:r w:rsidRPr="00556CA8">
        <w:rPr>
          <w:i/>
          <w:iCs/>
        </w:rPr>
        <w:t>userid</w:t>
      </w:r>
      <w:proofErr w:type="spellEnd"/>
      <w:r w:rsidRPr="00556CA8">
        <w:rPr>
          <w:i/>
          <w:iCs/>
        </w:rPr>
        <w:t>/password login option.</w:t>
      </w:r>
      <w:r w:rsidR="0092547F" w:rsidRPr="00556CA8">
        <w:rPr>
          <w:i/>
          <w:iCs/>
        </w:rPr>
        <w:t xml:space="preserve"> </w:t>
      </w:r>
      <w:r w:rsidR="005C555D" w:rsidRPr="00556CA8">
        <w:rPr>
          <w:i/>
          <w:iCs/>
        </w:rPr>
        <w:t xml:space="preserve"> </w:t>
      </w:r>
    </w:p>
    <w:p w14:paraId="5F175DB9" w14:textId="1E737287" w:rsidR="007C1EB3" w:rsidRDefault="007C1EB3" w:rsidP="00DC6354">
      <w:pPr>
        <w:rPr>
          <w:i/>
          <w:iCs/>
        </w:rPr>
      </w:pPr>
    </w:p>
    <w:p w14:paraId="4DFD633C" w14:textId="68030E15" w:rsidR="007C1EB3" w:rsidRPr="00556CA8" w:rsidRDefault="007C1EB3" w:rsidP="00DC6354">
      <w:pPr>
        <w:rPr>
          <w:i/>
          <w:iCs/>
        </w:rPr>
      </w:pPr>
      <w:r>
        <w:rPr>
          <w:i/>
          <w:iCs/>
        </w:rPr>
        <w:t>If aut</w:t>
      </w:r>
      <w:r w:rsidR="00FD7EE3">
        <w:rPr>
          <w:i/>
          <w:iCs/>
        </w:rPr>
        <w:t>o</w:t>
      </w:r>
      <w:r>
        <w:rPr>
          <w:i/>
          <w:iCs/>
        </w:rPr>
        <w:t xml:space="preserve">matic assignment of the LoadMaster management interface </w:t>
      </w:r>
      <w:r w:rsidR="00FD7EE3">
        <w:rPr>
          <w:i/>
          <w:iCs/>
        </w:rPr>
        <w:t xml:space="preserve">TLS certificate results in the inability to connect to the LoadMaster web user interface, you can use the </w:t>
      </w:r>
      <w:r w:rsidR="00FC40A9">
        <w:rPr>
          <w:i/>
          <w:iCs/>
        </w:rPr>
        <w:t xml:space="preserve">console interface to </w:t>
      </w:r>
      <w:r w:rsidR="00AA6D4F">
        <w:rPr>
          <w:i/>
          <w:iCs/>
        </w:rPr>
        <w:t>sign in</w:t>
      </w:r>
      <w:r w:rsidR="00FC40A9">
        <w:rPr>
          <w:i/>
          <w:iCs/>
        </w:rPr>
        <w:t xml:space="preserve"> (using the “</w:t>
      </w:r>
      <w:proofErr w:type="spellStart"/>
      <w:r w:rsidR="00FC40A9">
        <w:rPr>
          <w:i/>
          <w:iCs/>
        </w:rPr>
        <w:t>bal</w:t>
      </w:r>
      <w:proofErr w:type="spellEnd"/>
      <w:r w:rsidR="00FC40A9">
        <w:rPr>
          <w:i/>
          <w:iCs/>
        </w:rPr>
        <w:t xml:space="preserve">” account) and you can reset the web user interface. </w:t>
      </w:r>
      <w:r w:rsidR="00F21DB8">
        <w:rPr>
          <w:i/>
          <w:iCs/>
        </w:rPr>
        <w:t xml:space="preserve">This process involved regenerating the </w:t>
      </w:r>
      <w:r w:rsidR="00207787">
        <w:rPr>
          <w:i/>
          <w:iCs/>
        </w:rPr>
        <w:t>self-signed</w:t>
      </w:r>
      <w:r w:rsidR="00F21DB8">
        <w:rPr>
          <w:i/>
          <w:iCs/>
        </w:rPr>
        <w:t xml:space="preserve"> management certificate and resetting the web user interface. </w:t>
      </w:r>
      <w:r w:rsidR="00FD7EE3">
        <w:rPr>
          <w:i/>
          <w:iCs/>
        </w:rPr>
        <w:t xml:space="preserve"> </w:t>
      </w:r>
    </w:p>
    <w:p w14:paraId="5A0DA929" w14:textId="04D51213" w:rsidR="0031030D" w:rsidRDefault="0031030D" w:rsidP="00DC6354"/>
    <w:p w14:paraId="12FA14E9" w14:textId="77777777" w:rsidR="00E7531E" w:rsidRDefault="00E7531E" w:rsidP="00DC6354">
      <w:pPr>
        <w:sectPr w:rsidR="00E7531E" w:rsidSect="00581BB2">
          <w:headerReference w:type="default" r:id="rId15"/>
          <w:footerReference w:type="default" r:id="rId16"/>
          <w:type w:val="continuous"/>
          <w:pgSz w:w="12240" w:h="15840" w:code="1"/>
          <w:pgMar w:top="1440" w:right="1440" w:bottom="1440" w:left="873" w:header="706" w:footer="706" w:gutter="0"/>
          <w:pgNumType w:start="0"/>
          <w:cols w:space="708"/>
          <w:docGrid w:linePitch="360"/>
        </w:sectPr>
      </w:pPr>
    </w:p>
    <w:p w14:paraId="7D23061E" w14:textId="659151C0" w:rsidR="00182F00" w:rsidRDefault="00182F00" w:rsidP="00DC6354"/>
    <w:p w14:paraId="2C33F426" w14:textId="42282835" w:rsidR="005E4AC2" w:rsidRDefault="005E4AC2" w:rsidP="005E4AC2">
      <w:pPr>
        <w:pStyle w:val="KH1"/>
        <w:numPr>
          <w:ilvl w:val="0"/>
          <w:numId w:val="1"/>
        </w:numPr>
      </w:pPr>
      <w:bookmarkStart w:id="4" w:name="_Toc147141334"/>
      <w:r>
        <w:t xml:space="preserve">Content of </w:t>
      </w:r>
      <w:r w:rsidR="001152B5">
        <w:t>Kemp_LoadMaster_STIG</w:t>
      </w:r>
      <w:r w:rsidR="00C40B47">
        <w:t>_</w:t>
      </w:r>
      <w:r w:rsidR="00DB0951">
        <w:t>V3.</w:t>
      </w:r>
      <w:r w:rsidR="005808E0">
        <w:t>20</w:t>
      </w:r>
      <w:r w:rsidR="004F3714">
        <w:t>230</w:t>
      </w:r>
      <w:r w:rsidR="0088141A">
        <w:t>906</w:t>
      </w:r>
      <w:r w:rsidR="001152B5">
        <w:t>.ps1</w:t>
      </w:r>
      <w:bookmarkEnd w:id="4"/>
    </w:p>
    <w:p w14:paraId="2F1C99D7" w14:textId="77777777" w:rsidR="00D6191F" w:rsidRPr="00D6191F" w:rsidRDefault="00D6191F" w:rsidP="00D6191F">
      <w:pPr>
        <w:rPr>
          <w:rFonts w:ascii="Consolas" w:eastAsiaTheme="majorEastAsia" w:hAnsi="Consolas" w:cstheme="minorHAnsi"/>
          <w:color w:val="4C4C4C" w:themeColor="text2"/>
          <w:sz w:val="12"/>
          <w:szCs w:val="12"/>
        </w:rPr>
      </w:pPr>
    </w:p>
    <w:p w14:paraId="7AE74CB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THIS SCRIPT APPLIES SECURITY SETTINGS TO LOADMASTER APPLIANCES LMOS 7.2.54 AND NEWER</w:t>
      </w:r>
    </w:p>
    <w:p w14:paraId="1676D4E9" w14:textId="77777777" w:rsidR="00977061" w:rsidRPr="00977061" w:rsidRDefault="00977061" w:rsidP="00977061">
      <w:pPr>
        <w:rPr>
          <w:rFonts w:ascii="Consolas" w:hAnsi="Consolas" w:cstheme="minorHAnsi"/>
          <w:sz w:val="12"/>
          <w:szCs w:val="12"/>
        </w:rPr>
      </w:pPr>
    </w:p>
    <w:p w14:paraId="67D2AC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CRITICAL NOTE: PLEASE EDIT CONFIGURATION PARAMETERS BEFORE RUNNING SCRIPT</w:t>
      </w:r>
    </w:p>
    <w:p w14:paraId="1834BED5" w14:textId="77777777" w:rsidR="00977061" w:rsidRPr="00977061" w:rsidRDefault="00977061" w:rsidP="00977061">
      <w:pPr>
        <w:rPr>
          <w:rFonts w:ascii="Consolas" w:hAnsi="Consolas" w:cstheme="minorHAnsi"/>
          <w:sz w:val="12"/>
          <w:szCs w:val="12"/>
        </w:rPr>
      </w:pPr>
    </w:p>
    <w:p w14:paraId="3A89A2E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DESIGNED TO RUN ON WINDOWS 11 POWERSHELL 5.1 AND LINUX POWERSHELL 7.2</w:t>
      </w:r>
    </w:p>
    <w:p w14:paraId="4D3B7A98" w14:textId="77777777" w:rsidR="00977061" w:rsidRPr="00977061" w:rsidRDefault="00977061" w:rsidP="00977061">
      <w:pPr>
        <w:rPr>
          <w:rFonts w:ascii="Consolas" w:hAnsi="Consolas" w:cstheme="minorHAnsi"/>
          <w:sz w:val="12"/>
          <w:szCs w:val="12"/>
        </w:rPr>
      </w:pPr>
    </w:p>
    <w:p w14:paraId="7DDAEAA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CHANGE LOG</w:t>
      </w:r>
    </w:p>
    <w:p w14:paraId="526966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Compensated for dirty response to get-param </w:t>
      </w:r>
      <w:proofErr w:type="spellStart"/>
      <w:r w:rsidRPr="00977061">
        <w:rPr>
          <w:rFonts w:ascii="Consolas" w:hAnsi="Consolas" w:cstheme="minorHAnsi"/>
          <w:sz w:val="12"/>
          <w:szCs w:val="12"/>
        </w:rPr>
        <w:t>admincert</w:t>
      </w:r>
      <w:proofErr w:type="spellEnd"/>
    </w:p>
    <w:p w14:paraId="3092230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Compensated for dirty response to get-param </w:t>
      </w:r>
      <w:proofErr w:type="spellStart"/>
      <w:r w:rsidRPr="00977061">
        <w:rPr>
          <w:rFonts w:ascii="Consolas" w:hAnsi="Consolas" w:cstheme="minorHAnsi"/>
          <w:sz w:val="12"/>
          <w:szCs w:val="12"/>
        </w:rPr>
        <w:t>localcert</w:t>
      </w:r>
      <w:proofErr w:type="spellEnd"/>
    </w:p>
    <w:p w14:paraId="71575BE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Created custom cipher set FIPS2 to match our revised FIPS algorithm set</w:t>
      </w:r>
    </w:p>
    <w:p w14:paraId="3F6E616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Applied FIPS2 cipher set to management traffic</w:t>
      </w:r>
    </w:p>
    <w:p w14:paraId="089B58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Added necessary logic to support appliances set to Software FIPS Mode</w:t>
      </w:r>
    </w:p>
    <w:p w14:paraId="4AAC7205" w14:textId="77777777" w:rsidR="00977061" w:rsidRPr="00977061" w:rsidRDefault="00977061" w:rsidP="00977061">
      <w:pPr>
        <w:rPr>
          <w:rFonts w:ascii="Consolas" w:hAnsi="Consolas" w:cstheme="minorHAnsi"/>
          <w:sz w:val="12"/>
          <w:szCs w:val="12"/>
        </w:rPr>
      </w:pPr>
    </w:p>
    <w:p w14:paraId="549F06F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3DA900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Cleanup and prepare to run script</w:t>
      </w:r>
    </w:p>
    <w:p w14:paraId="22D3A6F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CB956E1" w14:textId="77777777" w:rsidR="00977061" w:rsidRPr="00977061" w:rsidRDefault="00977061" w:rsidP="00977061">
      <w:pPr>
        <w:rPr>
          <w:rFonts w:ascii="Consolas" w:hAnsi="Consolas" w:cstheme="minorHAnsi"/>
          <w:sz w:val="12"/>
          <w:szCs w:val="12"/>
        </w:rPr>
      </w:pPr>
      <w:proofErr w:type="gramStart"/>
      <w:r w:rsidRPr="00977061">
        <w:rPr>
          <w:rFonts w:ascii="Consolas" w:hAnsi="Consolas" w:cstheme="minorHAnsi"/>
          <w:sz w:val="12"/>
          <w:szCs w:val="12"/>
        </w:rPr>
        <w:t>clear-history</w:t>
      </w:r>
      <w:proofErr w:type="gramEnd"/>
    </w:p>
    <w:p w14:paraId="5D46C6F6" w14:textId="77777777" w:rsidR="00977061" w:rsidRPr="00977061" w:rsidRDefault="00977061" w:rsidP="00977061">
      <w:pPr>
        <w:rPr>
          <w:rFonts w:ascii="Consolas" w:hAnsi="Consolas" w:cstheme="minorHAnsi"/>
          <w:sz w:val="12"/>
          <w:szCs w:val="12"/>
        </w:rPr>
      </w:pPr>
      <w:proofErr w:type="gramStart"/>
      <w:r w:rsidRPr="00977061">
        <w:rPr>
          <w:rFonts w:ascii="Consolas" w:hAnsi="Consolas" w:cstheme="minorHAnsi"/>
          <w:sz w:val="12"/>
          <w:szCs w:val="12"/>
        </w:rPr>
        <w:t>clear-host</w:t>
      </w:r>
      <w:proofErr w:type="gramEnd"/>
    </w:p>
    <w:p w14:paraId="7F4BA14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Remove-Variable * -</w:t>
      </w:r>
      <w:proofErr w:type="spellStart"/>
      <w:r w:rsidRPr="00977061">
        <w:rPr>
          <w:rFonts w:ascii="Consolas" w:hAnsi="Consolas" w:cstheme="minorHAnsi"/>
          <w:sz w:val="12"/>
          <w:szCs w:val="12"/>
        </w:rPr>
        <w:t>ErrorAction</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SilentlyContinue</w:t>
      </w:r>
      <w:proofErr w:type="spellEnd"/>
    </w:p>
    <w:p w14:paraId="13783AA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ScriptVersion</w:t>
      </w:r>
      <w:proofErr w:type="spellEnd"/>
      <w:r w:rsidRPr="00977061">
        <w:rPr>
          <w:rFonts w:ascii="Consolas" w:hAnsi="Consolas" w:cstheme="minorHAnsi"/>
          <w:sz w:val="12"/>
          <w:szCs w:val="12"/>
        </w:rPr>
        <w:t xml:space="preserve"> = "v3.20230906"</w:t>
      </w:r>
    </w:p>
    <w:p w14:paraId="066EE254" w14:textId="77777777" w:rsidR="00977061" w:rsidRPr="00977061" w:rsidRDefault="00977061" w:rsidP="00977061">
      <w:pPr>
        <w:rPr>
          <w:rFonts w:ascii="Consolas" w:hAnsi="Consolas" w:cstheme="minorHAnsi"/>
          <w:sz w:val="12"/>
          <w:szCs w:val="12"/>
        </w:rPr>
      </w:pPr>
    </w:p>
    <w:p w14:paraId="66ED52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398F969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START OF CONFIGURATION PARAMETERS SECTION #############</w:t>
      </w:r>
    </w:p>
    <w:p w14:paraId="548FDC57" w14:textId="77777777" w:rsidR="00977061" w:rsidRPr="00977061" w:rsidRDefault="00977061" w:rsidP="00977061">
      <w:pPr>
        <w:rPr>
          <w:rFonts w:ascii="Consolas" w:hAnsi="Consolas" w:cstheme="minorHAnsi"/>
          <w:sz w:val="12"/>
          <w:szCs w:val="12"/>
        </w:rPr>
      </w:pPr>
    </w:p>
    <w:p w14:paraId="2E04E12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[bool]$doFIPS2 = $True            # ENTER $True to Create restricted FIPS cipher set removing weak ciphers ($False to skip)</w:t>
      </w:r>
    </w:p>
    <w:p w14:paraId="0C3D7B9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doGEO</w:t>
      </w:r>
      <w:proofErr w:type="spellEnd"/>
      <w:r w:rsidRPr="00977061">
        <w:rPr>
          <w:rFonts w:ascii="Consolas" w:hAnsi="Consolas" w:cstheme="minorHAnsi"/>
          <w:sz w:val="12"/>
          <w:szCs w:val="12"/>
        </w:rPr>
        <w:t xml:space="preserve"> = $True              # ENTER $True to Process GEO settings according to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xml:space="preserve"> value ($False to skip GEO setting)</w:t>
      </w:r>
    </w:p>
    <w:p w14:paraId="2DBA359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doPassUser</w:t>
      </w:r>
      <w:proofErr w:type="spellEnd"/>
      <w:r w:rsidRPr="00977061">
        <w:rPr>
          <w:rFonts w:ascii="Consolas" w:hAnsi="Consolas" w:cstheme="minorHAnsi"/>
          <w:sz w:val="12"/>
          <w:szCs w:val="12"/>
        </w:rPr>
        <w:t xml:space="preserve"> = $True         # ENTER $True to Create new admin account based on username and password ($False to skip)</w:t>
      </w:r>
    </w:p>
    <w:p w14:paraId="5BA648A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doCertUser</w:t>
      </w:r>
      <w:proofErr w:type="spellEnd"/>
      <w:r w:rsidRPr="00977061">
        <w:rPr>
          <w:rFonts w:ascii="Consolas" w:hAnsi="Consolas" w:cstheme="minorHAnsi"/>
          <w:sz w:val="12"/>
          <w:szCs w:val="12"/>
        </w:rPr>
        <w:t xml:space="preserve"> = $True         # ENTER $True to Create new admin account based on certificate principal name ($False to skip)</w:t>
      </w:r>
    </w:p>
    <w:p w14:paraId="153F13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doPEM</w:t>
      </w:r>
      <w:proofErr w:type="spellEnd"/>
      <w:r w:rsidRPr="00977061">
        <w:rPr>
          <w:rFonts w:ascii="Consolas" w:hAnsi="Consolas" w:cstheme="minorHAnsi"/>
          <w:sz w:val="12"/>
          <w:szCs w:val="12"/>
        </w:rPr>
        <w:t xml:space="preserve"> = $True              # ENTER $True to Install management certificate (.</w:t>
      </w:r>
      <w:proofErr w:type="spellStart"/>
      <w:r w:rsidRPr="00977061">
        <w:rPr>
          <w:rFonts w:ascii="Consolas" w:hAnsi="Consolas" w:cstheme="minorHAnsi"/>
          <w:sz w:val="12"/>
          <w:szCs w:val="12"/>
        </w:rPr>
        <w:t>pem</w:t>
      </w:r>
      <w:proofErr w:type="spellEnd"/>
      <w:r w:rsidRPr="00977061">
        <w:rPr>
          <w:rFonts w:ascii="Consolas" w:hAnsi="Consolas" w:cstheme="minorHAnsi"/>
          <w:sz w:val="12"/>
          <w:szCs w:val="12"/>
        </w:rPr>
        <w:t xml:space="preserve"> file) ($False to skip)</w:t>
      </w:r>
    </w:p>
    <w:p w14:paraId="2FE9677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doAdminCert</w:t>
      </w:r>
      <w:proofErr w:type="spellEnd"/>
      <w:r w:rsidRPr="00977061">
        <w:rPr>
          <w:rFonts w:ascii="Consolas" w:hAnsi="Consolas" w:cstheme="minorHAnsi"/>
          <w:sz w:val="12"/>
          <w:szCs w:val="12"/>
        </w:rPr>
        <w:t xml:space="preserve"> = $True        # ENTER $True to Assign management certificate to WUI interface ($False to skip)</w:t>
      </w:r>
    </w:p>
    <w:p w14:paraId="28330E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doCer</w:t>
      </w:r>
      <w:proofErr w:type="spellEnd"/>
      <w:r w:rsidRPr="00977061">
        <w:rPr>
          <w:rFonts w:ascii="Consolas" w:hAnsi="Consolas" w:cstheme="minorHAnsi"/>
          <w:sz w:val="12"/>
          <w:szCs w:val="12"/>
        </w:rPr>
        <w:t xml:space="preserve"> = $True              # ENTER $True to Install intermediate certificates (base64 .</w:t>
      </w:r>
      <w:proofErr w:type="spellStart"/>
      <w:r w:rsidRPr="00977061">
        <w:rPr>
          <w:rFonts w:ascii="Consolas" w:hAnsi="Consolas" w:cstheme="minorHAnsi"/>
          <w:sz w:val="12"/>
          <w:szCs w:val="12"/>
        </w:rPr>
        <w:t>cer</w:t>
      </w:r>
      <w:proofErr w:type="spellEnd"/>
      <w:r w:rsidRPr="00977061">
        <w:rPr>
          <w:rFonts w:ascii="Consolas" w:hAnsi="Consolas" w:cstheme="minorHAnsi"/>
          <w:sz w:val="12"/>
          <w:szCs w:val="12"/>
        </w:rPr>
        <w:t xml:space="preserve"> file) ($False to skip)</w:t>
      </w:r>
    </w:p>
    <w:p w14:paraId="49CCC9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doHostName</w:t>
      </w:r>
      <w:proofErr w:type="spellEnd"/>
      <w:r w:rsidRPr="00977061">
        <w:rPr>
          <w:rFonts w:ascii="Consolas" w:hAnsi="Consolas" w:cstheme="minorHAnsi"/>
          <w:sz w:val="12"/>
          <w:szCs w:val="12"/>
        </w:rPr>
        <w:t xml:space="preserve"> = $True         # ENTER $True to assign a hostname based on $</w:t>
      </w:r>
      <w:proofErr w:type="spellStart"/>
      <w:r w:rsidRPr="00977061">
        <w:rPr>
          <w:rFonts w:ascii="Consolas" w:hAnsi="Consolas" w:cstheme="minorHAnsi"/>
          <w:sz w:val="12"/>
          <w:szCs w:val="12"/>
        </w:rPr>
        <w:t>hostbase</w:t>
      </w:r>
      <w:proofErr w:type="spellEnd"/>
      <w:r w:rsidRPr="00977061">
        <w:rPr>
          <w:rFonts w:ascii="Consolas" w:hAnsi="Consolas" w:cstheme="minorHAnsi"/>
          <w:sz w:val="12"/>
          <w:szCs w:val="12"/>
        </w:rPr>
        <w:t xml:space="preserve"> + $IP ($False to skip)</w:t>
      </w:r>
    </w:p>
    <w:p w14:paraId="505F436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doNTP</w:t>
      </w:r>
      <w:proofErr w:type="spellEnd"/>
      <w:r w:rsidRPr="00977061">
        <w:rPr>
          <w:rFonts w:ascii="Consolas" w:hAnsi="Consolas" w:cstheme="minorHAnsi"/>
          <w:sz w:val="12"/>
          <w:szCs w:val="12"/>
        </w:rPr>
        <w:t xml:space="preserve"> = $True              # ENTER $True to configure LoadMaster for NTP ($False to skip)</w:t>
      </w:r>
    </w:p>
    <w:p w14:paraId="71A9CF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[bool]$doNTPv3 = $False           # ENTER $True to if NTP service should use NTPv3 ($False to skip)</w:t>
      </w:r>
    </w:p>
    <w:p w14:paraId="1A8BA40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xml:space="preserve"> = $True             # ENTER $True to configure an LDAP service connection ($False to skip)</w:t>
      </w:r>
    </w:p>
    <w:p w14:paraId="7A211B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doLdapGroup</w:t>
      </w:r>
      <w:proofErr w:type="spellEnd"/>
      <w:r w:rsidRPr="00977061">
        <w:rPr>
          <w:rFonts w:ascii="Consolas" w:hAnsi="Consolas" w:cstheme="minorHAnsi"/>
          <w:sz w:val="12"/>
          <w:szCs w:val="12"/>
        </w:rPr>
        <w:t xml:space="preserve"> = $True        # ENTER $True to configure an LDAP management group ($False to skip)</w:t>
      </w:r>
    </w:p>
    <w:p w14:paraId="63337CB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doWarningBanners</w:t>
      </w:r>
      <w:proofErr w:type="spellEnd"/>
      <w:r w:rsidRPr="00977061">
        <w:rPr>
          <w:rFonts w:ascii="Consolas" w:hAnsi="Consolas" w:cstheme="minorHAnsi"/>
          <w:sz w:val="12"/>
          <w:szCs w:val="12"/>
        </w:rPr>
        <w:t xml:space="preserve"> = $True   # ENTER $True to configure WUI and Console warning banners ($False to skip)</w:t>
      </w:r>
    </w:p>
    <w:p w14:paraId="4943F64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xml:space="preserve"> = $False         # Enter $True to enable GEO, $False to disable GEO Load Balancing service (disable port 53 listener)</w:t>
      </w:r>
    </w:p>
    <w:p w14:paraId="4F4D044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hostbase</w:t>
      </w:r>
      <w:proofErr w:type="spellEnd"/>
      <w:r w:rsidRPr="00977061">
        <w:rPr>
          <w:rFonts w:ascii="Consolas" w:hAnsi="Consolas" w:cstheme="minorHAnsi"/>
          <w:sz w:val="12"/>
          <w:szCs w:val="12"/>
        </w:rPr>
        <w:t xml:space="preserve"> = 'VLM'         # ENTER a name to create hostname prefix ('' will skip process)</w:t>
      </w:r>
    </w:p>
    <w:p w14:paraId="58A9C78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NewCertUser</w:t>
      </w:r>
      <w:proofErr w:type="spellEnd"/>
      <w:r w:rsidRPr="00977061">
        <w:rPr>
          <w:rFonts w:ascii="Consolas" w:hAnsi="Consolas" w:cstheme="minorHAnsi"/>
          <w:sz w:val="12"/>
          <w:szCs w:val="12"/>
        </w:rPr>
        <w:t xml:space="preserve"> = 'Mike@KEMPTECH.BIZ' # ENTER a name to create a certificate login admin user, CASE SENSITIVE (typically certificate Principal Name)</w:t>
      </w:r>
    </w:p>
    <w:p w14:paraId="04582E3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adminmike</w:t>
      </w:r>
      <w:proofErr w:type="spellEnd"/>
      <w:r w:rsidRPr="00977061">
        <w:rPr>
          <w:rFonts w:ascii="Consolas" w:hAnsi="Consolas" w:cstheme="minorHAnsi"/>
          <w:sz w:val="12"/>
          <w:szCs w:val="12"/>
        </w:rPr>
        <w:t>'         # ENTER a name to create a name/password login admin user ('' will skip process)</w:t>
      </w:r>
    </w:p>
    <w:p w14:paraId="45F1688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NewPassUserPass</w:t>
      </w:r>
      <w:proofErr w:type="spellEnd"/>
      <w:r w:rsidRPr="00977061">
        <w:rPr>
          <w:rFonts w:ascii="Consolas" w:hAnsi="Consolas" w:cstheme="minorHAnsi"/>
          <w:sz w:val="12"/>
          <w:szCs w:val="12"/>
        </w:rPr>
        <w:t xml:space="preserve"> = 'Kemp1fourall</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 xml:space="preserve"> ENTER a password for new name/password admin user ('' will skip process)</w:t>
      </w:r>
    </w:p>
    <w:p w14:paraId="594371C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NewUserGroup</w:t>
      </w:r>
      <w:proofErr w:type="spellEnd"/>
      <w:r w:rsidRPr="00977061">
        <w:rPr>
          <w:rFonts w:ascii="Consolas" w:hAnsi="Consolas" w:cstheme="minorHAnsi"/>
          <w:sz w:val="12"/>
          <w:szCs w:val="12"/>
        </w:rPr>
        <w:t xml:space="preserve"> = 'Kemp'    # ENTER a name to LDAP admin group ('' will skip process)</w:t>
      </w:r>
    </w:p>
    <w:p w14:paraId="0B71F49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NewUserRights</w:t>
      </w:r>
      <w:proofErr w:type="spellEnd"/>
      <w:r w:rsidRPr="00977061">
        <w:rPr>
          <w:rFonts w:ascii="Consolas" w:hAnsi="Consolas" w:cstheme="minorHAnsi"/>
          <w:sz w:val="12"/>
          <w:szCs w:val="12"/>
        </w:rPr>
        <w:t xml:space="preserve"> = 'root'   # ENTER rights for new user or group objects (root - all rights) ('' will skip process)</w:t>
      </w:r>
    </w:p>
    <w:p w14:paraId="2DC0BE9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sor</w:t>
      </w:r>
      <w:proofErr w:type="spellEnd"/>
      <w:r w:rsidRPr="00977061">
        <w:rPr>
          <w:rFonts w:ascii="Consolas" w:hAnsi="Consolas" w:cstheme="minorHAnsi"/>
          <w:sz w:val="12"/>
          <w:szCs w:val="12"/>
        </w:rPr>
        <w:t xml:space="preserve"> = 'yes'              # ENTER 'yes' to enable Subnet Originating Request appliance wide ('' will skip process)</w:t>
      </w:r>
    </w:p>
    <w:p w14:paraId="565B6A4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[string]$ntpv3_keynum = ''        # ENTER NTPv3 Key Number ('' will skip process)</w:t>
      </w:r>
    </w:p>
    <w:p w14:paraId="0C085EE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[string]$ntpv3_keytype = ''       # ENTER NTPv3 Key Type ('' will skip process)</w:t>
      </w:r>
    </w:p>
    <w:p w14:paraId="382DF0E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[string]$ntpv3_secret = ''        # ENTER NTPv3 Key Secret ('' will skip process)</w:t>
      </w:r>
    </w:p>
    <w:p w14:paraId="55809D9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ntp_host</w:t>
      </w:r>
      <w:proofErr w:type="spellEnd"/>
      <w:r w:rsidRPr="00977061">
        <w:rPr>
          <w:rFonts w:ascii="Consolas" w:hAnsi="Consolas" w:cstheme="minorHAnsi"/>
          <w:sz w:val="12"/>
          <w:szCs w:val="12"/>
        </w:rPr>
        <w:t xml:space="preserve"> = 'time.nist.gov'        # ENTER NTP Server name or IP address ('' will skip process)</w:t>
      </w:r>
    </w:p>
    <w:p w14:paraId="422AC6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ldap_Name</w:t>
      </w:r>
      <w:proofErr w:type="spellEnd"/>
      <w:r w:rsidRPr="00977061">
        <w:rPr>
          <w:rFonts w:ascii="Consolas" w:hAnsi="Consolas" w:cstheme="minorHAnsi"/>
          <w:sz w:val="12"/>
          <w:szCs w:val="12"/>
        </w:rPr>
        <w:t xml:space="preserve"> = 'KEMPTECH.BIZ'        # ENTER LDAP Service name or IP address ('' will skip process)</w:t>
      </w:r>
    </w:p>
    <w:p w14:paraId="7E1AA17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ldap_Server</w:t>
      </w:r>
      <w:proofErr w:type="spellEnd"/>
      <w:r w:rsidRPr="00977061">
        <w:rPr>
          <w:rFonts w:ascii="Consolas" w:hAnsi="Consolas" w:cstheme="minorHAnsi"/>
          <w:sz w:val="12"/>
          <w:szCs w:val="12"/>
        </w:rPr>
        <w:t xml:space="preserve"> = '10.0.0.10'         # ENTER LDAP Server name or IP address ('' will skip process)</w:t>
      </w:r>
    </w:p>
    <w:p w14:paraId="5EB0FBA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ldap_User</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ldapuser</w:t>
      </w:r>
      <w:proofErr w:type="spellEnd"/>
      <w:r w:rsidRPr="00977061">
        <w:rPr>
          <w:rFonts w:ascii="Consolas" w:hAnsi="Consolas" w:cstheme="minorHAnsi"/>
          <w:sz w:val="12"/>
          <w:szCs w:val="12"/>
        </w:rPr>
        <w:t>'            # ENTER LDAP Service Account Name ('' will skip process)</w:t>
      </w:r>
    </w:p>
    <w:p w14:paraId="46B393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ldap_UserPass</w:t>
      </w:r>
      <w:proofErr w:type="spellEnd"/>
      <w:r w:rsidRPr="00977061">
        <w:rPr>
          <w:rFonts w:ascii="Consolas" w:hAnsi="Consolas" w:cstheme="minorHAnsi"/>
          <w:sz w:val="12"/>
          <w:szCs w:val="12"/>
        </w:rPr>
        <w:t xml:space="preserve"> = 'Kemp1fourall'    # ENTER LDAP Service Account Password ('' will skip process)</w:t>
      </w:r>
    </w:p>
    <w:p w14:paraId="723B1B8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[int]$</w:t>
      </w:r>
      <w:proofErr w:type="spellStart"/>
      <w:r w:rsidRPr="00977061">
        <w:rPr>
          <w:rFonts w:ascii="Consolas" w:hAnsi="Consolas" w:cstheme="minorHAnsi"/>
          <w:sz w:val="12"/>
          <w:szCs w:val="12"/>
        </w:rPr>
        <w:t>ldap_Type</w:t>
      </w:r>
      <w:proofErr w:type="spellEnd"/>
      <w:r w:rsidRPr="00977061">
        <w:rPr>
          <w:rFonts w:ascii="Consolas" w:hAnsi="Consolas" w:cstheme="minorHAnsi"/>
          <w:sz w:val="12"/>
          <w:szCs w:val="12"/>
        </w:rPr>
        <w:t xml:space="preserve"> = 0               # ENTER LDAP Service Protocol (0 = LDAP, 1 = STARTTLS, 2 = LDAPS, '' will skip process)</w:t>
      </w:r>
    </w:p>
    <w:p w14:paraId="609B2E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WUI_IdleTime</w:t>
      </w:r>
      <w:proofErr w:type="spellEnd"/>
      <w:r w:rsidRPr="00977061">
        <w:rPr>
          <w:rFonts w:ascii="Consolas" w:hAnsi="Consolas" w:cstheme="minorHAnsi"/>
          <w:sz w:val="12"/>
          <w:szCs w:val="12"/>
        </w:rPr>
        <w:t xml:space="preserve"> = '600'     # ENTER WUI Session Idle Logout Timer in seconds ('' will skip process)</w:t>
      </w:r>
    </w:p>
    <w:p w14:paraId="3C615F4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WUI_FailedLogins</w:t>
      </w:r>
      <w:proofErr w:type="spellEnd"/>
      <w:r w:rsidRPr="00977061">
        <w:rPr>
          <w:rFonts w:ascii="Consolas" w:hAnsi="Consolas" w:cstheme="minorHAnsi"/>
          <w:sz w:val="12"/>
          <w:szCs w:val="12"/>
        </w:rPr>
        <w:t xml:space="preserve"> = '5'   # ENTER WUI Session Max Failed Logins ('' will skip process)</w:t>
      </w:r>
    </w:p>
    <w:p w14:paraId="7E91DB5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WUI_MaxLogins</w:t>
      </w:r>
      <w:proofErr w:type="spellEnd"/>
      <w:r w:rsidRPr="00977061">
        <w:rPr>
          <w:rFonts w:ascii="Consolas" w:hAnsi="Consolas" w:cstheme="minorHAnsi"/>
          <w:sz w:val="12"/>
          <w:szCs w:val="12"/>
        </w:rPr>
        <w:t xml:space="preserve"> = '3'      # ENTER WUI Session Max Concurrent Logins ('0' will not set a limit)</w:t>
      </w:r>
    </w:p>
    <w:p w14:paraId="3C98BF0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certpath</w:t>
      </w:r>
      <w:proofErr w:type="spellEnd"/>
      <w:r w:rsidRPr="00977061">
        <w:rPr>
          <w:rFonts w:ascii="Consolas" w:hAnsi="Consolas" w:cstheme="minorHAnsi"/>
          <w:sz w:val="12"/>
          <w:szCs w:val="12"/>
        </w:rPr>
        <w:t xml:space="preserve"> = '.\certs\</w:t>
      </w:r>
      <w:proofErr w:type="spellStart"/>
      <w:r w:rsidRPr="00977061">
        <w:rPr>
          <w:rFonts w:ascii="Consolas" w:hAnsi="Consolas" w:cstheme="minorHAnsi"/>
          <w:sz w:val="12"/>
          <w:szCs w:val="12"/>
        </w:rPr>
        <w:t>wc.pem</w:t>
      </w:r>
      <w:proofErr w:type="spellEnd"/>
      <w:r w:rsidRPr="00977061">
        <w:rPr>
          <w:rFonts w:ascii="Consolas" w:hAnsi="Consolas" w:cstheme="minorHAnsi"/>
          <w:sz w:val="12"/>
          <w:szCs w:val="12"/>
        </w:rPr>
        <w:t>'       # ENTER filename and path for TLS Management Certificate (PEM format only) ('' will skip process)</w:t>
      </w:r>
    </w:p>
    <w:p w14:paraId="4AE50CF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certpass</w:t>
      </w:r>
      <w:proofErr w:type="spellEnd"/>
      <w:r w:rsidRPr="00977061">
        <w:rPr>
          <w:rFonts w:ascii="Consolas" w:hAnsi="Consolas" w:cstheme="minorHAnsi"/>
          <w:sz w:val="12"/>
          <w:szCs w:val="12"/>
        </w:rPr>
        <w:t xml:space="preserve"> = 'password'    # ENTER Password to install encrypted private key in TLS Management Certificate"</w:t>
      </w:r>
    </w:p>
    <w:p w14:paraId="50302E8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wc</w:t>
      </w:r>
      <w:proofErr w:type="spellEnd"/>
      <w:r w:rsidRPr="00977061">
        <w:rPr>
          <w:rFonts w:ascii="Consolas" w:hAnsi="Consolas" w:cstheme="minorHAnsi"/>
          <w:sz w:val="12"/>
          <w:szCs w:val="12"/>
        </w:rPr>
        <w:t>'          # ENTER friendly name for TLS Management Certificate"</w:t>
      </w:r>
    </w:p>
    <w:p w14:paraId="637520F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[string]$ica1 = '.\certs\ECC.cer</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 xml:space="preserve"> ENTER filename and path for Intermediate Certificate File (PEM format only) </w:t>
      </w:r>
    </w:p>
    <w:p w14:paraId="1F7DB71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[string]$ica2 = '.\certs\RSA.cer'            # ENTER filename and path for Intermediate Certificate File (PEM format only) (Enter ‘none’ instead of ‘’ as needed)</w:t>
      </w:r>
    </w:p>
    <w:p w14:paraId="34E5924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[string]$ica3 = 'none'            # ENTER filename and path for Intermediate Certificate File (PEM format only) (Enter ‘none’ instead of ‘’ as needed)</w:t>
      </w:r>
    </w:p>
    <w:p w14:paraId="662A362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[string]$ica4 = 'none'            # ENTER filename and path for Intermediate Certificate File (PEM format only) (Enter ‘none’ instead of ‘’ as needed)</w:t>
      </w:r>
    </w:p>
    <w:p w14:paraId="7C6BD65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workingDir</w:t>
      </w:r>
      <w:proofErr w:type="spellEnd"/>
      <w:r w:rsidRPr="00977061">
        <w:rPr>
          <w:rFonts w:ascii="Consolas" w:hAnsi="Consolas" w:cstheme="minorHAnsi"/>
          <w:sz w:val="12"/>
          <w:szCs w:val="12"/>
        </w:rPr>
        <w:t xml:space="preserve"> = "~\loadmaster"       # If necessary, set this to a different location you have read/write rights</w:t>
      </w:r>
    </w:p>
    <w:p w14:paraId="500A006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ABF1A2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ConsoleMsg</w:t>
      </w:r>
      <w:proofErr w:type="spellEnd"/>
      <w:r w:rsidRPr="00977061">
        <w:rPr>
          <w:rFonts w:ascii="Consolas" w:hAnsi="Consolas" w:cstheme="minorHAnsi"/>
          <w:sz w:val="12"/>
          <w:szCs w:val="12"/>
        </w:rPr>
        <w:t xml:space="preserve"> = "USG Warning Banner - YOU ARE ACCESSING A US GOVERNMENT (USG) INFORMATION SYSTEM PROVIDED FOR AUTHORIZED USE ONLY. Communications using, or data stored on this Information System are not private, are subject to routine monitoring, interception, and search, and may be disclosed or used for any authorized purpose. USG logs all access to this system. Upon proper legal request, these logs and any other related data will be released for personnel misconduct and law enforcement purposes. Unauthorized use of this system will be prosecuted. By continuing to login, you agree to the above terms and conditions."</w:t>
      </w:r>
    </w:p>
    <w:p w14:paraId="005B521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A6902D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WUIMsg</w:t>
      </w:r>
      <w:proofErr w:type="spellEnd"/>
      <w:r w:rsidRPr="00977061">
        <w:rPr>
          <w:rFonts w:ascii="Consolas" w:hAnsi="Consolas" w:cstheme="minorHAnsi"/>
          <w:sz w:val="12"/>
          <w:szCs w:val="12"/>
        </w:rPr>
        <w:t xml:space="preserve"> = "&lt;!DOCTYPE html&gt;&lt;html&gt;&lt;head&gt;&lt;title&gt;USG Warning Banner&lt;/title&gt;&lt;/head&gt;&lt;style&gt;p {color: black;}.title1 {font-size: 13px;text-align: center;}.paragraph1 {font-size: 12px; text-align: left;}&lt;/style&gt;&lt;h1&gt;USG WARNING AND CONSENT BANNER&lt;/h1&gt;&lt;</w:t>
      </w:r>
      <w:proofErr w:type="spellStart"/>
      <w:r w:rsidRPr="00977061">
        <w:rPr>
          <w:rFonts w:ascii="Consolas" w:hAnsi="Consolas" w:cstheme="minorHAnsi"/>
          <w:sz w:val="12"/>
          <w:szCs w:val="12"/>
        </w:rPr>
        <w:t>hr</w:t>
      </w:r>
      <w:proofErr w:type="spellEnd"/>
      <w:r w:rsidRPr="00977061">
        <w:rPr>
          <w:rFonts w:ascii="Consolas" w:hAnsi="Consolas" w:cstheme="minorHAnsi"/>
          <w:sz w:val="12"/>
          <w:szCs w:val="12"/>
        </w:rPr>
        <w:t>&gt;&lt;p class=title1&gt;YOU ARE ACCESSING A UNITED STATES GOVERNMENT (USG) INFORMATION SYSTEM&lt;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&gt;PROVIDED FOR AUTHORIZED USE ONLY&lt;/p&gt;&lt;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&gt;&lt;p class=paragraph1&gt;By using this Information System (which includes any device attached to this Information System), you consent to the following conditions:&lt;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 USG routinely intercepts and monitors communications on this Information System for purposes including, but not limited to, penetration testing, network operations and defense, and upon proper legal request for personnel misconduct and law enforcement purposes.&lt;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 At any time, the USG may inspect and seize data stored on this Information System. Communications using, or data stored on this Information System are not private, are subject to routine monitoring, interception, and search, and may be disclosed or used for any authorized purpose. This Information System includes security measures (e.g., authentication and access controls) to protect USG interests--not for your personal benefit or privacy.&lt;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 xml:space="preserve">&gt; - Notwithstanding the above, using this Information System does not constitute consent to legal or criminal investigative searching or monitoring of the content of privileged communications, or work product, related to personal representation or services by attorneys, psychotherapists, or clergy, and their assistants. Such communications and work </w:t>
      </w:r>
      <w:proofErr w:type="gramStart"/>
      <w:r w:rsidRPr="00977061">
        <w:rPr>
          <w:rFonts w:ascii="Consolas" w:hAnsi="Consolas" w:cstheme="minorHAnsi"/>
          <w:sz w:val="12"/>
          <w:szCs w:val="12"/>
        </w:rPr>
        <w:lastRenderedPageBreak/>
        <w:t>product</w:t>
      </w:r>
      <w:proofErr w:type="gramEnd"/>
      <w:r w:rsidRPr="00977061">
        <w:rPr>
          <w:rFonts w:ascii="Consolas" w:hAnsi="Consolas" w:cstheme="minorHAnsi"/>
          <w:sz w:val="12"/>
          <w:szCs w:val="12"/>
        </w:rPr>
        <w:t xml:space="preserve"> are private and confidential. &lt;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 xml:space="preserve">&gt; - USG requires all USG personnel to complete Information System Security training </w:t>
      </w:r>
      <w:proofErr w:type="gramStart"/>
      <w:r w:rsidRPr="00977061">
        <w:rPr>
          <w:rFonts w:ascii="Consolas" w:hAnsi="Consolas" w:cstheme="minorHAnsi"/>
          <w:sz w:val="12"/>
          <w:szCs w:val="12"/>
        </w:rPr>
        <w:t>annually.&lt;</w:t>
      </w:r>
      <w:proofErr w:type="spellStart"/>
      <w:proofErr w:type="gramEnd"/>
      <w:r w:rsidRPr="00977061">
        <w:rPr>
          <w:rFonts w:ascii="Consolas" w:hAnsi="Consolas" w:cstheme="minorHAnsi"/>
          <w:sz w:val="12"/>
          <w:szCs w:val="12"/>
        </w:rPr>
        <w:t>br</w:t>
      </w:r>
      <w:proofErr w:type="spellEnd"/>
      <w:r w:rsidRPr="00977061">
        <w:rPr>
          <w:rFonts w:ascii="Consolas" w:hAnsi="Consolas" w:cstheme="minorHAnsi"/>
          <w:sz w:val="12"/>
          <w:szCs w:val="12"/>
        </w:rPr>
        <w:t>&gt;&lt;</w:t>
      </w:r>
      <w:proofErr w:type="spellStart"/>
      <w:r w:rsidRPr="00977061">
        <w:rPr>
          <w:rFonts w:ascii="Consolas" w:hAnsi="Consolas" w:cstheme="minorHAnsi"/>
          <w:sz w:val="12"/>
          <w:szCs w:val="12"/>
        </w:rPr>
        <w:t>br</w:t>
      </w:r>
      <w:proofErr w:type="spellEnd"/>
      <w:r w:rsidRPr="00977061">
        <w:rPr>
          <w:rFonts w:ascii="Consolas" w:hAnsi="Consolas" w:cstheme="minorHAnsi"/>
          <w:sz w:val="12"/>
          <w:szCs w:val="12"/>
        </w:rPr>
        <w:t>&gt;- By continuing to login, you agree to the above terms and conditions.&lt;/p&gt;&lt;/body&gt;&lt;/html&gt;"</w:t>
      </w:r>
    </w:p>
    <w:p w14:paraId="399FAF3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3E113AB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[string]$FIPS2 = "ECDHE-RSA-AES256-GCM-SHA384:ECDHE-ECDSA-AES256-GCM-SHA384:ECDHE-RSA-AES256-SHA384:ECDHE-ECDSA-AES256-SHA384:DHE-DSS-AES256-GCM-SHA384:DHE-RSA-AES256-GCM-SHA384:DHE-RSA-AES256-SHA256:DHE-DSS-AES256-SHA256:AES256-GCM-SHA384:AES256-SHA256:ECDHE-RSA-AES128-GCM-SHA256:ECDHE-ECDSA-AES128-GCM-SHA256:ECDHE-RSA-AES128-SHA256:ECDHE-ECDSA-AES128-SHA256:DHE-DSS-AES128-GCM-SHA256:DHE-RSA-AES128-GCM-SHA256:DHE-RSA-AES128-SHA256:DHE-DSS-AES128-SHA256:AES128-GCM-SHA256:AES128-SHA256"</w:t>
      </w:r>
    </w:p>
    <w:p w14:paraId="3606CD6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3E03E9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OPTIONAL PARAMETERS - IF ENTERED HERE WILL NOT BE PROMPTED FOR LATER #####</w:t>
      </w:r>
    </w:p>
    <w:p w14:paraId="371AF25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[array]$</w:t>
      </w:r>
      <w:proofErr w:type="spellStart"/>
      <w:r w:rsidRPr="00977061">
        <w:rPr>
          <w:rFonts w:ascii="Consolas" w:hAnsi="Consolas" w:cstheme="minorHAnsi"/>
          <w:sz w:val="12"/>
          <w:szCs w:val="12"/>
        </w:rPr>
        <w:t>iplist</w:t>
      </w:r>
      <w:proofErr w:type="spellEnd"/>
      <w:r w:rsidRPr="00977061">
        <w:rPr>
          <w:rFonts w:ascii="Consolas" w:hAnsi="Consolas" w:cstheme="minorHAnsi"/>
          <w:sz w:val="12"/>
          <w:szCs w:val="12"/>
        </w:rPr>
        <w:t xml:space="preserve"> = '10.0.0.36'               # If set to '', you will be prompted for a list of LoadMaster IP addresses</w:t>
      </w:r>
    </w:p>
    <w:p w14:paraId="1FD0B22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[string]$port = '443'                      # If set to '', you will be prompted for the LoadMaster API port number</w:t>
      </w:r>
    </w:p>
    <w:p w14:paraId="244E556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bal</w:t>
      </w:r>
      <w:proofErr w:type="spellEnd"/>
      <w:r w:rsidRPr="00977061">
        <w:rPr>
          <w:rFonts w:ascii="Consolas" w:hAnsi="Consolas" w:cstheme="minorHAnsi"/>
          <w:sz w:val="12"/>
          <w:szCs w:val="12"/>
        </w:rPr>
        <w:t>'                   # if set to '', you will be prompted for a LoadMaster amin account</w:t>
      </w:r>
    </w:p>
    <w:p w14:paraId="6C2E6FA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lmadminpass</w:t>
      </w:r>
      <w:proofErr w:type="spellEnd"/>
      <w:r w:rsidRPr="00977061">
        <w:rPr>
          <w:rFonts w:ascii="Consolas" w:hAnsi="Consolas" w:cstheme="minorHAnsi"/>
          <w:sz w:val="12"/>
          <w:szCs w:val="12"/>
        </w:rPr>
        <w:t xml:space="preserve"> = 'Kemp1fourall'      # if set to '', you will be prompted for the LoadMaster admin account password </w:t>
      </w:r>
    </w:p>
    <w:p w14:paraId="4C7F79A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16B80F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END OF CONFIGURATION SECTION #################</w:t>
      </w:r>
    </w:p>
    <w:p w14:paraId="243E86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DA78FC9" w14:textId="77777777" w:rsidR="00977061" w:rsidRPr="00977061" w:rsidRDefault="00977061" w:rsidP="00977061">
      <w:pPr>
        <w:rPr>
          <w:rFonts w:ascii="Consolas" w:hAnsi="Consolas" w:cstheme="minorHAnsi"/>
          <w:sz w:val="12"/>
          <w:szCs w:val="12"/>
        </w:rPr>
      </w:pPr>
    </w:p>
    <w:p w14:paraId="7043C71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[string]$time = (Get-Date -Format u)</w:t>
      </w:r>
    </w:p>
    <w:p w14:paraId="7338C817" w14:textId="77777777" w:rsidR="00977061" w:rsidRPr="00977061" w:rsidRDefault="00977061" w:rsidP="00977061">
      <w:pPr>
        <w:rPr>
          <w:rFonts w:ascii="Consolas" w:hAnsi="Consolas" w:cstheme="minorHAnsi"/>
          <w:sz w:val="12"/>
          <w:szCs w:val="12"/>
        </w:rPr>
      </w:pPr>
    </w:p>
    <w:p w14:paraId="6461105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ABDC34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Change directory to </w:t>
      </w:r>
      <w:proofErr w:type="spellStart"/>
      <w:r w:rsidRPr="00977061">
        <w:rPr>
          <w:rFonts w:ascii="Consolas" w:hAnsi="Consolas" w:cstheme="minorHAnsi"/>
          <w:sz w:val="12"/>
          <w:szCs w:val="12"/>
        </w:rPr>
        <w:t>workingDir</w:t>
      </w:r>
      <w:proofErr w:type="spellEnd"/>
    </w:p>
    <w:p w14:paraId="5CF998E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E6B46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Set-Location -Path $</w:t>
      </w:r>
      <w:proofErr w:type="spellStart"/>
      <w:proofErr w:type="gramStart"/>
      <w:r w:rsidRPr="00977061">
        <w:rPr>
          <w:rFonts w:ascii="Consolas" w:hAnsi="Consolas" w:cstheme="minorHAnsi"/>
          <w:sz w:val="12"/>
          <w:szCs w:val="12"/>
        </w:rPr>
        <w:t>workingDir</w:t>
      </w:r>
      <w:proofErr w:type="spellEnd"/>
      <w:proofErr w:type="gramEnd"/>
    </w:p>
    <w:p w14:paraId="248A2C35" w14:textId="77777777" w:rsidR="00977061" w:rsidRPr="00977061" w:rsidRDefault="00977061" w:rsidP="00977061">
      <w:pPr>
        <w:rPr>
          <w:rFonts w:ascii="Consolas" w:hAnsi="Consolas" w:cstheme="minorHAnsi"/>
          <w:sz w:val="12"/>
          <w:szCs w:val="12"/>
        </w:rPr>
      </w:pPr>
    </w:p>
    <w:p w14:paraId="63CEAF6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B2C5E4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DEFINE LOG FILE </w:t>
      </w:r>
    </w:p>
    <w:p w14:paraId="4028E14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B56DEF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$logfile = "$</w:t>
      </w:r>
      <w:proofErr w:type="spellStart"/>
      <w:r w:rsidRPr="00977061">
        <w:rPr>
          <w:rFonts w:ascii="Consolas" w:hAnsi="Consolas" w:cstheme="minorHAnsi"/>
          <w:sz w:val="12"/>
          <w:szCs w:val="12"/>
        </w:rPr>
        <w:t>workingdir</w:t>
      </w:r>
      <w:proofErr w:type="spellEnd"/>
      <w:r w:rsidRPr="00977061">
        <w:rPr>
          <w:rFonts w:ascii="Consolas" w:hAnsi="Consolas" w:cstheme="minorHAnsi"/>
          <w:sz w:val="12"/>
          <w:szCs w:val="12"/>
        </w:rPr>
        <w:t xml:space="preserve">\LoadMaster_STIG.log"      </w:t>
      </w:r>
    </w:p>
    <w:p w14:paraId="4EB5A8B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(test-path -Path $logfile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
    <w:p w14:paraId="2A154FD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Get-</w:t>
      </w:r>
      <w:proofErr w:type="gramStart"/>
      <w:r w:rsidRPr="00977061">
        <w:rPr>
          <w:rFonts w:ascii="Consolas" w:hAnsi="Consolas" w:cstheme="minorHAnsi"/>
          <w:sz w:val="12"/>
          <w:szCs w:val="12"/>
        </w:rPr>
        <w:t>Date  &gt;</w:t>
      </w:r>
      <w:proofErr w:type="gramEnd"/>
      <w:r w:rsidRPr="00977061">
        <w:rPr>
          <w:rFonts w:ascii="Consolas" w:hAnsi="Consolas" w:cstheme="minorHAnsi"/>
          <w:sz w:val="12"/>
          <w:szCs w:val="12"/>
        </w:rPr>
        <w:t>&gt; $logfile</w:t>
      </w:r>
    </w:p>
    <w:p w14:paraId="0EA5A8A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&gt;&gt; $logfile</w:t>
      </w:r>
    </w:p>
    <w:p w14:paraId="0443E09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"LoadMaster STIG Script $</w:t>
      </w:r>
      <w:proofErr w:type="spellStart"/>
      <w:r w:rsidRPr="00977061">
        <w:rPr>
          <w:rFonts w:ascii="Consolas" w:hAnsi="Consolas" w:cstheme="minorHAnsi"/>
          <w:sz w:val="12"/>
          <w:szCs w:val="12"/>
        </w:rPr>
        <w:t>scriptversion</w:t>
      </w:r>
      <w:proofErr w:type="spellEnd"/>
      <w:r w:rsidRPr="00977061">
        <w:rPr>
          <w:rFonts w:ascii="Consolas" w:hAnsi="Consolas" w:cstheme="minorHAnsi"/>
          <w:sz w:val="12"/>
          <w:szCs w:val="12"/>
        </w:rPr>
        <w:t xml:space="preserve"> log </w:t>
      </w:r>
      <w:proofErr w:type="spellStart"/>
      <w:r w:rsidRPr="00977061">
        <w:rPr>
          <w:rFonts w:ascii="Consolas" w:hAnsi="Consolas" w:cstheme="minorHAnsi"/>
          <w:sz w:val="12"/>
          <w:szCs w:val="12"/>
        </w:rPr>
        <w:t>file`n</w:t>
      </w:r>
      <w:proofErr w:type="spellEnd"/>
      <w:r w:rsidRPr="00977061">
        <w:rPr>
          <w:rFonts w:ascii="Consolas" w:hAnsi="Consolas" w:cstheme="minorHAnsi"/>
          <w:sz w:val="12"/>
          <w:szCs w:val="12"/>
        </w:rPr>
        <w:t xml:space="preserve">" &gt;&gt; $logfile </w:t>
      </w:r>
    </w:p>
    <w:p w14:paraId="3B0AE2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BA43C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Else {</w:t>
      </w:r>
    </w:p>
    <w:p w14:paraId="56B320A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Get-</w:t>
      </w:r>
      <w:proofErr w:type="gramStart"/>
      <w:r w:rsidRPr="00977061">
        <w:rPr>
          <w:rFonts w:ascii="Consolas" w:hAnsi="Consolas" w:cstheme="minorHAnsi"/>
          <w:sz w:val="12"/>
          <w:szCs w:val="12"/>
        </w:rPr>
        <w:t>Date  &gt;</w:t>
      </w:r>
      <w:proofErr w:type="gramEnd"/>
      <w:r w:rsidRPr="00977061">
        <w:rPr>
          <w:rFonts w:ascii="Consolas" w:hAnsi="Consolas" w:cstheme="minorHAnsi"/>
          <w:sz w:val="12"/>
          <w:szCs w:val="12"/>
        </w:rPr>
        <w:t xml:space="preserve"> $logfile</w:t>
      </w:r>
    </w:p>
    <w:p w14:paraId="30F841B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&gt;&gt; $logfile</w:t>
      </w:r>
    </w:p>
    <w:p w14:paraId="3EFDF94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"LoadMaster STIG Script $</w:t>
      </w:r>
      <w:proofErr w:type="spellStart"/>
      <w:r w:rsidRPr="00977061">
        <w:rPr>
          <w:rFonts w:ascii="Consolas" w:hAnsi="Consolas" w:cstheme="minorHAnsi"/>
          <w:sz w:val="12"/>
          <w:szCs w:val="12"/>
        </w:rPr>
        <w:t>scriptversion</w:t>
      </w:r>
      <w:proofErr w:type="spellEnd"/>
      <w:r w:rsidRPr="00977061">
        <w:rPr>
          <w:rFonts w:ascii="Consolas" w:hAnsi="Consolas" w:cstheme="minorHAnsi"/>
          <w:sz w:val="12"/>
          <w:szCs w:val="12"/>
        </w:rPr>
        <w:t xml:space="preserve"> log </w:t>
      </w:r>
      <w:proofErr w:type="spellStart"/>
      <w:r w:rsidRPr="00977061">
        <w:rPr>
          <w:rFonts w:ascii="Consolas" w:hAnsi="Consolas" w:cstheme="minorHAnsi"/>
          <w:sz w:val="12"/>
          <w:szCs w:val="12"/>
        </w:rPr>
        <w:t>file`n</w:t>
      </w:r>
      <w:proofErr w:type="spellEnd"/>
      <w:r w:rsidRPr="00977061">
        <w:rPr>
          <w:rFonts w:ascii="Consolas" w:hAnsi="Consolas" w:cstheme="minorHAnsi"/>
          <w:sz w:val="12"/>
          <w:szCs w:val="12"/>
        </w:rPr>
        <w:t xml:space="preserve">" &gt;&gt; $logfile </w:t>
      </w:r>
    </w:p>
    <w:p w14:paraId="3050CC9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6C4C439" w14:textId="77777777" w:rsidR="00977061" w:rsidRPr="00977061" w:rsidRDefault="00977061" w:rsidP="00977061">
      <w:pPr>
        <w:rPr>
          <w:rFonts w:ascii="Consolas" w:hAnsi="Consolas" w:cstheme="minorHAnsi"/>
          <w:sz w:val="12"/>
          <w:szCs w:val="12"/>
        </w:rPr>
      </w:pPr>
    </w:p>
    <w:p w14:paraId="65A887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D6761C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Populate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for intermediate certs</w:t>
      </w:r>
    </w:p>
    <w:p w14:paraId="521E338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BAAC88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[array]$</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 $Null</w:t>
      </w:r>
    </w:p>
    <w:p w14:paraId="11DB0B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(($ica1.length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-and ($ica1 -ne "none") -and (test-path -path $ica1 -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 $ica1}</w:t>
      </w:r>
    </w:p>
    <w:p w14:paraId="1B58EDD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(($ica2.length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-and ($ica2 -ne "none") -and (test-path -path $ica2 -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 $ica2}</w:t>
      </w:r>
    </w:p>
    <w:p w14:paraId="3DA8EAE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(($ica3.length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-and ($ica3 -ne "none") -and (test-path -path $ica3 -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 $ica3}</w:t>
      </w:r>
    </w:p>
    <w:p w14:paraId="1447A62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(($ica4.length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-and ($ica4 -ne "none") -and (test-path -path $ica4 -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xml:space="preserve"> += $ica4}</w:t>
      </w:r>
    </w:p>
    <w:p w14:paraId="1BBE465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certlist.length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doCER</w:t>
      </w:r>
      <w:proofErr w:type="spellEnd"/>
      <w:r w:rsidRPr="00977061">
        <w:rPr>
          <w:rFonts w:ascii="Consolas" w:hAnsi="Consolas" w:cstheme="minorHAnsi"/>
          <w:sz w:val="12"/>
          <w:szCs w:val="12"/>
        </w:rPr>
        <w:t xml:space="preserve"> = $False; $</w:t>
      </w:r>
      <w:proofErr w:type="spellStart"/>
      <w:r w:rsidRPr="00977061">
        <w:rPr>
          <w:rFonts w:ascii="Consolas" w:hAnsi="Consolas" w:cstheme="minorHAnsi"/>
          <w:sz w:val="12"/>
          <w:szCs w:val="12"/>
        </w:rPr>
        <w:t>doCertUser</w:t>
      </w:r>
      <w:proofErr w:type="spellEnd"/>
      <w:r w:rsidRPr="00977061">
        <w:rPr>
          <w:rFonts w:ascii="Consolas" w:hAnsi="Consolas" w:cstheme="minorHAnsi"/>
          <w:sz w:val="12"/>
          <w:szCs w:val="12"/>
        </w:rPr>
        <w:t xml:space="preserve"> = $False}</w:t>
      </w:r>
    </w:p>
    <w:p w14:paraId="6D9E44F5" w14:textId="77777777" w:rsidR="00977061" w:rsidRPr="00977061" w:rsidRDefault="00977061" w:rsidP="00977061">
      <w:pPr>
        <w:rPr>
          <w:rFonts w:ascii="Consolas" w:hAnsi="Consolas" w:cstheme="minorHAnsi"/>
          <w:sz w:val="12"/>
          <w:szCs w:val="12"/>
        </w:rPr>
      </w:pPr>
    </w:p>
    <w:p w14:paraId="6BC86F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374FA0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Provide info on script</w:t>
      </w:r>
    </w:p>
    <w:p w14:paraId="39A915E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6B9B7E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ps</w:t>
      </w:r>
      <w:proofErr w:type="spellEnd"/>
      <w:r w:rsidRPr="00977061">
        <w:rPr>
          <w:rFonts w:ascii="Consolas" w:hAnsi="Consolas" w:cstheme="minorHAnsi"/>
          <w:sz w:val="12"/>
          <w:szCs w:val="12"/>
        </w:rPr>
        <w:t xml:space="preserve"> = (get-host</w:t>
      </w:r>
      <w:proofErr w:type="gramStart"/>
      <w:r w:rsidRPr="00977061">
        <w:rPr>
          <w:rFonts w:ascii="Consolas" w:hAnsi="Consolas" w:cstheme="minorHAnsi"/>
          <w:sz w:val="12"/>
          <w:szCs w:val="12"/>
        </w:rPr>
        <w:t>).version</w:t>
      </w:r>
      <w:proofErr w:type="gramEnd"/>
    </w:p>
    <w:p w14:paraId="3DCFE35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os</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System.Environment</w:t>
      </w:r>
      <w:proofErr w:type="spellEnd"/>
      <w:proofErr w:type="gramStart"/>
      <w:r w:rsidRPr="00977061">
        <w:rPr>
          <w:rFonts w:ascii="Consolas" w:hAnsi="Consolas" w:cstheme="minorHAnsi"/>
          <w:sz w:val="12"/>
          <w:szCs w:val="12"/>
        </w:rPr>
        <w:t>]::</w:t>
      </w:r>
      <w:proofErr w:type="spellStart"/>
      <w:proofErr w:type="gramEnd"/>
      <w:r w:rsidRPr="00977061">
        <w:rPr>
          <w:rFonts w:ascii="Consolas" w:hAnsi="Consolas" w:cstheme="minorHAnsi"/>
          <w:sz w:val="12"/>
          <w:szCs w:val="12"/>
        </w:rPr>
        <w:t>OSVersion.Platform</w:t>
      </w:r>
      <w:proofErr w:type="spellEnd"/>
    </w:p>
    <w:p w14:paraId="6B52629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[bool]$ps7 = ($</w:t>
      </w:r>
      <w:proofErr w:type="spellStart"/>
      <w:proofErr w:type="gramStart"/>
      <w:r w:rsidRPr="00977061">
        <w:rPr>
          <w:rFonts w:ascii="Consolas" w:hAnsi="Consolas" w:cstheme="minorHAnsi"/>
          <w:sz w:val="12"/>
          <w:szCs w:val="12"/>
        </w:rPr>
        <w:t>ps.major</w:t>
      </w:r>
      <w:proofErr w:type="spellEnd"/>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529C313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[bool]$w32 = ($</w:t>
      </w:r>
      <w:proofErr w:type="spellStart"/>
      <w:r w:rsidRPr="00977061">
        <w:rPr>
          <w:rFonts w:ascii="Consolas" w:hAnsi="Consolas" w:cstheme="minorHAnsi"/>
          <w:sz w:val="12"/>
          <w:szCs w:val="12"/>
        </w:rPr>
        <w:t>os</w:t>
      </w:r>
      <w:proofErr w:type="spellEnd"/>
      <w:r w:rsidRPr="00977061">
        <w:rPr>
          <w:rFonts w:ascii="Consolas" w:hAnsi="Consolas" w:cstheme="minorHAnsi"/>
          <w:sz w:val="12"/>
          <w:szCs w:val="12"/>
        </w:rPr>
        <w:t xml:space="preserve"> -match "Win32NT")</w:t>
      </w:r>
    </w:p>
    <w:p w14:paraId="4D18CB0B" w14:textId="77777777" w:rsidR="00977061" w:rsidRPr="00977061" w:rsidRDefault="00977061" w:rsidP="00977061">
      <w:pPr>
        <w:rPr>
          <w:rFonts w:ascii="Consolas" w:hAnsi="Consolas" w:cstheme="minorHAnsi"/>
          <w:sz w:val="12"/>
          <w:szCs w:val="12"/>
        </w:rPr>
      </w:pPr>
    </w:p>
    <w:p w14:paraId="4B324A7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"SCRIPT TO APPLY STIG SETTINGS TO LOADMASTER"; Write-Host -Fore cyan $msg; $msg &gt;&gt; $logfile</w:t>
      </w:r>
    </w:p>
    <w:p w14:paraId="635EF55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Workstation Operating System ($</w:t>
      </w:r>
      <w:proofErr w:type="spellStart"/>
      <w:r w:rsidRPr="00977061">
        <w:rPr>
          <w:rFonts w:ascii="Consolas" w:hAnsi="Consolas" w:cstheme="minorHAnsi"/>
          <w:sz w:val="12"/>
          <w:szCs w:val="12"/>
        </w:rPr>
        <w:t>os</w:t>
      </w:r>
      <w:proofErr w:type="spellEnd"/>
      <w:r w:rsidRPr="00977061">
        <w:rPr>
          <w:rFonts w:ascii="Consolas" w:hAnsi="Consolas" w:cstheme="minorHAnsi"/>
          <w:sz w:val="12"/>
          <w:szCs w:val="12"/>
        </w:rPr>
        <w:t>)"; $msg; $msg &gt;&gt; $logfile</w:t>
      </w:r>
    </w:p>
    <w:p w14:paraId="4CF7FDF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Workstation PowerShell Version ($</w:t>
      </w:r>
      <w:proofErr w:type="spellStart"/>
      <w:r w:rsidRPr="00977061">
        <w:rPr>
          <w:rFonts w:ascii="Consolas" w:hAnsi="Consolas" w:cstheme="minorHAnsi"/>
          <w:sz w:val="12"/>
          <w:szCs w:val="12"/>
        </w:rPr>
        <w:t>ps</w:t>
      </w:r>
      <w:proofErr w:type="spellEnd"/>
      <w:r w:rsidRPr="00977061">
        <w:rPr>
          <w:rFonts w:ascii="Consolas" w:hAnsi="Consolas" w:cstheme="minorHAnsi"/>
          <w:sz w:val="12"/>
          <w:szCs w:val="12"/>
        </w:rPr>
        <w:t>)"; $msg; $msg &gt;&gt; $logfile</w:t>
      </w:r>
    </w:p>
    <w:p w14:paraId="60D63535" w14:textId="77777777" w:rsidR="00977061" w:rsidRPr="00977061" w:rsidRDefault="00977061" w:rsidP="00977061">
      <w:pPr>
        <w:rPr>
          <w:rFonts w:ascii="Consolas" w:hAnsi="Consolas" w:cstheme="minorHAnsi"/>
          <w:sz w:val="12"/>
          <w:szCs w:val="12"/>
        </w:rPr>
      </w:pPr>
    </w:p>
    <w:p w14:paraId="14C41B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263CB9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ENABLE WEB CONNECTIONS TO IGNORE CERTIFICATE ERRORS AND USE TLS1.2 OR NEWER</w:t>
      </w:r>
    </w:p>
    <w:p w14:paraId="0987631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9F112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(Test-Path -Path "~</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curlrc</w:t>
      </w:r>
      <w:proofErr w:type="spellEnd"/>
      <w:proofErr w:type="gramEnd"/>
      <w:r w:rsidRPr="00977061">
        <w:rPr>
          <w:rFonts w:ascii="Consolas" w:hAnsi="Consolas" w:cstheme="minorHAnsi"/>
          <w:sz w:val="12"/>
          <w:szCs w:val="12"/>
        </w:rPr>
        <w:t>"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{Copy-Item -Path "~/.</w:t>
      </w:r>
      <w:proofErr w:type="spellStart"/>
      <w:r w:rsidRPr="00977061">
        <w:rPr>
          <w:rFonts w:ascii="Consolas" w:hAnsi="Consolas" w:cstheme="minorHAnsi"/>
          <w:sz w:val="12"/>
          <w:szCs w:val="12"/>
        </w:rPr>
        <w:t>curlrc</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oldcurlrc</w:t>
      </w:r>
      <w:proofErr w:type="spellEnd"/>
      <w:r w:rsidRPr="00977061">
        <w:rPr>
          <w:rFonts w:ascii="Consolas" w:hAnsi="Consolas" w:cstheme="minorHAnsi"/>
          <w:sz w:val="12"/>
          <w:szCs w:val="12"/>
        </w:rPr>
        <w:t>" -Force}</w:t>
      </w:r>
    </w:p>
    <w:p w14:paraId="204DFBAD" w14:textId="77777777" w:rsidR="00977061" w:rsidRPr="0088141A" w:rsidRDefault="00977061" w:rsidP="00977061">
      <w:pPr>
        <w:rPr>
          <w:rFonts w:ascii="Consolas" w:hAnsi="Consolas" w:cstheme="minorHAnsi"/>
          <w:sz w:val="12"/>
          <w:szCs w:val="12"/>
          <w:lang w:val="es-ES"/>
        </w:rPr>
      </w:pPr>
      <w:r w:rsidRPr="0088141A">
        <w:rPr>
          <w:rFonts w:ascii="Consolas" w:hAnsi="Consolas" w:cstheme="minorHAnsi"/>
          <w:sz w:val="12"/>
          <w:szCs w:val="12"/>
          <w:lang w:val="es-ES"/>
        </w:rPr>
        <w:t>echo "--</w:t>
      </w:r>
      <w:proofErr w:type="spellStart"/>
      <w:r w:rsidRPr="0088141A">
        <w:rPr>
          <w:rFonts w:ascii="Consolas" w:hAnsi="Consolas" w:cstheme="minorHAnsi"/>
          <w:sz w:val="12"/>
          <w:szCs w:val="12"/>
          <w:lang w:val="es-ES"/>
        </w:rPr>
        <w:t>insecure</w:t>
      </w:r>
      <w:proofErr w:type="spellEnd"/>
      <w:r w:rsidRPr="0088141A">
        <w:rPr>
          <w:rFonts w:ascii="Consolas" w:hAnsi="Consolas" w:cstheme="minorHAnsi"/>
          <w:sz w:val="12"/>
          <w:szCs w:val="12"/>
          <w:lang w:val="es-ES"/>
        </w:rPr>
        <w:t>" &gt; ~</w:t>
      </w:r>
      <w:proofErr w:type="gramStart"/>
      <w:r w:rsidRPr="0088141A">
        <w:rPr>
          <w:rFonts w:ascii="Consolas" w:hAnsi="Consolas" w:cstheme="minorHAnsi"/>
          <w:sz w:val="12"/>
          <w:szCs w:val="12"/>
          <w:lang w:val="es-ES"/>
        </w:rPr>
        <w:t>/.</w:t>
      </w:r>
      <w:proofErr w:type="spellStart"/>
      <w:r w:rsidRPr="0088141A">
        <w:rPr>
          <w:rFonts w:ascii="Consolas" w:hAnsi="Consolas" w:cstheme="minorHAnsi"/>
          <w:sz w:val="12"/>
          <w:szCs w:val="12"/>
          <w:lang w:val="es-ES"/>
        </w:rPr>
        <w:t>curlrc</w:t>
      </w:r>
      <w:proofErr w:type="spellEnd"/>
      <w:proofErr w:type="gramEnd"/>
    </w:p>
    <w:p w14:paraId="6ABCE0DB" w14:textId="77777777" w:rsidR="00977061" w:rsidRPr="0088141A" w:rsidRDefault="00977061" w:rsidP="00977061">
      <w:pPr>
        <w:rPr>
          <w:rFonts w:ascii="Consolas" w:hAnsi="Consolas" w:cstheme="minorHAnsi"/>
          <w:sz w:val="12"/>
          <w:szCs w:val="12"/>
          <w:lang w:val="es-ES"/>
        </w:rPr>
      </w:pPr>
      <w:r w:rsidRPr="0088141A">
        <w:rPr>
          <w:rFonts w:ascii="Consolas" w:hAnsi="Consolas" w:cstheme="minorHAnsi"/>
          <w:sz w:val="12"/>
          <w:szCs w:val="12"/>
          <w:lang w:val="es-ES"/>
        </w:rPr>
        <w:t>echo "--tls1.2" &gt;&gt; ~</w:t>
      </w:r>
      <w:proofErr w:type="gramStart"/>
      <w:r w:rsidRPr="0088141A">
        <w:rPr>
          <w:rFonts w:ascii="Consolas" w:hAnsi="Consolas" w:cstheme="minorHAnsi"/>
          <w:sz w:val="12"/>
          <w:szCs w:val="12"/>
          <w:lang w:val="es-ES"/>
        </w:rPr>
        <w:t>/.</w:t>
      </w:r>
      <w:proofErr w:type="spellStart"/>
      <w:r w:rsidRPr="0088141A">
        <w:rPr>
          <w:rFonts w:ascii="Consolas" w:hAnsi="Consolas" w:cstheme="minorHAnsi"/>
          <w:sz w:val="12"/>
          <w:szCs w:val="12"/>
          <w:lang w:val="es-ES"/>
        </w:rPr>
        <w:t>curlrc</w:t>
      </w:r>
      <w:proofErr w:type="spellEnd"/>
      <w:proofErr w:type="gramEnd"/>
    </w:p>
    <w:p w14:paraId="6B0B168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Created .</w:t>
      </w:r>
      <w:proofErr w:type="spellStart"/>
      <w:r w:rsidRPr="00977061">
        <w:rPr>
          <w:rFonts w:ascii="Consolas" w:hAnsi="Consolas" w:cstheme="minorHAnsi"/>
          <w:sz w:val="12"/>
          <w:szCs w:val="12"/>
        </w:rPr>
        <w:t>curlrc</w:t>
      </w:r>
      <w:proofErr w:type="spellEnd"/>
      <w:r w:rsidRPr="00977061">
        <w:rPr>
          <w:rFonts w:ascii="Consolas" w:hAnsi="Consolas" w:cstheme="minorHAnsi"/>
          <w:sz w:val="12"/>
          <w:szCs w:val="12"/>
        </w:rPr>
        <w:t xml:space="preserve"> file with --insecure and --tls1.2 params"; $msg; $msg &gt;&gt; $logfile</w:t>
      </w:r>
    </w:p>
    <w:p w14:paraId="236D6676" w14:textId="77777777" w:rsidR="00977061" w:rsidRPr="00977061" w:rsidRDefault="00977061" w:rsidP="00977061">
      <w:pPr>
        <w:rPr>
          <w:rFonts w:ascii="Consolas" w:hAnsi="Consolas" w:cstheme="minorHAnsi"/>
          <w:sz w:val="12"/>
          <w:szCs w:val="12"/>
        </w:rPr>
      </w:pPr>
    </w:p>
    <w:p w14:paraId="37006FB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($ps7)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Added options for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for </w:t>
      </w:r>
      <w:proofErr w:type="spellStart"/>
      <w:r w:rsidRPr="00977061">
        <w:rPr>
          <w:rFonts w:ascii="Consolas" w:hAnsi="Consolas" w:cstheme="minorHAnsi"/>
          <w:sz w:val="12"/>
          <w:szCs w:val="12"/>
        </w:rPr>
        <w:t>PowerSHell</w:t>
      </w:r>
      <w:proofErr w:type="spellEnd"/>
      <w:r w:rsidRPr="00977061">
        <w:rPr>
          <w:rFonts w:ascii="Consolas" w:hAnsi="Consolas" w:cstheme="minorHAnsi"/>
          <w:sz w:val="12"/>
          <w:szCs w:val="12"/>
        </w:rPr>
        <w:t xml:space="preserve"> v7"; $msg; $msg &gt;&gt; $logfile}</w:t>
      </w:r>
    </w:p>
    <w:p w14:paraId="26CBB2A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Else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Added options for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for </w:t>
      </w:r>
      <w:proofErr w:type="spellStart"/>
      <w:r w:rsidRPr="00977061">
        <w:rPr>
          <w:rFonts w:ascii="Consolas" w:hAnsi="Consolas" w:cstheme="minorHAnsi"/>
          <w:sz w:val="12"/>
          <w:szCs w:val="12"/>
        </w:rPr>
        <w:t>PowerSHell</w:t>
      </w:r>
      <w:proofErr w:type="spellEnd"/>
      <w:r w:rsidRPr="00977061">
        <w:rPr>
          <w:rFonts w:ascii="Consolas" w:hAnsi="Consolas" w:cstheme="minorHAnsi"/>
          <w:sz w:val="12"/>
          <w:szCs w:val="12"/>
        </w:rPr>
        <w:t xml:space="preserve"> v5"; $msg; $msg &gt;&gt; $logfile}</w:t>
      </w:r>
    </w:p>
    <w:p w14:paraId="6F926AD7" w14:textId="77777777" w:rsidR="00977061" w:rsidRPr="00977061" w:rsidRDefault="00977061" w:rsidP="00977061">
      <w:pPr>
        <w:rPr>
          <w:rFonts w:ascii="Consolas" w:hAnsi="Consolas" w:cstheme="minorHAnsi"/>
          <w:sz w:val="12"/>
          <w:szCs w:val="12"/>
        </w:rPr>
      </w:pPr>
    </w:p>
    <w:p w14:paraId="5F19ABB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($w32 -and $ps7) {</w:t>
      </w:r>
    </w:p>
    <w:p w14:paraId="76DCB39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[System.Net.ServicePointManager</w:t>
      </w:r>
      <w:proofErr w:type="gramStart"/>
      <w:r w:rsidRPr="00977061">
        <w:rPr>
          <w:rFonts w:ascii="Consolas" w:hAnsi="Consolas" w:cstheme="minorHAnsi"/>
          <w:sz w:val="12"/>
          <w:szCs w:val="12"/>
        </w:rPr>
        <w:t>]::</w:t>
      </w:r>
      <w:proofErr w:type="gramEnd"/>
      <w:r w:rsidRPr="00977061">
        <w:rPr>
          <w:rFonts w:ascii="Consolas" w:hAnsi="Consolas" w:cstheme="minorHAnsi"/>
          <w:sz w:val="12"/>
          <w:szCs w:val="12"/>
        </w:rPr>
        <w:t xml:space="preserve">ServerCertificateValidationCallback = { $True } </w:t>
      </w:r>
    </w:p>
    <w:p w14:paraId="0BE27F3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System.Net.ServicePointManager</w:t>
      </w:r>
      <w:proofErr w:type="spellEnd"/>
      <w:proofErr w:type="gramStart"/>
      <w:r w:rsidRPr="00977061">
        <w:rPr>
          <w:rFonts w:ascii="Consolas" w:hAnsi="Consolas" w:cstheme="minorHAnsi"/>
          <w:sz w:val="12"/>
          <w:szCs w:val="12"/>
        </w:rPr>
        <w:t>]::</w:t>
      </w:r>
      <w:proofErr w:type="spellStart"/>
      <w:proofErr w:type="gramEnd"/>
      <w:r w:rsidRPr="00977061">
        <w:rPr>
          <w:rFonts w:ascii="Consolas" w:hAnsi="Consolas" w:cstheme="minorHAnsi"/>
          <w:sz w:val="12"/>
          <w:szCs w:val="12"/>
        </w:rPr>
        <w:t>SecurityProtocol</w:t>
      </w:r>
      <w:proofErr w:type="spellEnd"/>
      <w:r w:rsidRPr="00977061">
        <w:rPr>
          <w:rFonts w:ascii="Consolas" w:hAnsi="Consolas" w:cstheme="minorHAnsi"/>
          <w:sz w:val="12"/>
          <w:szCs w:val="12"/>
        </w:rPr>
        <w:t xml:space="preserve"> = "tls12, tls11"                                       </w:t>
      </w:r>
    </w:p>
    <w:p w14:paraId="0B377F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Set Windows PowerShell 7 to ignore Cert </w:t>
      </w:r>
      <w:proofErr w:type="spellStart"/>
      <w:r w:rsidRPr="00977061">
        <w:rPr>
          <w:rFonts w:ascii="Consolas" w:hAnsi="Consolas" w:cstheme="minorHAnsi"/>
          <w:sz w:val="12"/>
          <w:szCs w:val="12"/>
        </w:rPr>
        <w:t>Valication</w:t>
      </w:r>
      <w:proofErr w:type="spellEnd"/>
      <w:r w:rsidRPr="00977061">
        <w:rPr>
          <w:rFonts w:ascii="Consolas" w:hAnsi="Consolas" w:cstheme="minorHAnsi"/>
          <w:sz w:val="12"/>
          <w:szCs w:val="12"/>
        </w:rPr>
        <w:t xml:space="preserve"> Errors"; $msg; $msg &gt;&gt; $logfile</w:t>
      </w:r>
    </w:p>
    <w:p w14:paraId="6B2CE4F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3459512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($w32 -and -not $ps7) {</w:t>
      </w:r>
    </w:p>
    <w:p w14:paraId="618BAC5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(([System.Net.ServicePointManager</w:t>
      </w:r>
      <w:proofErr w:type="gramStart"/>
      <w:r w:rsidRPr="00977061">
        <w:rPr>
          <w:rFonts w:ascii="Consolas" w:hAnsi="Consolas" w:cstheme="minorHAnsi"/>
          <w:sz w:val="12"/>
          <w:szCs w:val="12"/>
        </w:rPr>
        <w:t>]::</w:t>
      </w:r>
      <w:proofErr w:type="gramEnd"/>
      <w:r w:rsidRPr="00977061">
        <w:rPr>
          <w:rFonts w:ascii="Consolas" w:hAnsi="Consolas" w:cstheme="minorHAnsi"/>
          <w:sz w:val="12"/>
          <w:szCs w:val="12"/>
        </w:rPr>
        <w:t>CertificatePolicy).ToString() -ne "</w:t>
      </w:r>
      <w:proofErr w:type="spellStart"/>
      <w:r w:rsidRPr="00977061">
        <w:rPr>
          <w:rFonts w:ascii="Consolas" w:hAnsi="Consolas" w:cstheme="minorHAnsi"/>
          <w:sz w:val="12"/>
          <w:szCs w:val="12"/>
        </w:rPr>
        <w:t>TrustAllCertsPolicy</w:t>
      </w:r>
      <w:proofErr w:type="spellEnd"/>
      <w:r w:rsidRPr="00977061">
        <w:rPr>
          <w:rFonts w:ascii="Consolas" w:hAnsi="Consolas" w:cstheme="minorHAnsi"/>
          <w:sz w:val="12"/>
          <w:szCs w:val="12"/>
        </w:rPr>
        <w:t>") {</w:t>
      </w:r>
    </w:p>
    <w:p w14:paraId="465EAD7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add-type @"</w:t>
      </w:r>
    </w:p>
    <w:p w14:paraId="39327D3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using System</w:t>
      </w:r>
      <w:proofErr w:type="gramStart"/>
      <w:r w:rsidRPr="00977061">
        <w:rPr>
          <w:rFonts w:ascii="Consolas" w:hAnsi="Consolas" w:cstheme="minorHAnsi"/>
          <w:sz w:val="12"/>
          <w:szCs w:val="12"/>
        </w:rPr>
        <w:t>.Net;</w:t>
      </w:r>
      <w:proofErr w:type="gramEnd"/>
    </w:p>
    <w:p w14:paraId="60FB450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using </w:t>
      </w:r>
      <w:proofErr w:type="gramStart"/>
      <w:r w:rsidRPr="00977061">
        <w:rPr>
          <w:rFonts w:ascii="Consolas" w:hAnsi="Consolas" w:cstheme="minorHAnsi"/>
          <w:sz w:val="12"/>
          <w:szCs w:val="12"/>
        </w:rPr>
        <w:t>System.Security.Cryptography.X</w:t>
      </w:r>
      <w:proofErr w:type="gramEnd"/>
      <w:r w:rsidRPr="00977061">
        <w:rPr>
          <w:rFonts w:ascii="Consolas" w:hAnsi="Consolas" w:cstheme="minorHAnsi"/>
          <w:sz w:val="12"/>
          <w:szCs w:val="12"/>
        </w:rPr>
        <w:t>509Certificates;</w:t>
      </w:r>
    </w:p>
    <w:p w14:paraId="2295174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public class </w:t>
      </w:r>
      <w:proofErr w:type="spellStart"/>
      <w:proofErr w:type="gramStart"/>
      <w:r w:rsidRPr="00977061">
        <w:rPr>
          <w:rFonts w:ascii="Consolas" w:hAnsi="Consolas" w:cstheme="minorHAnsi"/>
          <w:sz w:val="12"/>
          <w:szCs w:val="12"/>
        </w:rPr>
        <w:t>TrustAllCertsPolicy</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ICertificatePolicy</w:t>
      </w:r>
      <w:proofErr w:type="spellEnd"/>
      <w:r w:rsidRPr="00977061">
        <w:rPr>
          <w:rFonts w:ascii="Consolas" w:hAnsi="Consolas" w:cstheme="minorHAnsi"/>
          <w:sz w:val="12"/>
          <w:szCs w:val="12"/>
        </w:rPr>
        <w:t xml:space="preserve"> {</w:t>
      </w:r>
    </w:p>
    <w:p w14:paraId="4CAA0B6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public bool </w:t>
      </w:r>
      <w:proofErr w:type="spellStart"/>
      <w:proofErr w:type="gramStart"/>
      <w:r w:rsidRPr="00977061">
        <w:rPr>
          <w:rFonts w:ascii="Consolas" w:hAnsi="Consolas" w:cstheme="minorHAnsi"/>
          <w:sz w:val="12"/>
          <w:szCs w:val="12"/>
        </w:rPr>
        <w:t>CheckValidationResult</w:t>
      </w:r>
      <w:proofErr w:type="spellEnd"/>
      <w:r w:rsidRPr="00977061">
        <w:rPr>
          <w:rFonts w:ascii="Consolas" w:hAnsi="Consolas" w:cstheme="minorHAnsi"/>
          <w:sz w:val="12"/>
          <w:szCs w:val="12"/>
        </w:rPr>
        <w:t>(</w:t>
      </w:r>
      <w:proofErr w:type="gramEnd"/>
    </w:p>
    <w:p w14:paraId="328452C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ServicePoint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srvPoint</w:t>
      </w:r>
      <w:proofErr w:type="spellEnd"/>
      <w:r w:rsidRPr="00977061">
        <w:rPr>
          <w:rFonts w:ascii="Consolas" w:hAnsi="Consolas" w:cstheme="minorHAnsi"/>
          <w:sz w:val="12"/>
          <w:szCs w:val="12"/>
        </w:rPr>
        <w:t>, X509Certificate certificate,</w:t>
      </w:r>
    </w:p>
    <w:p w14:paraId="19674B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request, int </w:t>
      </w:r>
      <w:proofErr w:type="spellStart"/>
      <w:r w:rsidRPr="00977061">
        <w:rPr>
          <w:rFonts w:ascii="Consolas" w:hAnsi="Consolas" w:cstheme="minorHAnsi"/>
          <w:sz w:val="12"/>
          <w:szCs w:val="12"/>
        </w:rPr>
        <w:t>certificateProblem</w:t>
      </w:r>
      <w:proofErr w:type="spellEnd"/>
      <w:r w:rsidRPr="00977061">
        <w:rPr>
          <w:rFonts w:ascii="Consolas" w:hAnsi="Consolas" w:cstheme="minorHAnsi"/>
          <w:sz w:val="12"/>
          <w:szCs w:val="12"/>
        </w:rPr>
        <w:t>) {</w:t>
      </w:r>
    </w:p>
    <w:p w14:paraId="2AC9EB6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return </w:t>
      </w:r>
      <w:proofErr w:type="gramStart"/>
      <w:r w:rsidRPr="00977061">
        <w:rPr>
          <w:rFonts w:ascii="Consolas" w:hAnsi="Consolas" w:cstheme="minorHAnsi"/>
          <w:sz w:val="12"/>
          <w:szCs w:val="12"/>
        </w:rPr>
        <w:t>true;</w:t>
      </w:r>
      <w:proofErr w:type="gramEnd"/>
    </w:p>
    <w:p w14:paraId="1F58114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09BA23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DABE90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716CC5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System.Net.ServicePointManager</w:t>
      </w:r>
      <w:proofErr w:type="spellEnd"/>
      <w:proofErr w:type="gramStart"/>
      <w:r w:rsidRPr="00977061">
        <w:rPr>
          <w:rFonts w:ascii="Consolas" w:hAnsi="Consolas" w:cstheme="minorHAnsi"/>
          <w:sz w:val="12"/>
          <w:szCs w:val="12"/>
        </w:rPr>
        <w:t>]::</w:t>
      </w:r>
      <w:proofErr w:type="spellStart"/>
      <w:proofErr w:type="gramEnd"/>
      <w:r w:rsidRPr="00977061">
        <w:rPr>
          <w:rFonts w:ascii="Consolas" w:hAnsi="Consolas" w:cstheme="minorHAnsi"/>
          <w:sz w:val="12"/>
          <w:szCs w:val="12"/>
        </w:rPr>
        <w:t>CertificatePolicy</w:t>
      </w:r>
      <w:proofErr w:type="spellEnd"/>
      <w:r w:rsidRPr="00977061">
        <w:rPr>
          <w:rFonts w:ascii="Consolas" w:hAnsi="Consolas" w:cstheme="minorHAnsi"/>
          <w:sz w:val="12"/>
          <w:szCs w:val="12"/>
        </w:rPr>
        <w:t xml:space="preserve"> = New-Object </w:t>
      </w:r>
      <w:proofErr w:type="spellStart"/>
      <w:r w:rsidRPr="00977061">
        <w:rPr>
          <w:rFonts w:ascii="Consolas" w:hAnsi="Consolas" w:cstheme="minorHAnsi"/>
          <w:sz w:val="12"/>
          <w:szCs w:val="12"/>
        </w:rPr>
        <w:t>TrustAllCertsPolicy</w:t>
      </w:r>
      <w:proofErr w:type="spellEnd"/>
    </w:p>
    <w:p w14:paraId="10A90A0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FF391A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 xml:space="preserve">  [</w:t>
      </w:r>
      <w:proofErr w:type="spellStart"/>
      <w:r w:rsidRPr="00977061">
        <w:rPr>
          <w:rFonts w:ascii="Consolas" w:hAnsi="Consolas" w:cstheme="minorHAnsi"/>
          <w:sz w:val="12"/>
          <w:szCs w:val="12"/>
        </w:rPr>
        <w:t>Net.ServicePointManager</w:t>
      </w:r>
      <w:proofErr w:type="spellEnd"/>
      <w:proofErr w:type="gramStart"/>
      <w:r w:rsidRPr="00977061">
        <w:rPr>
          <w:rFonts w:ascii="Consolas" w:hAnsi="Consolas" w:cstheme="minorHAnsi"/>
          <w:sz w:val="12"/>
          <w:szCs w:val="12"/>
        </w:rPr>
        <w:t>]::</w:t>
      </w:r>
      <w:proofErr w:type="spellStart"/>
      <w:proofErr w:type="gramEnd"/>
      <w:r w:rsidRPr="00977061">
        <w:rPr>
          <w:rFonts w:ascii="Consolas" w:hAnsi="Consolas" w:cstheme="minorHAnsi"/>
          <w:sz w:val="12"/>
          <w:szCs w:val="12"/>
        </w:rPr>
        <w:t>SecurityProtocol</w:t>
      </w:r>
      <w:proofErr w:type="spellEnd"/>
      <w:r w:rsidRPr="00977061">
        <w:rPr>
          <w:rFonts w:ascii="Consolas" w:hAnsi="Consolas" w:cstheme="minorHAnsi"/>
          <w:sz w:val="12"/>
          <w:szCs w:val="12"/>
        </w:rPr>
        <w:t xml:space="preserve"> = "tls12, tls11" </w:t>
      </w:r>
    </w:p>
    <w:p w14:paraId="7E269F7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Set Windows PowerShell 5 to ignore Cert Validation Errors"; $msg; $msg &gt;&gt; $logfile</w:t>
      </w:r>
    </w:p>
    <w:p w14:paraId="2AC040C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C818362" w14:textId="77777777" w:rsidR="00977061" w:rsidRPr="00977061" w:rsidRDefault="00977061" w:rsidP="00977061">
      <w:pPr>
        <w:rPr>
          <w:rFonts w:ascii="Consolas" w:hAnsi="Consolas" w:cstheme="minorHAnsi"/>
          <w:sz w:val="12"/>
          <w:szCs w:val="12"/>
        </w:rPr>
      </w:pPr>
    </w:p>
    <w:p w14:paraId="7F9A1AD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5603CA6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STANDARD GLOBAL PARAMETERS </w:t>
      </w:r>
    </w:p>
    <w:p w14:paraId="6A796CD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F52867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$pattern1 = '</w:t>
      </w:r>
      <w:proofErr w:type="gramStart"/>
      <w:r w:rsidRPr="00977061">
        <w:rPr>
          <w:rFonts w:ascii="Consolas" w:hAnsi="Consolas" w:cstheme="minorHAnsi"/>
          <w:sz w:val="12"/>
          <w:szCs w:val="12"/>
        </w:rPr>
        <w:t>^(</w:t>
      </w:r>
      <w:proofErr w:type="gramEnd"/>
      <w:r w:rsidRPr="00977061">
        <w:rPr>
          <w:rFonts w:ascii="Consolas" w:hAnsi="Consolas" w:cstheme="minorHAnsi"/>
          <w:sz w:val="12"/>
          <w:szCs w:val="12"/>
        </w:rPr>
        <w:t>?:(?:25[0-5]|2[0-4][0-9]|[01]?[0-9][0-9]?)\.){3}(?:25[0-5]|2[0-4][0-9]|[01]?[0-9][0-9]?)$'</w:t>
      </w:r>
    </w:p>
    <w:p w14:paraId="2BFD932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$pattern2 = '^(\</w:t>
      </w:r>
      <w:proofErr w:type="gramStart"/>
      <w:r w:rsidRPr="00977061">
        <w:rPr>
          <w:rFonts w:ascii="Consolas" w:hAnsi="Consolas" w:cstheme="minorHAnsi"/>
          <w:sz w:val="12"/>
          <w:szCs w:val="12"/>
        </w:rPr>
        <w:t>d{</w:t>
      </w:r>
      <w:proofErr w:type="gramEnd"/>
      <w:r w:rsidRPr="00977061">
        <w:rPr>
          <w:rFonts w:ascii="Consolas" w:hAnsi="Consolas" w:cstheme="minorHAnsi"/>
          <w:sz w:val="12"/>
          <w:szCs w:val="12"/>
        </w:rPr>
        <w:t>1,4})$'</w:t>
      </w:r>
    </w:p>
    <w:p w14:paraId="3A03AFD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$wait = 250                                        ## Recommend you leave this value as is. </w:t>
      </w:r>
    </w:p>
    <w:p w14:paraId="3A7D8F11" w14:textId="77777777" w:rsidR="00977061" w:rsidRPr="00977061" w:rsidRDefault="00977061" w:rsidP="00977061">
      <w:pPr>
        <w:rPr>
          <w:rFonts w:ascii="Consolas" w:hAnsi="Consolas" w:cstheme="minorHAnsi"/>
          <w:sz w:val="12"/>
          <w:szCs w:val="12"/>
        </w:rPr>
      </w:pPr>
    </w:p>
    <w:p w14:paraId="7DE64F5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77EF0D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CHECK FOR REQUIRED PARAMETERS FOR LOGIN - PROMPT FOR VALUE AS NEEDED</w:t>
      </w:r>
    </w:p>
    <w:p w14:paraId="2BE9093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6128E6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LOADMASTER ADMIN ACCOUNT</w:t>
      </w:r>
    </w:p>
    <w:p w14:paraId="30ED7A4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lmadmin.length</w:t>
      </w:r>
      <w:proofErr w:type="spellEnd"/>
      <w:proofErr w:type="gramEnd"/>
      <w:r w:rsidRPr="00977061">
        <w:rPr>
          <w:rFonts w:ascii="Consolas" w:hAnsi="Consolas" w:cstheme="minorHAnsi"/>
          <w:sz w:val="12"/>
          <w:szCs w:val="12"/>
        </w:rPr>
        <w:t xml:space="preserve"> -eq 0) {</w:t>
      </w:r>
    </w:p>
    <w:p w14:paraId="2177E6F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do {</w:t>
      </w:r>
    </w:p>
    <w:p w14:paraId="0FE4FD1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 xml:space="preserve"> = Read-Host -Prompt "Enter LoadMaster Amin Account (</w:t>
      </w:r>
      <w:proofErr w:type="gramStart"/>
      <w:r w:rsidRPr="00977061">
        <w:rPr>
          <w:rFonts w:ascii="Consolas" w:hAnsi="Consolas" w:cstheme="minorHAnsi"/>
          <w:sz w:val="12"/>
          <w:szCs w:val="12"/>
        </w:rPr>
        <w:t>e.g.</w:t>
      </w:r>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bal</w:t>
      </w:r>
      <w:proofErr w:type="spellEnd"/>
      <w:r w:rsidRPr="00977061">
        <w:rPr>
          <w:rFonts w:ascii="Consolas" w:hAnsi="Consolas" w:cstheme="minorHAnsi"/>
          <w:sz w:val="12"/>
          <w:szCs w:val="12"/>
        </w:rPr>
        <w:t>)"</w:t>
      </w:r>
    </w:p>
    <w:p w14:paraId="5ECDD68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while ($</w:t>
      </w:r>
      <w:proofErr w:type="spellStart"/>
      <w:r w:rsidRPr="00977061">
        <w:rPr>
          <w:rFonts w:ascii="Consolas" w:hAnsi="Consolas" w:cstheme="minorHAnsi"/>
          <w:sz w:val="12"/>
          <w:szCs w:val="12"/>
        </w:rPr>
        <w:t>lmAdmin.length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lt</w:t>
      </w:r>
      <w:proofErr w:type="spellEnd"/>
      <w:r w:rsidRPr="00977061">
        <w:rPr>
          <w:rFonts w:ascii="Consolas" w:hAnsi="Consolas" w:cstheme="minorHAnsi"/>
          <w:sz w:val="12"/>
          <w:szCs w:val="12"/>
        </w:rPr>
        <w:t xml:space="preserve"> 1)</w:t>
      </w:r>
    </w:p>
    <w:p w14:paraId="19AD142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1FEBCF3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LOADMASTER ADMIN ACCOUNT PASSWORD</w:t>
      </w:r>
    </w:p>
    <w:p w14:paraId="3479A57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lmadminpass.Length</w:t>
      </w:r>
      <w:proofErr w:type="spellEnd"/>
      <w:proofErr w:type="gramEnd"/>
      <w:r w:rsidRPr="00977061">
        <w:rPr>
          <w:rFonts w:ascii="Consolas" w:hAnsi="Consolas" w:cstheme="minorHAnsi"/>
          <w:sz w:val="12"/>
          <w:szCs w:val="12"/>
        </w:rPr>
        <w:t xml:space="preserve"> -eq 0) {</w:t>
      </w:r>
    </w:p>
    <w:p w14:paraId="39CE4F7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do {</w:t>
      </w:r>
    </w:p>
    <w:p w14:paraId="3ACBD5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"Enter password for $</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 xml:space="preserve"> in secure popup </w:t>
      </w:r>
      <w:proofErr w:type="gramStart"/>
      <w:r w:rsidRPr="00977061">
        <w:rPr>
          <w:rFonts w:ascii="Consolas" w:hAnsi="Consolas" w:cstheme="minorHAnsi"/>
          <w:sz w:val="12"/>
          <w:szCs w:val="12"/>
        </w:rPr>
        <w:t>box"</w:t>
      </w:r>
      <w:proofErr w:type="gramEnd"/>
    </w:p>
    <w:p w14:paraId="38C8D70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$Pass = Read-Host "ENTER PASSWORD for $</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AsSecureString</w:t>
      </w:r>
      <w:proofErr w:type="spellEnd"/>
      <w:r w:rsidRPr="00977061">
        <w:rPr>
          <w:rFonts w:ascii="Consolas" w:hAnsi="Consolas" w:cstheme="minorHAnsi"/>
          <w:sz w:val="12"/>
          <w:szCs w:val="12"/>
        </w:rPr>
        <w:t xml:space="preserve"> </w:t>
      </w:r>
    </w:p>
    <w:p w14:paraId="0BEED6A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$Pass = [</w:t>
      </w:r>
      <w:proofErr w:type="spellStart"/>
      <w:proofErr w:type="gramStart"/>
      <w:r w:rsidRPr="00977061">
        <w:rPr>
          <w:rFonts w:ascii="Consolas" w:hAnsi="Consolas" w:cstheme="minorHAnsi"/>
          <w:sz w:val="12"/>
          <w:szCs w:val="12"/>
        </w:rPr>
        <w:t>Runtime.InteropServices.Marshal</w:t>
      </w:r>
      <w:proofErr w:type="spellEnd"/>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SecureStringToBSTR</w:t>
      </w:r>
      <w:proofErr w:type="spellEnd"/>
      <w:r w:rsidRPr="00977061">
        <w:rPr>
          <w:rFonts w:ascii="Consolas" w:hAnsi="Consolas" w:cstheme="minorHAnsi"/>
          <w:sz w:val="12"/>
          <w:szCs w:val="12"/>
        </w:rPr>
        <w:t>($Pass)</w:t>
      </w:r>
    </w:p>
    <w:p w14:paraId="64ACAE3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lmAdminPass</w:t>
      </w:r>
      <w:proofErr w:type="spellEnd"/>
      <w:r w:rsidRPr="00977061">
        <w:rPr>
          <w:rFonts w:ascii="Consolas" w:hAnsi="Consolas" w:cstheme="minorHAnsi"/>
          <w:sz w:val="12"/>
          <w:szCs w:val="12"/>
        </w:rPr>
        <w:t xml:space="preserve"> = [</w:t>
      </w:r>
      <w:proofErr w:type="spellStart"/>
      <w:proofErr w:type="gramStart"/>
      <w:r w:rsidRPr="00977061">
        <w:rPr>
          <w:rFonts w:ascii="Consolas" w:hAnsi="Consolas" w:cstheme="minorHAnsi"/>
          <w:sz w:val="12"/>
          <w:szCs w:val="12"/>
        </w:rPr>
        <w:t>Runtime.InteropServices.Marshal</w:t>
      </w:r>
      <w:proofErr w:type="spellEnd"/>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PtrToStringBSTR</w:t>
      </w:r>
      <w:proofErr w:type="spellEnd"/>
      <w:r w:rsidRPr="00977061">
        <w:rPr>
          <w:rFonts w:ascii="Consolas" w:hAnsi="Consolas" w:cstheme="minorHAnsi"/>
          <w:sz w:val="12"/>
          <w:szCs w:val="12"/>
        </w:rPr>
        <w:t>($Pass)</w:t>
      </w:r>
    </w:p>
    <w:p w14:paraId="4FA431A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while ($</w:t>
      </w:r>
      <w:proofErr w:type="spellStart"/>
      <w:r w:rsidRPr="00977061">
        <w:rPr>
          <w:rFonts w:ascii="Consolas" w:hAnsi="Consolas" w:cstheme="minorHAnsi"/>
          <w:sz w:val="12"/>
          <w:szCs w:val="12"/>
        </w:rPr>
        <w:t>lmAdminPass.length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lt</w:t>
      </w:r>
      <w:proofErr w:type="spellEnd"/>
      <w:r w:rsidRPr="00977061">
        <w:rPr>
          <w:rFonts w:ascii="Consolas" w:hAnsi="Consolas" w:cstheme="minorHAnsi"/>
          <w:sz w:val="12"/>
          <w:szCs w:val="12"/>
        </w:rPr>
        <w:t xml:space="preserve"> 8)</w:t>
      </w:r>
    </w:p>
    <w:p w14:paraId="6911739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5D8C29D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LOADMASTER API INTERFACE PORT</w:t>
      </w:r>
    </w:p>
    <w:p w14:paraId="652F04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{do {$port = read-host -Prompt "Enter LoadMaster WUI Port (e.g. 443 or 8443)"} while ($</w:t>
      </w:r>
      <w:proofErr w:type="spellStart"/>
      <w:r w:rsidRPr="00977061">
        <w:rPr>
          <w:rFonts w:ascii="Consolas" w:hAnsi="Consolas" w:cstheme="minorHAnsi"/>
          <w:sz w:val="12"/>
          <w:szCs w:val="12"/>
        </w:rPr>
        <w:t>port.length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lt</w:t>
      </w:r>
      <w:proofErr w:type="spellEnd"/>
      <w:r w:rsidRPr="00977061">
        <w:rPr>
          <w:rFonts w:ascii="Consolas" w:hAnsi="Consolas" w:cstheme="minorHAnsi"/>
          <w:sz w:val="12"/>
          <w:szCs w:val="12"/>
        </w:rPr>
        <w:t xml:space="preserve"> 1) }</w:t>
      </w:r>
    </w:p>
    <w:p w14:paraId="57CB026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LOADMASTER API INTERFACE IP ADDRESS LIST</w:t>
      </w:r>
    </w:p>
    <w:p w14:paraId="2227F39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iplist.count</w:t>
      </w:r>
      <w:proofErr w:type="spellEnd"/>
      <w:proofErr w:type="gramEnd"/>
      <w:r w:rsidRPr="00977061">
        <w:rPr>
          <w:rFonts w:ascii="Consolas" w:hAnsi="Consolas" w:cstheme="minorHAnsi"/>
          <w:sz w:val="12"/>
          <w:szCs w:val="12"/>
        </w:rPr>
        <w:t xml:space="preserve"> -eq 0) -or ($</w:t>
      </w:r>
      <w:proofErr w:type="spellStart"/>
      <w:r w:rsidRPr="00977061">
        <w:rPr>
          <w:rFonts w:ascii="Consolas" w:hAnsi="Consolas" w:cstheme="minorHAnsi"/>
          <w:sz w:val="12"/>
          <w:szCs w:val="12"/>
        </w:rPr>
        <w:t>iplist</w:t>
      </w:r>
      <w:proofErr w:type="spellEnd"/>
      <w:r w:rsidRPr="00977061">
        <w:rPr>
          <w:rFonts w:ascii="Consolas" w:hAnsi="Consolas" w:cstheme="minorHAnsi"/>
          <w:sz w:val="12"/>
          <w:szCs w:val="12"/>
        </w:rPr>
        <w:t>[0].length -</w:t>
      </w:r>
      <w:proofErr w:type="spellStart"/>
      <w:r w:rsidRPr="00977061">
        <w:rPr>
          <w:rFonts w:ascii="Consolas" w:hAnsi="Consolas" w:cstheme="minorHAnsi"/>
          <w:sz w:val="12"/>
          <w:szCs w:val="12"/>
        </w:rPr>
        <w:t>lt</w:t>
      </w:r>
      <w:proofErr w:type="spellEnd"/>
      <w:r w:rsidRPr="00977061">
        <w:rPr>
          <w:rFonts w:ascii="Consolas" w:hAnsi="Consolas" w:cstheme="minorHAnsi"/>
          <w:sz w:val="12"/>
          <w:szCs w:val="12"/>
        </w:rPr>
        <w:t xml:space="preserve"> 5)) {</w:t>
      </w:r>
    </w:p>
    <w:p w14:paraId="71B907A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do {</w:t>
      </w:r>
    </w:p>
    <w:p w14:paraId="6268628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read-host -Prompt "Enter all LoadMaster WUI IP Addresses (blank line to finish)"</w:t>
      </w:r>
    </w:p>
    <w:p w14:paraId="5999618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-match $pattern1) {$</w:t>
      </w:r>
      <w:proofErr w:type="spellStart"/>
      <w:r w:rsidRPr="00977061">
        <w:rPr>
          <w:rFonts w:ascii="Consolas" w:hAnsi="Consolas" w:cstheme="minorHAnsi"/>
          <w:sz w:val="12"/>
          <w:szCs w:val="12"/>
        </w:rPr>
        <w:t>iplist</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
    <w:p w14:paraId="6C3EB17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ElseIF</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-ne "") {"ERROR IN IP ADDRESS FORMAT"}</w:t>
      </w:r>
    </w:p>
    <w:p w14:paraId="3C2AD1A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while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-ne '')</w:t>
      </w:r>
    </w:p>
    <w:p w14:paraId="51BA197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iplist</w:t>
      </w:r>
      <w:proofErr w:type="spellEnd"/>
      <w:r w:rsidRPr="00977061">
        <w:rPr>
          <w:rFonts w:ascii="Consolas" w:hAnsi="Consolas" w:cstheme="minorHAnsi"/>
          <w:sz w:val="12"/>
          <w:szCs w:val="12"/>
        </w:rPr>
        <w:t xml:space="preserve"> = $</w:t>
      </w:r>
      <w:proofErr w:type="spellStart"/>
      <w:proofErr w:type="gramStart"/>
      <w:r w:rsidRPr="00977061">
        <w:rPr>
          <w:rFonts w:ascii="Consolas" w:hAnsi="Consolas" w:cstheme="minorHAnsi"/>
          <w:sz w:val="12"/>
          <w:szCs w:val="12"/>
        </w:rPr>
        <w:t>iplist.Where</w:t>
      </w:r>
      <w:proofErr w:type="spellEnd"/>
      <w:proofErr w:type="gramEnd"/>
      <w:r w:rsidRPr="00977061">
        <w:rPr>
          <w:rFonts w:ascii="Consolas" w:hAnsi="Consolas" w:cstheme="minorHAnsi"/>
          <w:sz w:val="12"/>
          <w:szCs w:val="12"/>
        </w:rPr>
        <w:t>({ $_ -ne "" })</w:t>
      </w:r>
    </w:p>
    <w:p w14:paraId="6B7082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56554F13" w14:textId="77777777" w:rsidR="00977061" w:rsidRPr="00977061" w:rsidRDefault="00977061" w:rsidP="00977061">
      <w:pPr>
        <w:rPr>
          <w:rFonts w:ascii="Consolas" w:hAnsi="Consolas" w:cstheme="minorHAnsi"/>
          <w:sz w:val="12"/>
          <w:szCs w:val="12"/>
        </w:rPr>
      </w:pPr>
    </w:p>
    <w:p w14:paraId="21C77CD2" w14:textId="77777777" w:rsidR="00977061" w:rsidRPr="00977061" w:rsidRDefault="00977061" w:rsidP="00977061">
      <w:pPr>
        <w:rPr>
          <w:rFonts w:ascii="Consolas" w:hAnsi="Consolas" w:cstheme="minorHAnsi"/>
          <w:sz w:val="12"/>
          <w:szCs w:val="12"/>
        </w:rPr>
      </w:pPr>
    </w:p>
    <w:p w14:paraId="7D0C53D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START ##############" &gt;&gt; $</w:t>
      </w:r>
      <w:proofErr w:type="gramStart"/>
      <w:r w:rsidRPr="00977061">
        <w:rPr>
          <w:rFonts w:ascii="Consolas" w:hAnsi="Consolas" w:cstheme="minorHAnsi"/>
          <w:sz w:val="12"/>
          <w:szCs w:val="12"/>
        </w:rPr>
        <w:t>logfile</w:t>
      </w:r>
      <w:proofErr w:type="gramEnd"/>
    </w:p>
    <w:p w14:paraId="5CFA1B6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Working directory ($</w:t>
      </w:r>
      <w:proofErr w:type="spellStart"/>
      <w:r w:rsidRPr="00977061">
        <w:rPr>
          <w:rFonts w:ascii="Consolas" w:hAnsi="Consolas" w:cstheme="minorHAnsi"/>
          <w:sz w:val="12"/>
          <w:szCs w:val="12"/>
        </w:rPr>
        <w:t>workingdir</w:t>
      </w:r>
      <w:proofErr w:type="spellEnd"/>
      <w:r w:rsidRPr="00977061">
        <w:rPr>
          <w:rFonts w:ascii="Consolas" w:hAnsi="Consolas" w:cstheme="minorHAnsi"/>
          <w:sz w:val="12"/>
          <w:szCs w:val="12"/>
        </w:rPr>
        <w:t>)"; $msg; $msg &gt;&gt; $logfile</w:t>
      </w:r>
    </w:p>
    <w:p w14:paraId="01F926D8" w14:textId="77777777" w:rsidR="00977061" w:rsidRPr="00977061" w:rsidRDefault="00977061" w:rsidP="00977061">
      <w:pPr>
        <w:rPr>
          <w:rFonts w:ascii="Consolas" w:hAnsi="Consolas" w:cstheme="minorHAnsi"/>
          <w:sz w:val="12"/>
          <w:szCs w:val="12"/>
        </w:rPr>
      </w:pPr>
    </w:p>
    <w:p w14:paraId="4E53CE5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01F96F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Function to Ping a Port with variable timeout</w:t>
      </w:r>
    </w:p>
    <w:p w14:paraId="56EFEE9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DA083F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Test-Port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 $Timeout) {</w:t>
      </w:r>
    </w:p>
    <w:p w14:paraId="21F3D86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22C0AA7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ip.length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w:t>
      </w:r>
    </w:p>
    <w:p w14:paraId="5457D3D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{$port = $</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w:t>
      </w:r>
    </w:p>
    <w:p w14:paraId="4867E0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Timeout.length</w:t>
      </w:r>
      <w:proofErr w:type="spellEnd"/>
      <w:r w:rsidRPr="00977061">
        <w:rPr>
          <w:rFonts w:ascii="Consolas" w:hAnsi="Consolas" w:cstheme="minorHAnsi"/>
          <w:sz w:val="12"/>
          <w:szCs w:val="12"/>
        </w:rPr>
        <w:t xml:space="preserve"> -le 0) {$Timeout = '1000'}</w:t>
      </w:r>
    </w:p>
    <w:p w14:paraId="541DCF6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-le 0) {$port = '443'}</w:t>
      </w:r>
    </w:p>
    <w:p w14:paraId="16AA378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{test-connection -</w:t>
      </w:r>
      <w:proofErr w:type="spellStart"/>
      <w:r w:rsidRPr="00977061">
        <w:rPr>
          <w:rFonts w:ascii="Consolas" w:hAnsi="Consolas" w:cstheme="minorHAnsi"/>
          <w:sz w:val="12"/>
          <w:szCs w:val="12"/>
        </w:rPr>
        <w:t>computername</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TcpPort</w:t>
      </w:r>
      <w:proofErr w:type="spellEnd"/>
      <w:r w:rsidRPr="00977061">
        <w:rPr>
          <w:rFonts w:ascii="Consolas" w:hAnsi="Consolas" w:cstheme="minorHAnsi"/>
          <w:sz w:val="12"/>
          <w:szCs w:val="12"/>
        </w:rPr>
        <w:t xml:space="preserve"> $port}</w:t>
      </w:r>
    </w:p>
    <w:p w14:paraId="1B21D83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
    <w:p w14:paraId="7C7188F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tcpClient</w:t>
      </w:r>
      <w:proofErr w:type="spellEnd"/>
      <w:r w:rsidRPr="00977061">
        <w:rPr>
          <w:rFonts w:ascii="Consolas" w:hAnsi="Consolas" w:cstheme="minorHAnsi"/>
          <w:sz w:val="12"/>
          <w:szCs w:val="12"/>
        </w:rPr>
        <w:t xml:space="preserve"> = New-Object </w:t>
      </w:r>
      <w:proofErr w:type="spellStart"/>
      <w:proofErr w:type="gramStart"/>
      <w:r w:rsidRPr="00977061">
        <w:rPr>
          <w:rFonts w:ascii="Consolas" w:hAnsi="Consolas" w:cstheme="minorHAnsi"/>
          <w:sz w:val="12"/>
          <w:szCs w:val="12"/>
        </w:rPr>
        <w:t>System.Net.Sockets.TcpClient</w:t>
      </w:r>
      <w:proofErr w:type="spellEnd"/>
      <w:proofErr w:type="gramEnd"/>
    </w:p>
    <w:p w14:paraId="2A9FEEF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tcpClient.ConnectAsync</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w:t>
      </w:r>
      <w:proofErr w:type="gramStart"/>
      <w:r w:rsidRPr="00977061">
        <w:rPr>
          <w:rFonts w:ascii="Consolas" w:hAnsi="Consolas" w:cstheme="minorHAnsi"/>
          <w:sz w:val="12"/>
          <w:szCs w:val="12"/>
        </w:rPr>
        <w:t>).Wait</w:t>
      </w:r>
      <w:proofErr w:type="gramEnd"/>
      <w:r w:rsidRPr="00977061">
        <w:rPr>
          <w:rFonts w:ascii="Consolas" w:hAnsi="Consolas" w:cstheme="minorHAnsi"/>
          <w:sz w:val="12"/>
          <w:szCs w:val="12"/>
        </w:rPr>
        <w:t>($Timeout)</w:t>
      </w:r>
    </w:p>
    <w:p w14:paraId="549ED94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D02ACC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1AAAE6F2" w14:textId="77777777" w:rsidR="00977061" w:rsidRPr="00977061" w:rsidRDefault="00977061" w:rsidP="00977061">
      <w:pPr>
        <w:rPr>
          <w:rFonts w:ascii="Consolas" w:hAnsi="Consolas" w:cstheme="minorHAnsi"/>
          <w:sz w:val="12"/>
          <w:szCs w:val="12"/>
        </w:rPr>
      </w:pPr>
    </w:p>
    <w:p w14:paraId="296AA29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AED2C8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Function to Enable API Interface</w:t>
      </w:r>
    </w:p>
    <w:p w14:paraId="77D36DB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52625B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Enable-</w:t>
      </w:r>
      <w:proofErr w:type="spellStart"/>
      <w:r w:rsidRPr="00977061">
        <w:rPr>
          <w:rFonts w:ascii="Consolas" w:hAnsi="Consolas" w:cstheme="minorHAnsi"/>
          <w:sz w:val="12"/>
          <w:szCs w:val="12"/>
        </w:rPr>
        <w:t>LMapi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 $</w:t>
      </w:r>
      <w:proofErr w:type="spellStart"/>
      <w:r w:rsidRPr="00977061">
        <w:rPr>
          <w:rFonts w:ascii="Consolas" w:hAnsi="Consolas" w:cstheme="minorHAnsi"/>
          <w:sz w:val="12"/>
          <w:szCs w:val="12"/>
        </w:rPr>
        <w:t>APIUser</w:t>
      </w:r>
      <w:proofErr w:type="spellEnd"/>
      <w:r w:rsidRPr="00977061">
        <w:rPr>
          <w:rFonts w:ascii="Consolas" w:hAnsi="Consolas" w:cstheme="minorHAnsi"/>
          <w:sz w:val="12"/>
          <w:szCs w:val="12"/>
        </w:rPr>
        <w:t>, $APIPass) {</w:t>
      </w:r>
    </w:p>
    <w:p w14:paraId="23816B3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36FA19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ip.length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w:t>
      </w:r>
    </w:p>
    <w:p w14:paraId="33BEC55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{$port = $</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w:t>
      </w:r>
    </w:p>
    <w:p w14:paraId="38A5923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APIUser.Length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APIUser</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w:t>
      </w:r>
    </w:p>
    <w:p w14:paraId="42E637B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APIPass.Length</w:t>
      </w:r>
      <w:proofErr w:type="spellEnd"/>
      <w:r w:rsidRPr="00977061">
        <w:rPr>
          <w:rFonts w:ascii="Consolas" w:hAnsi="Consolas" w:cstheme="minorHAnsi"/>
          <w:sz w:val="12"/>
          <w:szCs w:val="12"/>
        </w:rPr>
        <w:t xml:space="preserve"> -eq 0) {$APIPass = $</w:t>
      </w:r>
      <w:proofErr w:type="spellStart"/>
      <w:r w:rsidRPr="00977061">
        <w:rPr>
          <w:rFonts w:ascii="Consolas" w:hAnsi="Consolas" w:cstheme="minorHAnsi"/>
          <w:sz w:val="12"/>
          <w:szCs w:val="12"/>
        </w:rPr>
        <w:t>lmadminpass</w:t>
      </w:r>
      <w:proofErr w:type="spellEnd"/>
      <w:r w:rsidRPr="00977061">
        <w:rPr>
          <w:rFonts w:ascii="Consolas" w:hAnsi="Consolas" w:cstheme="minorHAnsi"/>
          <w:sz w:val="12"/>
          <w:szCs w:val="12"/>
        </w:rPr>
        <w:t>}</w:t>
      </w:r>
    </w:p>
    <w:p w14:paraId="14F55AFA" w14:textId="77777777" w:rsidR="00977061" w:rsidRPr="0088141A" w:rsidRDefault="00977061" w:rsidP="00977061">
      <w:pPr>
        <w:rPr>
          <w:rFonts w:ascii="Consolas" w:hAnsi="Consolas" w:cstheme="minorHAnsi"/>
          <w:sz w:val="12"/>
          <w:szCs w:val="12"/>
          <w:lang w:val="fr-FR"/>
        </w:rPr>
      </w:pPr>
      <w:r w:rsidRPr="00977061">
        <w:rPr>
          <w:rFonts w:ascii="Consolas" w:hAnsi="Consolas" w:cstheme="minorHAnsi"/>
          <w:sz w:val="12"/>
          <w:szCs w:val="12"/>
        </w:rPr>
        <w:t xml:space="preserve">  </w:t>
      </w:r>
      <w:r w:rsidRPr="0088141A">
        <w:rPr>
          <w:rFonts w:ascii="Consolas" w:hAnsi="Consolas" w:cstheme="minorHAnsi"/>
          <w:sz w:val="12"/>
          <w:szCs w:val="12"/>
          <w:lang w:val="fr-FR"/>
        </w:rPr>
        <w:t>$</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 xml:space="preserve"> = $</w:t>
      </w:r>
      <w:proofErr w:type="spellStart"/>
      <w:r w:rsidRPr="0088141A">
        <w:rPr>
          <w:rFonts w:ascii="Consolas" w:hAnsi="Consolas" w:cstheme="minorHAnsi"/>
          <w:sz w:val="12"/>
          <w:szCs w:val="12"/>
          <w:lang w:val="fr-FR"/>
        </w:rPr>
        <w:t>ip</w:t>
      </w:r>
      <w:proofErr w:type="spellEnd"/>
      <w:r w:rsidRPr="0088141A">
        <w:rPr>
          <w:rFonts w:ascii="Consolas" w:hAnsi="Consolas" w:cstheme="minorHAnsi"/>
          <w:sz w:val="12"/>
          <w:szCs w:val="12"/>
          <w:lang w:val="fr-FR"/>
        </w:rPr>
        <w:t>+</w:t>
      </w:r>
      <w:proofErr w:type="gramStart"/>
      <w:r w:rsidRPr="0088141A">
        <w:rPr>
          <w:rFonts w:ascii="Consolas" w:hAnsi="Consolas" w:cstheme="minorHAnsi"/>
          <w:sz w:val="12"/>
          <w:szCs w:val="12"/>
          <w:lang w:val="fr-FR"/>
        </w:rPr>
        <w:t>":</w:t>
      </w:r>
      <w:proofErr w:type="gramEnd"/>
      <w:r w:rsidRPr="0088141A">
        <w:rPr>
          <w:rFonts w:ascii="Consolas" w:hAnsi="Consolas" w:cstheme="minorHAnsi"/>
          <w:sz w:val="12"/>
          <w:szCs w:val="12"/>
          <w:lang w:val="fr-FR"/>
        </w:rPr>
        <w:t>"+$port</w:t>
      </w:r>
    </w:p>
    <w:p w14:paraId="23AFF254" w14:textId="77777777" w:rsidR="00977061" w:rsidRPr="0088141A" w:rsidRDefault="00977061" w:rsidP="00977061">
      <w:pPr>
        <w:rPr>
          <w:rFonts w:ascii="Consolas" w:hAnsi="Consolas" w:cstheme="minorHAnsi"/>
          <w:sz w:val="12"/>
          <w:szCs w:val="12"/>
          <w:lang w:val="fr-FR"/>
        </w:rPr>
      </w:pPr>
      <w:r w:rsidRPr="0088141A">
        <w:rPr>
          <w:rFonts w:ascii="Consolas" w:hAnsi="Consolas" w:cstheme="minorHAnsi"/>
          <w:sz w:val="12"/>
          <w:szCs w:val="12"/>
          <w:lang w:val="fr-FR"/>
        </w:rPr>
        <w:t xml:space="preserve">  $url = "https://$</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/accessv2"</w:t>
      </w:r>
    </w:p>
    <w:p w14:paraId="2FF03B43" w14:textId="77777777" w:rsidR="00977061" w:rsidRPr="00977061" w:rsidRDefault="00977061" w:rsidP="00977061">
      <w:pPr>
        <w:rPr>
          <w:rFonts w:ascii="Consolas" w:hAnsi="Consolas" w:cstheme="minorHAnsi"/>
          <w:sz w:val="12"/>
          <w:szCs w:val="12"/>
        </w:rPr>
      </w:pPr>
      <w:r w:rsidRPr="0088141A">
        <w:rPr>
          <w:rFonts w:ascii="Consolas" w:hAnsi="Consolas" w:cstheme="minorHAnsi"/>
          <w:sz w:val="12"/>
          <w:szCs w:val="12"/>
          <w:lang w:val="fr-FR"/>
        </w:rPr>
        <w:t xml:space="preserve">  </w:t>
      </w:r>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 xml:space="preserve"> = 'set'</w:t>
      </w:r>
    </w:p>
    <w:p w14:paraId="2E1E3C6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$param = '</w:t>
      </w:r>
      <w:proofErr w:type="spellStart"/>
      <w:r w:rsidRPr="00977061">
        <w:rPr>
          <w:rFonts w:ascii="Consolas" w:hAnsi="Consolas" w:cstheme="minorHAnsi"/>
          <w:sz w:val="12"/>
          <w:szCs w:val="12"/>
        </w:rPr>
        <w:t>enableapi</w:t>
      </w:r>
      <w:proofErr w:type="spellEnd"/>
      <w:r w:rsidRPr="00977061">
        <w:rPr>
          <w:rFonts w:ascii="Consolas" w:hAnsi="Consolas" w:cstheme="minorHAnsi"/>
          <w:sz w:val="12"/>
          <w:szCs w:val="12"/>
        </w:rPr>
        <w:t>'</w:t>
      </w:r>
    </w:p>
    <w:p w14:paraId="590004B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$value = 'yes'</w:t>
      </w:r>
    </w:p>
    <w:p w14:paraId="70C1133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$body = '{"apiuser":"'+$APIUser+'","apipass":"'+$APIPass+'","cmd":"'+$cmd+'","param":"'+$param+'","value":"'+$value+'"}'</w:t>
      </w:r>
    </w:p>
    <w:p w14:paraId="3A0B8DD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post -</w:t>
      </w:r>
      <w:proofErr w:type="spellStart"/>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684DF91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post -</w:t>
      </w:r>
      <w:proofErr w:type="spellStart"/>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12594B0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-match '200') {$msg = "$time  INFO - LoadMaster API Interface is Enabled"; $msg; $msg &gt;&gt; $logfile }</w:t>
      </w:r>
    </w:p>
    <w:p w14:paraId="06A058C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507AD98E" w14:textId="77777777" w:rsidR="00977061" w:rsidRPr="00977061" w:rsidRDefault="00977061" w:rsidP="00977061">
      <w:pPr>
        <w:rPr>
          <w:rFonts w:ascii="Consolas" w:hAnsi="Consolas" w:cstheme="minorHAnsi"/>
          <w:sz w:val="12"/>
          <w:szCs w:val="12"/>
        </w:rPr>
      </w:pPr>
    </w:p>
    <w:p w14:paraId="13F901D1" w14:textId="77777777" w:rsidR="00977061" w:rsidRPr="00977061" w:rsidRDefault="00977061" w:rsidP="00977061">
      <w:pPr>
        <w:rPr>
          <w:rFonts w:ascii="Consolas" w:hAnsi="Consolas" w:cstheme="minorHAnsi"/>
          <w:sz w:val="12"/>
          <w:szCs w:val="12"/>
        </w:rPr>
      </w:pPr>
    </w:p>
    <w:p w14:paraId="52C771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85E60D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DEFINE FUNCTION TO COLLECT APIKEY</w:t>
      </w:r>
    </w:p>
    <w:p w14:paraId="67B5D2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55B38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APIKEY can only be generated AFTER LoadMaster is licensed</w:t>
      </w:r>
    </w:p>
    <w:p w14:paraId="579DDDB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get-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 $Credential) {</w:t>
      </w:r>
    </w:p>
    <w:p w14:paraId="5E4EC05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ip.length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w:t>
      </w:r>
    </w:p>
    <w:p w14:paraId="0E36B3A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{$port = $</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w:t>
      </w:r>
    </w:p>
    <w:p w14:paraId="6397283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Credential.lengh</w:t>
      </w:r>
      <w:proofErr w:type="spellEnd"/>
      <w:r w:rsidRPr="00977061">
        <w:rPr>
          <w:rFonts w:ascii="Consolas" w:hAnsi="Consolas" w:cstheme="minorHAnsi"/>
          <w:sz w:val="12"/>
          <w:szCs w:val="12"/>
        </w:rPr>
        <w:t xml:space="preserve"> -eq 0) {$Credential = $creds}</w:t>
      </w:r>
    </w:p>
    <w:p w14:paraId="38EFC82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+":"+$port</w:t>
      </w:r>
    </w:p>
    <w:p w14:paraId="61DEAD7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36B2005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[string]$</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 "https://$</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/access/</w:t>
      </w:r>
      <w:proofErr w:type="spellStart"/>
      <w:r w:rsidRPr="00977061">
        <w:rPr>
          <w:rFonts w:ascii="Consolas" w:hAnsi="Consolas" w:cstheme="minorHAnsi"/>
          <w:sz w:val="12"/>
          <w:szCs w:val="12"/>
        </w:rPr>
        <w:t>addapikey</w:t>
      </w:r>
      <w:proofErr w:type="spellEnd"/>
      <w:r w:rsidRPr="00977061">
        <w:rPr>
          <w:rFonts w:ascii="Consolas" w:hAnsi="Consolas" w:cstheme="minorHAnsi"/>
          <w:sz w:val="12"/>
          <w:szCs w:val="12"/>
        </w:rPr>
        <w:t>"</w:t>
      </w:r>
    </w:p>
    <w:p w14:paraId="65C37CA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($ps7)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Get -Uri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-Credential $Credential}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17918F8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Else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Get -Uri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-Credential $Credential}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463BC96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$res = $</w:t>
      </w:r>
      <w:proofErr w:type="spellStart"/>
      <w:proofErr w:type="gramStart"/>
      <w:r w:rsidRPr="00977061">
        <w:rPr>
          <w:rFonts w:ascii="Consolas" w:hAnsi="Consolas" w:cstheme="minorHAnsi"/>
          <w:sz w:val="12"/>
          <w:szCs w:val="12"/>
        </w:rPr>
        <w:t>r.RawContent.tostring</w:t>
      </w:r>
      <w:proofErr w:type="spellEnd"/>
      <w:proofErr w:type="gramEnd"/>
      <w:r w:rsidRPr="00977061">
        <w:rPr>
          <w:rFonts w:ascii="Consolas" w:hAnsi="Consolas" w:cstheme="minorHAnsi"/>
          <w:sz w:val="12"/>
          <w:szCs w:val="12"/>
        </w:rPr>
        <w:t>()</w:t>
      </w:r>
    </w:p>
    <w:p w14:paraId="7EA9E6A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$start = $</w:t>
      </w:r>
      <w:proofErr w:type="spellStart"/>
      <w:proofErr w:type="gramStart"/>
      <w:r w:rsidRPr="00977061">
        <w:rPr>
          <w:rFonts w:ascii="Consolas" w:hAnsi="Consolas" w:cstheme="minorHAnsi"/>
          <w:sz w:val="12"/>
          <w:szCs w:val="12"/>
        </w:rPr>
        <w:t>res.indexof</w:t>
      </w:r>
      <w:proofErr w:type="spellEnd"/>
      <w:proofErr w:type="gramEnd"/>
      <w:r w:rsidRPr="00977061">
        <w:rPr>
          <w:rFonts w:ascii="Consolas" w:hAnsi="Consolas" w:cstheme="minorHAnsi"/>
          <w:sz w:val="12"/>
          <w:szCs w:val="12"/>
        </w:rPr>
        <w:t>('&lt;key&gt;') + 5</w:t>
      </w:r>
    </w:p>
    <w:p w14:paraId="57019E8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gramStart"/>
      <w:r w:rsidRPr="00977061">
        <w:rPr>
          <w:rFonts w:ascii="Consolas" w:hAnsi="Consolas" w:cstheme="minorHAnsi"/>
          <w:sz w:val="12"/>
          <w:szCs w:val="12"/>
        </w:rPr>
        <w:t>end  =</w:t>
      </w:r>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res.indexof</w:t>
      </w:r>
      <w:proofErr w:type="spellEnd"/>
      <w:r w:rsidRPr="00977061">
        <w:rPr>
          <w:rFonts w:ascii="Consolas" w:hAnsi="Consolas" w:cstheme="minorHAnsi"/>
          <w:sz w:val="12"/>
          <w:szCs w:val="12"/>
        </w:rPr>
        <w:t>('&lt;/key&gt;')</w:t>
      </w:r>
    </w:p>
    <w:p w14:paraId="742AA9F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 $</w:t>
      </w:r>
      <w:proofErr w:type="spellStart"/>
      <w:proofErr w:type="gramStart"/>
      <w:r w:rsidRPr="00977061">
        <w:rPr>
          <w:rFonts w:ascii="Consolas" w:hAnsi="Consolas" w:cstheme="minorHAnsi"/>
          <w:sz w:val="12"/>
          <w:szCs w:val="12"/>
        </w:rPr>
        <w:t>res.substring</w:t>
      </w:r>
      <w:proofErr w:type="spellEnd"/>
      <w:proofErr w:type="gramEnd"/>
      <w:r w:rsidRPr="00977061">
        <w:rPr>
          <w:rFonts w:ascii="Consolas" w:hAnsi="Consolas" w:cstheme="minorHAnsi"/>
          <w:sz w:val="12"/>
          <w:szCs w:val="12"/>
        </w:rPr>
        <w:t>($start, ($end - $start))</w:t>
      </w:r>
    </w:p>
    <w:p w14:paraId="23C7EA5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p>
    <w:p w14:paraId="4775AB4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8397C7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067E23B" w14:textId="77777777" w:rsidR="00977061" w:rsidRPr="00977061" w:rsidRDefault="00977061" w:rsidP="00977061">
      <w:pPr>
        <w:rPr>
          <w:rFonts w:ascii="Consolas" w:hAnsi="Consolas" w:cstheme="minorHAnsi"/>
          <w:sz w:val="12"/>
          <w:szCs w:val="12"/>
        </w:rPr>
      </w:pPr>
    </w:p>
    <w:p w14:paraId="4C5EA97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698A86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CREATE SHORTCUT TO POST API COMMANDS (APIv2) SUPPORTING PS7 &amp; PS5</w:t>
      </w:r>
    </w:p>
    <w:p w14:paraId="0982482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616988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$body) {</w:t>
      </w:r>
    </w:p>
    <w:p w14:paraId="0BE6016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proofErr w:type="gramStart"/>
      <w:r w:rsidRPr="00977061">
        <w:rPr>
          <w:rFonts w:ascii="Consolas" w:hAnsi="Consolas" w:cstheme="minorHAnsi"/>
          <w:sz w:val="12"/>
          <w:szCs w:val="12"/>
        </w:rPr>
        <w:t>System.Uri</w:t>
      </w:r>
      <w:proofErr w:type="spellEnd"/>
      <w:r w:rsidRPr="00977061">
        <w:rPr>
          <w:rFonts w:ascii="Consolas" w:hAnsi="Consolas" w:cstheme="minorHAnsi"/>
          <w:sz w:val="12"/>
          <w:szCs w:val="12"/>
        </w:rPr>
        <w:t>]$</w:t>
      </w:r>
      <w:proofErr w:type="gramEnd"/>
      <w:r w:rsidRPr="00977061">
        <w:rPr>
          <w:rFonts w:ascii="Consolas" w:hAnsi="Consolas" w:cstheme="minorHAnsi"/>
          <w:sz w:val="12"/>
          <w:szCs w:val="12"/>
        </w:rPr>
        <w:t>u = $</w:t>
      </w:r>
      <w:proofErr w:type="spellStart"/>
      <w:r w:rsidRPr="00977061">
        <w:rPr>
          <w:rFonts w:ascii="Consolas" w:hAnsi="Consolas" w:cstheme="minorHAnsi"/>
          <w:sz w:val="12"/>
          <w:szCs w:val="12"/>
        </w:rPr>
        <w:t>url</w:t>
      </w:r>
      <w:proofErr w:type="spellEnd"/>
    </w:p>
    <w:p w14:paraId="11D1AE0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Determine if running on PowerShell 7 or newer</w:t>
      </w:r>
    </w:p>
    <w:p w14:paraId="340D3C6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7AD3CFD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{$output = $Null; $output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post -</w:t>
      </w:r>
      <w:proofErr w:type="spellStart"/>
      <w:r w:rsidRPr="00977061">
        <w:rPr>
          <w:rFonts w:ascii="Consolas" w:hAnsi="Consolas" w:cstheme="minorHAnsi"/>
          <w:sz w:val="12"/>
          <w:szCs w:val="12"/>
        </w:rPr>
        <w:t>uri</w:t>
      </w:r>
      <w:proofErr w:type="spellEnd"/>
      <w:r w:rsidRPr="00977061">
        <w:rPr>
          <w:rFonts w:ascii="Consolas" w:hAnsi="Consolas" w:cstheme="minorHAnsi"/>
          <w:sz w:val="12"/>
          <w:szCs w:val="12"/>
        </w:rPr>
        <w:t xml:space="preserve"> $u -Body $body}</w:t>
      </w:r>
    </w:p>
    <w:p w14:paraId="2AD8D4A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{$output = $Null; $output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post -</w:t>
      </w:r>
      <w:proofErr w:type="spellStart"/>
      <w:r w:rsidRPr="00977061">
        <w:rPr>
          <w:rFonts w:ascii="Consolas" w:hAnsi="Consolas" w:cstheme="minorHAnsi"/>
          <w:sz w:val="12"/>
          <w:szCs w:val="12"/>
        </w:rPr>
        <w:t>uri</w:t>
      </w:r>
      <w:proofErr w:type="spellEnd"/>
      <w:r w:rsidRPr="00977061">
        <w:rPr>
          <w:rFonts w:ascii="Consolas" w:hAnsi="Consolas" w:cstheme="minorHAnsi"/>
          <w:sz w:val="12"/>
          <w:szCs w:val="12"/>
        </w:rPr>
        <w:t xml:space="preserve"> $u -Body $body}</w:t>
      </w:r>
    </w:p>
    <w:p w14:paraId="5B61EB7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$output</w:t>
      </w:r>
    </w:p>
    <w:p w14:paraId="56924EC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45E5046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DE5E02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6D4BC49" w14:textId="77777777" w:rsidR="00977061" w:rsidRPr="00977061" w:rsidRDefault="00977061" w:rsidP="00977061">
      <w:pPr>
        <w:rPr>
          <w:rFonts w:ascii="Consolas" w:hAnsi="Consolas" w:cstheme="minorHAnsi"/>
          <w:sz w:val="12"/>
          <w:szCs w:val="12"/>
        </w:rPr>
      </w:pPr>
    </w:p>
    <w:p w14:paraId="5A483C6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042D77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CREATE FUNCTION TO SET PARAMETERS USING DIRECT API CALLS</w:t>
      </w:r>
    </w:p>
    <w:p w14:paraId="3F51077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2971C4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 $param, $value,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APIUser</w:t>
      </w:r>
      <w:proofErr w:type="spellEnd"/>
      <w:r w:rsidRPr="00977061">
        <w:rPr>
          <w:rFonts w:ascii="Consolas" w:hAnsi="Consolas" w:cstheme="minorHAnsi"/>
          <w:sz w:val="12"/>
          <w:szCs w:val="12"/>
        </w:rPr>
        <w:t>, $APIPass) {</w:t>
      </w:r>
    </w:p>
    <w:p w14:paraId="1A2543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Determine if running on PowerShell 7 or newer</w:t>
      </w:r>
    </w:p>
    <w:p w14:paraId="2299D40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026788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ip.length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w:t>
      </w:r>
    </w:p>
    <w:p w14:paraId="58F04C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{$port = $</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w:t>
      </w:r>
    </w:p>
    <w:p w14:paraId="15A2228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APIKey.length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lmAPIKey</w:t>
      </w:r>
      <w:proofErr w:type="spellEnd"/>
      <w:r w:rsidRPr="00977061">
        <w:rPr>
          <w:rFonts w:ascii="Consolas" w:hAnsi="Consolas" w:cstheme="minorHAnsi"/>
          <w:sz w:val="12"/>
          <w:szCs w:val="12"/>
        </w:rPr>
        <w:t>}</w:t>
      </w:r>
    </w:p>
    <w:p w14:paraId="08129DE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APIUser.Length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APIUser</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w:t>
      </w:r>
    </w:p>
    <w:p w14:paraId="4D40AE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APIPass.Length</w:t>
      </w:r>
      <w:proofErr w:type="spellEnd"/>
      <w:r w:rsidRPr="00977061">
        <w:rPr>
          <w:rFonts w:ascii="Consolas" w:hAnsi="Consolas" w:cstheme="minorHAnsi"/>
          <w:sz w:val="12"/>
          <w:szCs w:val="12"/>
        </w:rPr>
        <w:t xml:space="preserve"> -eq 0) {$APIPass = $</w:t>
      </w:r>
      <w:proofErr w:type="spellStart"/>
      <w:r w:rsidRPr="00977061">
        <w:rPr>
          <w:rFonts w:ascii="Consolas" w:hAnsi="Consolas" w:cstheme="minorHAnsi"/>
          <w:sz w:val="12"/>
          <w:szCs w:val="12"/>
        </w:rPr>
        <w:t>lmadminpass</w:t>
      </w:r>
      <w:proofErr w:type="spellEnd"/>
      <w:r w:rsidRPr="00977061">
        <w:rPr>
          <w:rFonts w:ascii="Consolas" w:hAnsi="Consolas" w:cstheme="minorHAnsi"/>
          <w:sz w:val="12"/>
          <w:szCs w:val="12"/>
        </w:rPr>
        <w:t>}</w:t>
      </w:r>
    </w:p>
    <w:p w14:paraId="4571D54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value.Length</w:t>
      </w:r>
      <w:proofErr w:type="spellEnd"/>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60) {$</w:t>
      </w:r>
      <w:proofErr w:type="spellStart"/>
      <w:r w:rsidRPr="00977061">
        <w:rPr>
          <w:rFonts w:ascii="Consolas" w:hAnsi="Consolas" w:cstheme="minorHAnsi"/>
          <w:sz w:val="12"/>
          <w:szCs w:val="12"/>
        </w:rPr>
        <w:t>val</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value.Substring</w:t>
      </w:r>
      <w:proofErr w:type="spellEnd"/>
      <w:r w:rsidRPr="00977061">
        <w:rPr>
          <w:rFonts w:ascii="Consolas" w:hAnsi="Consolas" w:cstheme="minorHAnsi"/>
          <w:sz w:val="12"/>
          <w:szCs w:val="12"/>
        </w:rPr>
        <w:t>(0,60)} Else {$</w:t>
      </w:r>
      <w:proofErr w:type="spellStart"/>
      <w:r w:rsidRPr="00977061">
        <w:rPr>
          <w:rFonts w:ascii="Consolas" w:hAnsi="Consolas" w:cstheme="minorHAnsi"/>
          <w:sz w:val="12"/>
          <w:szCs w:val="12"/>
        </w:rPr>
        <w:t>val</w:t>
      </w:r>
      <w:proofErr w:type="spellEnd"/>
      <w:r w:rsidRPr="00977061">
        <w:rPr>
          <w:rFonts w:ascii="Consolas" w:hAnsi="Consolas" w:cstheme="minorHAnsi"/>
          <w:sz w:val="12"/>
          <w:szCs w:val="12"/>
        </w:rPr>
        <w:t xml:space="preserve"> = $value}</w:t>
      </w:r>
    </w:p>
    <w:p w14:paraId="3B0F3080" w14:textId="77777777" w:rsidR="00977061" w:rsidRPr="0088141A" w:rsidRDefault="00977061" w:rsidP="00977061">
      <w:pPr>
        <w:rPr>
          <w:rFonts w:ascii="Consolas" w:hAnsi="Consolas" w:cstheme="minorHAnsi"/>
          <w:sz w:val="12"/>
          <w:szCs w:val="12"/>
          <w:lang w:val="fr-FR"/>
        </w:rPr>
      </w:pPr>
      <w:r w:rsidRPr="00977061">
        <w:rPr>
          <w:rFonts w:ascii="Consolas" w:hAnsi="Consolas" w:cstheme="minorHAnsi"/>
          <w:sz w:val="12"/>
          <w:szCs w:val="12"/>
        </w:rPr>
        <w:t xml:space="preserve">  </w:t>
      </w:r>
      <w:r w:rsidRPr="0088141A">
        <w:rPr>
          <w:rFonts w:ascii="Consolas" w:hAnsi="Consolas" w:cstheme="minorHAnsi"/>
          <w:sz w:val="12"/>
          <w:szCs w:val="12"/>
          <w:lang w:val="fr-FR"/>
        </w:rPr>
        <w:t>$</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 xml:space="preserve"> = $</w:t>
      </w:r>
      <w:proofErr w:type="spellStart"/>
      <w:r w:rsidRPr="0088141A">
        <w:rPr>
          <w:rFonts w:ascii="Consolas" w:hAnsi="Consolas" w:cstheme="minorHAnsi"/>
          <w:sz w:val="12"/>
          <w:szCs w:val="12"/>
          <w:lang w:val="fr-FR"/>
        </w:rPr>
        <w:t>ip</w:t>
      </w:r>
      <w:proofErr w:type="spellEnd"/>
      <w:r w:rsidRPr="0088141A">
        <w:rPr>
          <w:rFonts w:ascii="Consolas" w:hAnsi="Consolas" w:cstheme="minorHAnsi"/>
          <w:sz w:val="12"/>
          <w:szCs w:val="12"/>
          <w:lang w:val="fr-FR"/>
        </w:rPr>
        <w:t>+</w:t>
      </w:r>
      <w:proofErr w:type="gramStart"/>
      <w:r w:rsidRPr="0088141A">
        <w:rPr>
          <w:rFonts w:ascii="Consolas" w:hAnsi="Consolas" w:cstheme="minorHAnsi"/>
          <w:sz w:val="12"/>
          <w:szCs w:val="12"/>
          <w:lang w:val="fr-FR"/>
        </w:rPr>
        <w:t>":</w:t>
      </w:r>
      <w:proofErr w:type="gramEnd"/>
      <w:r w:rsidRPr="0088141A">
        <w:rPr>
          <w:rFonts w:ascii="Consolas" w:hAnsi="Consolas" w:cstheme="minorHAnsi"/>
          <w:sz w:val="12"/>
          <w:szCs w:val="12"/>
          <w:lang w:val="fr-FR"/>
        </w:rPr>
        <w:t>"+$port</w:t>
      </w:r>
    </w:p>
    <w:p w14:paraId="50C46B13" w14:textId="77777777" w:rsidR="00977061" w:rsidRPr="0088141A" w:rsidRDefault="00977061" w:rsidP="00977061">
      <w:pPr>
        <w:rPr>
          <w:rFonts w:ascii="Consolas" w:hAnsi="Consolas" w:cstheme="minorHAnsi"/>
          <w:sz w:val="12"/>
          <w:szCs w:val="12"/>
          <w:lang w:val="fr-FR"/>
        </w:rPr>
      </w:pPr>
      <w:r w:rsidRPr="0088141A">
        <w:rPr>
          <w:rFonts w:ascii="Consolas" w:hAnsi="Consolas" w:cstheme="minorHAnsi"/>
          <w:sz w:val="12"/>
          <w:szCs w:val="12"/>
          <w:lang w:val="fr-FR"/>
        </w:rPr>
        <w:t xml:space="preserve">  $url = "https://$</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/accessv2"</w:t>
      </w:r>
    </w:p>
    <w:p w14:paraId="1A4CAA2C" w14:textId="77777777" w:rsidR="00977061" w:rsidRPr="00977061" w:rsidRDefault="00977061" w:rsidP="00977061">
      <w:pPr>
        <w:rPr>
          <w:rFonts w:ascii="Consolas" w:hAnsi="Consolas" w:cstheme="minorHAnsi"/>
          <w:sz w:val="12"/>
          <w:szCs w:val="12"/>
        </w:rPr>
      </w:pPr>
      <w:r w:rsidRPr="0088141A">
        <w:rPr>
          <w:rFonts w:ascii="Consolas" w:hAnsi="Consolas" w:cstheme="minorHAnsi"/>
          <w:sz w:val="12"/>
          <w:szCs w:val="12"/>
          <w:lang w:val="fr-FR"/>
        </w:rPr>
        <w:t xml:space="preserve">  </w:t>
      </w:r>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 xml:space="preserve"> = 'get'</w:t>
      </w:r>
    </w:p>
    <w:p w14:paraId="0A290D8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apikey.length</w:t>
      </w:r>
      <w:proofErr w:type="spellEnd"/>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1) {$body = '{"apikey":"'+$apikey+'","cmd":"'+$cmd+'","param":"'+$param+'"}'}</w:t>
      </w:r>
    </w:p>
    <w:p w14:paraId="63F9196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{$body = '{"apiuser":"'+$APIUser+'","apipass":"'+$APIPass+'","cmd":"'+$cmd+'","param":"'+$param+'"}'}</w:t>
      </w:r>
    </w:p>
    <w:p w14:paraId="6650A66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).$param}</w:t>
      </w:r>
    </w:p>
    <w:p w14:paraId="3F0CFF1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).$param}</w:t>
      </w:r>
    </w:p>
    <w:p w14:paraId="70A39D6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-eq $value)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$param already set to $</w:t>
      </w:r>
      <w:proofErr w:type="spellStart"/>
      <w:r w:rsidRPr="00977061">
        <w:rPr>
          <w:rFonts w:ascii="Consolas" w:hAnsi="Consolas" w:cstheme="minorHAnsi"/>
          <w:sz w:val="12"/>
          <w:szCs w:val="12"/>
        </w:rPr>
        <w:t>val</w:t>
      </w:r>
      <w:proofErr w:type="spellEnd"/>
      <w:r w:rsidRPr="00977061">
        <w:rPr>
          <w:rFonts w:ascii="Consolas" w:hAnsi="Consolas" w:cstheme="minorHAnsi"/>
          <w:sz w:val="12"/>
          <w:szCs w:val="12"/>
        </w:rPr>
        <w:t>"; $msg; $msg &gt;&gt; $logfile}</w:t>
      </w:r>
    </w:p>
    <w:p w14:paraId="4FDA562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
    <w:p w14:paraId="0627F9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 "https://$</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/accessv2"</w:t>
      </w:r>
    </w:p>
    <w:p w14:paraId="46883EE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 xml:space="preserve"> = 'set'</w:t>
      </w:r>
    </w:p>
    <w:p w14:paraId="73E11B5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apikey.length</w:t>
      </w:r>
      <w:proofErr w:type="spellEnd"/>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1) {$body = '{"apikey":"'+$apikey+'","cmd":"'+$cmd+'","param":"'+$param+'","value":"'+$value+'"}'}</w:t>
      </w:r>
    </w:p>
    <w:p w14:paraId="1DE213F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{$body = '{"apiuser":"'+$apiuser+'","apipass":"'+$apipass+'","cmd":"'+$cmd+'","param":"'+$param+'","value":"'+$value+'"}'}</w:t>
      </w:r>
    </w:p>
    <w:p w14:paraId="0525029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).code}</w:t>
      </w:r>
    </w:p>
    <w:p w14:paraId="77E1FBA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).code}</w:t>
      </w:r>
    </w:p>
    <w:p w14:paraId="337F2AF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-match '200') {$msg = "$time   SET - $param set to $</w:t>
      </w:r>
      <w:proofErr w:type="spellStart"/>
      <w:r w:rsidRPr="00977061">
        <w:rPr>
          <w:rFonts w:ascii="Consolas" w:hAnsi="Consolas" w:cstheme="minorHAnsi"/>
          <w:sz w:val="12"/>
          <w:szCs w:val="12"/>
        </w:rPr>
        <w:t>val</w:t>
      </w:r>
      <w:proofErr w:type="spellEnd"/>
      <w:r w:rsidRPr="00977061">
        <w:rPr>
          <w:rFonts w:ascii="Consolas" w:hAnsi="Consolas" w:cstheme="minorHAnsi"/>
          <w:sz w:val="12"/>
          <w:szCs w:val="12"/>
        </w:rPr>
        <w:t>"; $msg; $msg &gt;&gt; $</w:t>
      </w:r>
      <w:proofErr w:type="gramStart"/>
      <w:r w:rsidRPr="00977061">
        <w:rPr>
          <w:rFonts w:ascii="Consolas" w:hAnsi="Consolas" w:cstheme="minorHAnsi"/>
          <w:sz w:val="12"/>
          <w:szCs w:val="12"/>
        </w:rPr>
        <w:t>logfile }</w:t>
      </w:r>
      <w:proofErr w:type="gramEnd"/>
    </w:p>
    <w:p w14:paraId="30A08A6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Cannot set $param to $</w:t>
      </w:r>
      <w:proofErr w:type="spellStart"/>
      <w:r w:rsidRPr="00977061">
        <w:rPr>
          <w:rFonts w:ascii="Consolas" w:hAnsi="Consolas" w:cstheme="minorHAnsi"/>
          <w:sz w:val="12"/>
          <w:szCs w:val="12"/>
        </w:rPr>
        <w:t>val</w:t>
      </w:r>
      <w:proofErr w:type="spellEnd"/>
      <w:r w:rsidRPr="00977061">
        <w:rPr>
          <w:rFonts w:ascii="Consolas" w:hAnsi="Consolas" w:cstheme="minorHAnsi"/>
          <w:sz w:val="12"/>
          <w:szCs w:val="12"/>
        </w:rPr>
        <w:t>"; $msg; $msg &gt;&gt; $logfile}</w:t>
      </w:r>
    </w:p>
    <w:p w14:paraId="19EAFD4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703F89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1E64AA9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16F17F1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9A517C1" w14:textId="77777777" w:rsidR="00977061" w:rsidRPr="00977061" w:rsidRDefault="00977061" w:rsidP="00977061">
      <w:pPr>
        <w:rPr>
          <w:rFonts w:ascii="Consolas" w:hAnsi="Consolas" w:cstheme="minorHAnsi"/>
          <w:sz w:val="12"/>
          <w:szCs w:val="12"/>
        </w:rPr>
      </w:pPr>
    </w:p>
    <w:p w14:paraId="5D8D19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9220EB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CREATE FUNCTION TO GET PARAMETERS USING DIRECT API CALLS</w:t>
      </w:r>
    </w:p>
    <w:p w14:paraId="7A9BDAF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82B6CE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function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$port, $param, $APIKEY) {</w:t>
      </w:r>
    </w:p>
    <w:p w14:paraId="44FD9E7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Determine if running on PowerShell 7 or newer</w:t>
      </w:r>
    </w:p>
    <w:p w14:paraId="50B58FE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[bool]$ps7 = ((get-host</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version</w:t>
      </w:r>
      <w:proofErr w:type="gramEnd"/>
      <w:r w:rsidRPr="00977061">
        <w:rPr>
          <w:rFonts w:ascii="Consolas" w:hAnsi="Consolas" w:cstheme="minorHAnsi"/>
          <w:sz w:val="12"/>
          <w:szCs w:val="12"/>
        </w:rPr>
        <w:t>.major</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7)</w:t>
      </w:r>
    </w:p>
    <w:p w14:paraId="605D713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ip.length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w:t>
      </w:r>
    </w:p>
    <w:p w14:paraId="7BCE54C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port.length</w:t>
      </w:r>
      <w:proofErr w:type="spellEnd"/>
      <w:proofErr w:type="gramEnd"/>
      <w:r w:rsidRPr="00977061">
        <w:rPr>
          <w:rFonts w:ascii="Consolas" w:hAnsi="Consolas" w:cstheme="minorHAnsi"/>
          <w:sz w:val="12"/>
          <w:szCs w:val="12"/>
        </w:rPr>
        <w:t xml:space="preserve"> -eq 0) {$port = $</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w:t>
      </w:r>
    </w:p>
    <w:p w14:paraId="3598314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APIKey.length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lmAPIKey</w:t>
      </w:r>
      <w:proofErr w:type="spellEnd"/>
      <w:r w:rsidRPr="00977061">
        <w:rPr>
          <w:rFonts w:ascii="Consolas" w:hAnsi="Consolas" w:cstheme="minorHAnsi"/>
          <w:sz w:val="12"/>
          <w:szCs w:val="12"/>
        </w:rPr>
        <w:t>}</w:t>
      </w:r>
    </w:p>
    <w:p w14:paraId="2AA79E41" w14:textId="77777777" w:rsidR="00977061" w:rsidRPr="0088141A" w:rsidRDefault="00977061" w:rsidP="00977061">
      <w:pPr>
        <w:rPr>
          <w:rFonts w:ascii="Consolas" w:hAnsi="Consolas" w:cstheme="minorHAnsi"/>
          <w:sz w:val="12"/>
          <w:szCs w:val="12"/>
          <w:lang w:val="fr-FR"/>
        </w:rPr>
      </w:pPr>
      <w:r w:rsidRPr="00977061">
        <w:rPr>
          <w:rFonts w:ascii="Consolas" w:hAnsi="Consolas" w:cstheme="minorHAnsi"/>
          <w:sz w:val="12"/>
          <w:szCs w:val="12"/>
        </w:rPr>
        <w:t xml:space="preserve">  </w:t>
      </w:r>
      <w:r w:rsidRPr="0088141A">
        <w:rPr>
          <w:rFonts w:ascii="Consolas" w:hAnsi="Consolas" w:cstheme="minorHAnsi"/>
          <w:sz w:val="12"/>
          <w:szCs w:val="12"/>
          <w:lang w:val="fr-FR"/>
        </w:rPr>
        <w:t>$</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 xml:space="preserve"> = $</w:t>
      </w:r>
      <w:proofErr w:type="spellStart"/>
      <w:r w:rsidRPr="0088141A">
        <w:rPr>
          <w:rFonts w:ascii="Consolas" w:hAnsi="Consolas" w:cstheme="minorHAnsi"/>
          <w:sz w:val="12"/>
          <w:szCs w:val="12"/>
          <w:lang w:val="fr-FR"/>
        </w:rPr>
        <w:t>ip</w:t>
      </w:r>
      <w:proofErr w:type="spellEnd"/>
      <w:r w:rsidRPr="0088141A">
        <w:rPr>
          <w:rFonts w:ascii="Consolas" w:hAnsi="Consolas" w:cstheme="minorHAnsi"/>
          <w:sz w:val="12"/>
          <w:szCs w:val="12"/>
          <w:lang w:val="fr-FR"/>
        </w:rPr>
        <w:t>+</w:t>
      </w:r>
      <w:proofErr w:type="gramStart"/>
      <w:r w:rsidRPr="0088141A">
        <w:rPr>
          <w:rFonts w:ascii="Consolas" w:hAnsi="Consolas" w:cstheme="minorHAnsi"/>
          <w:sz w:val="12"/>
          <w:szCs w:val="12"/>
          <w:lang w:val="fr-FR"/>
        </w:rPr>
        <w:t>":</w:t>
      </w:r>
      <w:proofErr w:type="gramEnd"/>
      <w:r w:rsidRPr="0088141A">
        <w:rPr>
          <w:rFonts w:ascii="Consolas" w:hAnsi="Consolas" w:cstheme="minorHAnsi"/>
          <w:sz w:val="12"/>
          <w:szCs w:val="12"/>
          <w:lang w:val="fr-FR"/>
        </w:rPr>
        <w:t>"+$port</w:t>
      </w:r>
    </w:p>
    <w:p w14:paraId="7B6EEA31" w14:textId="77777777" w:rsidR="00977061" w:rsidRPr="0088141A" w:rsidRDefault="00977061" w:rsidP="00977061">
      <w:pPr>
        <w:rPr>
          <w:rFonts w:ascii="Consolas" w:hAnsi="Consolas" w:cstheme="minorHAnsi"/>
          <w:sz w:val="12"/>
          <w:szCs w:val="12"/>
          <w:lang w:val="fr-FR"/>
        </w:rPr>
      </w:pPr>
      <w:r w:rsidRPr="0088141A">
        <w:rPr>
          <w:rFonts w:ascii="Consolas" w:hAnsi="Consolas" w:cstheme="minorHAnsi"/>
          <w:sz w:val="12"/>
          <w:szCs w:val="12"/>
          <w:lang w:val="fr-FR"/>
        </w:rPr>
        <w:t xml:space="preserve">  $url = "https://$</w:t>
      </w:r>
      <w:proofErr w:type="spellStart"/>
      <w:r w:rsidRPr="0088141A">
        <w:rPr>
          <w:rFonts w:ascii="Consolas" w:hAnsi="Consolas" w:cstheme="minorHAnsi"/>
          <w:sz w:val="12"/>
          <w:szCs w:val="12"/>
          <w:lang w:val="fr-FR"/>
        </w:rPr>
        <w:t>ipport</w:t>
      </w:r>
      <w:proofErr w:type="spellEnd"/>
      <w:r w:rsidRPr="0088141A">
        <w:rPr>
          <w:rFonts w:ascii="Consolas" w:hAnsi="Consolas" w:cstheme="minorHAnsi"/>
          <w:sz w:val="12"/>
          <w:szCs w:val="12"/>
          <w:lang w:val="fr-FR"/>
        </w:rPr>
        <w:t>/accessv2"</w:t>
      </w:r>
    </w:p>
    <w:p w14:paraId="691B5E0C" w14:textId="77777777" w:rsidR="00977061" w:rsidRPr="00977061" w:rsidRDefault="00977061" w:rsidP="00977061">
      <w:pPr>
        <w:rPr>
          <w:rFonts w:ascii="Consolas" w:hAnsi="Consolas" w:cstheme="minorHAnsi"/>
          <w:sz w:val="12"/>
          <w:szCs w:val="12"/>
        </w:rPr>
      </w:pPr>
      <w:r w:rsidRPr="0088141A">
        <w:rPr>
          <w:rFonts w:ascii="Consolas" w:hAnsi="Consolas" w:cstheme="minorHAnsi"/>
          <w:sz w:val="12"/>
          <w:szCs w:val="12"/>
          <w:lang w:val="fr-FR"/>
        </w:rPr>
        <w:t xml:space="preserve">  </w:t>
      </w:r>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 xml:space="preserve"> = 'get'</w:t>
      </w:r>
    </w:p>
    <w:p w14:paraId="59F3E32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+'","param":"'+$param+'"}'</w:t>
      </w:r>
    </w:p>
    <w:p w14:paraId="7C5D2A9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($ps7)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SkipCertificateCheck</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).$param}</w:t>
      </w:r>
    </w:p>
    <w:p w14:paraId="1D391A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asis</w:t>
      </w:r>
      <w:proofErr w:type="spellEnd"/>
      <w:r w:rsidRPr="00977061">
        <w:rPr>
          <w:rFonts w:ascii="Consolas" w:hAnsi="Consolas" w:cstheme="minorHAnsi"/>
          <w:sz w:val="12"/>
          <w:szCs w:val="12"/>
        </w:rPr>
        <w:t xml:space="preserve"> = (Invoke-</w:t>
      </w:r>
      <w:proofErr w:type="spellStart"/>
      <w:r w:rsidRPr="00977061">
        <w:rPr>
          <w:rFonts w:ascii="Consolas" w:hAnsi="Consolas" w:cstheme="minorHAnsi"/>
          <w:sz w:val="12"/>
          <w:szCs w:val="12"/>
        </w:rPr>
        <w:t>WebRequest</w:t>
      </w:r>
      <w:proofErr w:type="spellEnd"/>
      <w:r w:rsidRPr="00977061">
        <w:rPr>
          <w:rFonts w:ascii="Consolas" w:hAnsi="Consolas" w:cstheme="minorHAnsi"/>
          <w:sz w:val="12"/>
          <w:szCs w:val="12"/>
        </w:rPr>
        <w:t xml:space="preserve"> -Method </w:t>
      </w:r>
      <w:proofErr w:type="gramStart"/>
      <w:r w:rsidRPr="00977061">
        <w:rPr>
          <w:rFonts w:ascii="Consolas" w:hAnsi="Consolas" w:cstheme="minorHAnsi"/>
          <w:sz w:val="12"/>
          <w:szCs w:val="12"/>
        </w:rPr>
        <w:t>post  -</w:t>
      </w:r>
      <w:proofErr w:type="spellStart"/>
      <w:proofErr w:type="gramEnd"/>
      <w:r w:rsidRPr="00977061">
        <w:rPr>
          <w:rFonts w:ascii="Consolas" w:hAnsi="Consolas" w:cstheme="minorHAnsi"/>
          <w:sz w:val="12"/>
          <w:szCs w:val="12"/>
        </w:rPr>
        <w:t>uri</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).$param}</w:t>
      </w:r>
    </w:p>
    <w:p w14:paraId="32B8EEB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asis</w:t>
      </w:r>
      <w:proofErr w:type="spellEnd"/>
    </w:p>
    <w:p w14:paraId="7BAAD81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431D77B" w14:textId="77777777" w:rsidR="00977061" w:rsidRPr="00977061" w:rsidRDefault="00977061" w:rsidP="00977061">
      <w:pPr>
        <w:rPr>
          <w:rFonts w:ascii="Consolas" w:hAnsi="Consolas" w:cstheme="minorHAnsi"/>
          <w:sz w:val="12"/>
          <w:szCs w:val="12"/>
        </w:rPr>
      </w:pPr>
    </w:p>
    <w:p w14:paraId="672468C4" w14:textId="77777777" w:rsidR="00977061" w:rsidRPr="00977061" w:rsidRDefault="00977061" w:rsidP="00977061">
      <w:pPr>
        <w:rPr>
          <w:rFonts w:ascii="Consolas" w:hAnsi="Consolas" w:cstheme="minorHAnsi"/>
          <w:sz w:val="12"/>
          <w:szCs w:val="12"/>
        </w:rPr>
      </w:pPr>
    </w:p>
    <w:p w14:paraId="7AD4144C" w14:textId="77777777" w:rsidR="00977061" w:rsidRPr="00977061" w:rsidRDefault="00977061" w:rsidP="00977061">
      <w:pPr>
        <w:rPr>
          <w:rFonts w:ascii="Consolas" w:hAnsi="Consolas" w:cstheme="minorHAnsi"/>
          <w:sz w:val="12"/>
          <w:szCs w:val="12"/>
        </w:rPr>
      </w:pPr>
    </w:p>
    <w:p w14:paraId="351B936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DF3CB7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Run sanity checks and reset do##### parameters as needed</w:t>
      </w:r>
    </w:p>
    <w:p w14:paraId="0CD23CC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87335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certpass.length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doPEM</w:t>
      </w:r>
      <w:proofErr w:type="spellEnd"/>
      <w:r w:rsidRPr="00977061">
        <w:rPr>
          <w:rFonts w:ascii="Consolas" w:hAnsi="Consolas" w:cstheme="minorHAnsi"/>
          <w:sz w:val="12"/>
          <w:szCs w:val="12"/>
        </w:rPr>
        <w:t xml:space="preserve"> = $False}</w:t>
      </w:r>
    </w:p>
    <w:p w14:paraId="76DA3B1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certname.length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doPEM</w:t>
      </w:r>
      <w:proofErr w:type="spellEnd"/>
      <w:r w:rsidRPr="00977061">
        <w:rPr>
          <w:rFonts w:ascii="Consolas" w:hAnsi="Consolas" w:cstheme="minorHAnsi"/>
          <w:sz w:val="12"/>
          <w:szCs w:val="12"/>
        </w:rPr>
        <w:t xml:space="preserve"> = $False}</w:t>
      </w:r>
    </w:p>
    <w:p w14:paraId="2D19A55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certpath.split</w:t>
      </w:r>
      <w:proofErr w:type="spellEnd"/>
      <w:proofErr w:type="gramEnd"/>
      <w:r w:rsidRPr="00977061">
        <w:rPr>
          <w:rFonts w:ascii="Consolas" w:hAnsi="Consolas" w:cstheme="minorHAnsi"/>
          <w:sz w:val="12"/>
          <w:szCs w:val="12"/>
        </w:rPr>
        <w:t>(".")[-1] -</w:t>
      </w:r>
      <w:proofErr w:type="spellStart"/>
      <w:r w:rsidRPr="00977061">
        <w:rPr>
          <w:rFonts w:ascii="Consolas" w:hAnsi="Consolas" w:cstheme="minorHAnsi"/>
          <w:sz w:val="12"/>
          <w:szCs w:val="12"/>
        </w:rPr>
        <w:t>notmatch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pem</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doPEM</w:t>
      </w:r>
      <w:proofErr w:type="spellEnd"/>
      <w:r w:rsidRPr="00977061">
        <w:rPr>
          <w:rFonts w:ascii="Consolas" w:hAnsi="Consolas" w:cstheme="minorHAnsi"/>
          <w:sz w:val="12"/>
          <w:szCs w:val="12"/>
        </w:rPr>
        <w:t xml:space="preserve"> = $False}</w:t>
      </w:r>
    </w:p>
    <w:p w14:paraId="4BE7E4A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NewCertUser.length</w:t>
      </w:r>
      <w:proofErr w:type="spellEnd"/>
      <w:r w:rsidRPr="00977061">
        <w:rPr>
          <w:rFonts w:ascii="Consolas" w:hAnsi="Consolas" w:cstheme="minorHAnsi"/>
          <w:sz w:val="12"/>
          <w:szCs w:val="12"/>
        </w:rPr>
        <w:t xml:space="preserve"> -eq 0</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doCertUser</w:t>
      </w:r>
      <w:proofErr w:type="spellEnd"/>
      <w:r w:rsidRPr="00977061">
        <w:rPr>
          <w:rFonts w:ascii="Consolas" w:hAnsi="Consolas" w:cstheme="minorHAnsi"/>
          <w:sz w:val="12"/>
          <w:szCs w:val="12"/>
        </w:rPr>
        <w:t xml:space="preserve"> = $False}</w:t>
      </w:r>
    </w:p>
    <w:p w14:paraId="1A3C88E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NewPassUser.length</w:t>
      </w:r>
      <w:proofErr w:type="spellEnd"/>
      <w:r w:rsidRPr="00977061">
        <w:rPr>
          <w:rFonts w:ascii="Consolas" w:hAnsi="Consolas" w:cstheme="minorHAnsi"/>
          <w:sz w:val="12"/>
          <w:szCs w:val="12"/>
        </w:rPr>
        <w:t xml:space="preserve"> -eq 0</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doPassUser</w:t>
      </w:r>
      <w:proofErr w:type="spellEnd"/>
      <w:r w:rsidRPr="00977061">
        <w:rPr>
          <w:rFonts w:ascii="Consolas" w:hAnsi="Consolas" w:cstheme="minorHAnsi"/>
          <w:sz w:val="12"/>
          <w:szCs w:val="12"/>
        </w:rPr>
        <w:t xml:space="preserve"> = $False}</w:t>
      </w:r>
    </w:p>
    <w:p w14:paraId="1F5DE24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NewPassUserPass.length</w:t>
      </w:r>
      <w:proofErr w:type="spellEnd"/>
      <w:r w:rsidRPr="00977061">
        <w:rPr>
          <w:rFonts w:ascii="Consolas" w:hAnsi="Consolas" w:cstheme="minorHAnsi"/>
          <w:sz w:val="12"/>
          <w:szCs w:val="12"/>
        </w:rPr>
        <w:t xml:space="preserve"> -eq 0</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doPassUser</w:t>
      </w:r>
      <w:proofErr w:type="spellEnd"/>
      <w:r w:rsidRPr="00977061">
        <w:rPr>
          <w:rFonts w:ascii="Consolas" w:hAnsi="Consolas" w:cstheme="minorHAnsi"/>
          <w:sz w:val="12"/>
          <w:szCs w:val="12"/>
        </w:rPr>
        <w:t xml:space="preserve"> = $False}</w:t>
      </w:r>
    </w:p>
    <w:p w14:paraId="6FBDE8F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NewUserGroup.length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doLdapGroup</w:t>
      </w:r>
      <w:proofErr w:type="spellEnd"/>
      <w:r w:rsidRPr="00977061">
        <w:rPr>
          <w:rFonts w:ascii="Consolas" w:hAnsi="Consolas" w:cstheme="minorHAnsi"/>
          <w:sz w:val="12"/>
          <w:szCs w:val="12"/>
        </w:rPr>
        <w:t xml:space="preserve"> = $False}</w:t>
      </w:r>
    </w:p>
    <w:p w14:paraId="639F80F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NewUserRights.length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NewUserRights</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readonly</w:t>
      </w:r>
      <w:proofErr w:type="spellEnd"/>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 xml:space="preserve"> need to verify this</w:t>
      </w:r>
    </w:p>
    <w:p w14:paraId="792406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if ($</w:t>
      </w:r>
      <w:proofErr w:type="spellStart"/>
      <w:r w:rsidRPr="00977061">
        <w:rPr>
          <w:rFonts w:ascii="Consolas" w:hAnsi="Consolas" w:cstheme="minorHAnsi"/>
          <w:sz w:val="12"/>
          <w:szCs w:val="12"/>
        </w:rPr>
        <w:t>ldap_Name.length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xml:space="preserve"> = $False}</w:t>
      </w:r>
    </w:p>
    <w:p w14:paraId="760758F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ldap_Server.length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xml:space="preserve"> = $False}</w:t>
      </w:r>
    </w:p>
    <w:p w14:paraId="12EDA8D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ldap_User.length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xml:space="preserve"> = $False}</w:t>
      </w:r>
    </w:p>
    <w:p w14:paraId="4274271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LDAP_UserPass.length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xml:space="preserve"> = $False}</w:t>
      </w:r>
    </w:p>
    <w:p w14:paraId="7D0C5A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ldap_Type.length</w:t>
      </w:r>
      <w:proofErr w:type="spell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ldap_Type</w:t>
      </w:r>
      <w:proofErr w:type="spellEnd"/>
      <w:r w:rsidRPr="00977061">
        <w:rPr>
          <w:rFonts w:ascii="Consolas" w:hAnsi="Consolas" w:cstheme="minorHAnsi"/>
          <w:sz w:val="12"/>
          <w:szCs w:val="12"/>
        </w:rPr>
        <w:t xml:space="preserve"> = '0'}</w:t>
      </w:r>
    </w:p>
    <w:p w14:paraId="5DE75D2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($ntpv3_</w:t>
      </w:r>
      <w:proofErr w:type="gramStart"/>
      <w:r w:rsidRPr="00977061">
        <w:rPr>
          <w:rFonts w:ascii="Consolas" w:hAnsi="Consolas" w:cstheme="minorHAnsi"/>
          <w:sz w:val="12"/>
          <w:szCs w:val="12"/>
        </w:rPr>
        <w:t>keynum.length</w:t>
      </w:r>
      <w:proofErr w:type="gramEnd"/>
      <w:r w:rsidRPr="00977061">
        <w:rPr>
          <w:rFonts w:ascii="Consolas" w:hAnsi="Consolas" w:cstheme="minorHAnsi"/>
          <w:sz w:val="12"/>
          <w:szCs w:val="12"/>
        </w:rPr>
        <w:t xml:space="preserve"> -eq 0) {$doNTPv3 = $False}</w:t>
      </w:r>
    </w:p>
    <w:p w14:paraId="0FED25B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($ntpv3_</w:t>
      </w:r>
      <w:proofErr w:type="gramStart"/>
      <w:r w:rsidRPr="00977061">
        <w:rPr>
          <w:rFonts w:ascii="Consolas" w:hAnsi="Consolas" w:cstheme="minorHAnsi"/>
          <w:sz w:val="12"/>
          <w:szCs w:val="12"/>
        </w:rPr>
        <w:t>keytype.length</w:t>
      </w:r>
      <w:proofErr w:type="gramEnd"/>
      <w:r w:rsidRPr="00977061">
        <w:rPr>
          <w:rFonts w:ascii="Consolas" w:hAnsi="Consolas" w:cstheme="minorHAnsi"/>
          <w:sz w:val="12"/>
          <w:szCs w:val="12"/>
        </w:rPr>
        <w:t xml:space="preserve"> -eq 0) {$doNTPv3 = $False}</w:t>
      </w:r>
    </w:p>
    <w:p w14:paraId="17CDA09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($ntpv3_</w:t>
      </w:r>
      <w:proofErr w:type="gramStart"/>
      <w:r w:rsidRPr="00977061">
        <w:rPr>
          <w:rFonts w:ascii="Consolas" w:hAnsi="Consolas" w:cstheme="minorHAnsi"/>
          <w:sz w:val="12"/>
          <w:szCs w:val="12"/>
        </w:rPr>
        <w:t>secret.length</w:t>
      </w:r>
      <w:proofErr w:type="gramEnd"/>
      <w:r w:rsidRPr="00977061">
        <w:rPr>
          <w:rFonts w:ascii="Consolas" w:hAnsi="Consolas" w:cstheme="minorHAnsi"/>
          <w:sz w:val="12"/>
          <w:szCs w:val="12"/>
        </w:rPr>
        <w:t xml:space="preserve"> -eq 0) {$doNTPv3 = $False}</w:t>
      </w:r>
    </w:p>
    <w:p w14:paraId="4695E3D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r w:rsidRPr="00977061">
        <w:rPr>
          <w:rFonts w:ascii="Consolas" w:hAnsi="Consolas" w:cstheme="minorHAnsi"/>
          <w:sz w:val="12"/>
          <w:szCs w:val="12"/>
        </w:rPr>
        <w:t>ntp_</w:t>
      </w:r>
      <w:proofErr w:type="gramStart"/>
      <w:r w:rsidRPr="00977061">
        <w:rPr>
          <w:rFonts w:ascii="Consolas" w:hAnsi="Consolas" w:cstheme="minorHAnsi"/>
          <w:sz w:val="12"/>
          <w:szCs w:val="12"/>
        </w:rPr>
        <w:t>host.length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doNTP</w:t>
      </w:r>
      <w:proofErr w:type="spellEnd"/>
      <w:r w:rsidRPr="00977061">
        <w:rPr>
          <w:rFonts w:ascii="Consolas" w:hAnsi="Consolas" w:cstheme="minorHAnsi"/>
          <w:sz w:val="12"/>
          <w:szCs w:val="12"/>
        </w:rPr>
        <w:t xml:space="preserve"> = $doNTPv3 = $False}</w:t>
      </w:r>
    </w:p>
    <w:p w14:paraId="7F53ABE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hostbase.length</w:t>
      </w:r>
      <w:proofErr w:type="spellEnd"/>
      <w:proofErr w:type="gramEnd"/>
      <w:r w:rsidRPr="00977061">
        <w:rPr>
          <w:rFonts w:ascii="Consolas" w:hAnsi="Consolas" w:cstheme="minorHAnsi"/>
          <w:sz w:val="12"/>
          <w:szCs w:val="12"/>
        </w:rPr>
        <w:t xml:space="preserve"> -eq 0) {$</w:t>
      </w:r>
      <w:proofErr w:type="spellStart"/>
      <w:r w:rsidRPr="00977061">
        <w:rPr>
          <w:rFonts w:ascii="Consolas" w:hAnsi="Consolas" w:cstheme="minorHAnsi"/>
          <w:sz w:val="12"/>
          <w:szCs w:val="12"/>
        </w:rPr>
        <w:t>dohostname</w:t>
      </w:r>
      <w:proofErr w:type="spellEnd"/>
      <w:r w:rsidRPr="00977061">
        <w:rPr>
          <w:rFonts w:ascii="Consolas" w:hAnsi="Consolas" w:cstheme="minorHAnsi"/>
          <w:sz w:val="12"/>
          <w:szCs w:val="12"/>
        </w:rPr>
        <w:t xml:space="preserve"> = $False}</w:t>
      </w:r>
    </w:p>
    <w:p w14:paraId="47F6276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($FIPS2.length -eq 0) {$doFIPS2 = $False}</w:t>
      </w:r>
    </w:p>
    <w:p w14:paraId="4952E267" w14:textId="77777777" w:rsidR="00977061" w:rsidRPr="00977061" w:rsidRDefault="00977061" w:rsidP="00977061">
      <w:pPr>
        <w:rPr>
          <w:rFonts w:ascii="Consolas" w:hAnsi="Consolas" w:cstheme="minorHAnsi"/>
          <w:sz w:val="12"/>
          <w:szCs w:val="12"/>
        </w:rPr>
      </w:pPr>
    </w:p>
    <w:p w14:paraId="0BC45B8B" w14:textId="77777777" w:rsidR="00977061" w:rsidRPr="00977061" w:rsidRDefault="00977061" w:rsidP="00977061">
      <w:pPr>
        <w:rPr>
          <w:rFonts w:ascii="Consolas" w:hAnsi="Consolas" w:cstheme="minorHAnsi"/>
          <w:sz w:val="12"/>
          <w:szCs w:val="12"/>
        </w:rPr>
      </w:pPr>
    </w:p>
    <w:p w14:paraId="06F899F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0A379AF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Process all entries in $</w:t>
      </w:r>
      <w:proofErr w:type="spellStart"/>
      <w:r w:rsidRPr="00977061">
        <w:rPr>
          <w:rFonts w:ascii="Consolas" w:hAnsi="Consolas" w:cstheme="minorHAnsi"/>
          <w:sz w:val="12"/>
          <w:szCs w:val="12"/>
        </w:rPr>
        <w:t>iplist</w:t>
      </w:r>
      <w:proofErr w:type="spellEnd"/>
    </w:p>
    <w:p w14:paraId="1240770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4E223E9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$Null</w:t>
      </w:r>
    </w:p>
    <w:p w14:paraId="12C765B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foreach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in $</w:t>
      </w:r>
      <w:proofErr w:type="spellStart"/>
      <w:r w:rsidRPr="00977061">
        <w:rPr>
          <w:rFonts w:ascii="Consolas" w:hAnsi="Consolas" w:cstheme="minorHAnsi"/>
          <w:sz w:val="12"/>
          <w:szCs w:val="12"/>
        </w:rPr>
        <w:t>iplist</w:t>
      </w:r>
      <w:proofErr w:type="spellEnd"/>
      <w:r w:rsidRPr="00977061">
        <w:rPr>
          <w:rFonts w:ascii="Consolas" w:hAnsi="Consolas" w:cstheme="minorHAnsi"/>
          <w:sz w:val="12"/>
          <w:szCs w:val="12"/>
        </w:rPr>
        <w:t>) {</w:t>
      </w:r>
    </w:p>
    <w:p w14:paraId="069709C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w:t>
      </w:r>
      <w:proofErr w:type="spellStart"/>
      <w:r w:rsidRPr="00977061">
        <w:rPr>
          <w:rFonts w:ascii="Consolas" w:hAnsi="Consolas" w:cstheme="minorHAnsi"/>
          <w:sz w:val="12"/>
          <w:szCs w:val="12"/>
        </w:rPr>
        <w:t>lmip</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ip</w:t>
      </w:r>
      <w:proofErr w:type="spellEnd"/>
    </w:p>
    <w:p w14:paraId="6B5F1CB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w:t>
      </w:r>
      <w:proofErr w:type="spellStart"/>
      <w:r w:rsidRPr="00977061">
        <w:rPr>
          <w:rFonts w:ascii="Consolas" w:hAnsi="Consolas" w:cstheme="minorHAnsi"/>
          <w:sz w:val="12"/>
          <w:szCs w:val="12"/>
        </w:rPr>
        <w:t>lmport</w:t>
      </w:r>
      <w:proofErr w:type="spellEnd"/>
      <w:r w:rsidRPr="00977061">
        <w:rPr>
          <w:rFonts w:ascii="Consolas" w:hAnsi="Consolas" w:cstheme="minorHAnsi"/>
          <w:sz w:val="12"/>
          <w:szCs w:val="12"/>
        </w:rPr>
        <w:t xml:space="preserve"> = $port</w:t>
      </w:r>
    </w:p>
    <w:p w14:paraId="3ADE6B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 ":" + $Port</w:t>
      </w:r>
    </w:p>
    <w:p w14:paraId="01D8B6F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[string]$hostname = $</w:t>
      </w:r>
      <w:proofErr w:type="spellStart"/>
      <w:r w:rsidRPr="00977061">
        <w:rPr>
          <w:rFonts w:ascii="Consolas" w:hAnsi="Consolas" w:cstheme="minorHAnsi"/>
          <w:sz w:val="12"/>
          <w:szCs w:val="12"/>
        </w:rPr>
        <w:t>hostbase</w:t>
      </w:r>
      <w:proofErr w:type="spellEnd"/>
      <w:r w:rsidRPr="00977061">
        <w:rPr>
          <w:rFonts w:ascii="Consolas" w:hAnsi="Consolas" w:cstheme="minorHAnsi"/>
          <w:sz w:val="12"/>
          <w:szCs w:val="12"/>
        </w:rPr>
        <w:t xml:space="preserve"> + '-' + $</w:t>
      </w:r>
      <w:proofErr w:type="spellStart"/>
      <w:proofErr w:type="gramStart"/>
      <w:r w:rsidRPr="00977061">
        <w:rPr>
          <w:rFonts w:ascii="Consolas" w:hAnsi="Consolas" w:cstheme="minorHAnsi"/>
          <w:sz w:val="12"/>
          <w:szCs w:val="12"/>
        </w:rPr>
        <w:t>ip.split</w:t>
      </w:r>
      <w:proofErr w:type="spellEnd"/>
      <w:proofErr w:type="gramEnd"/>
      <w:r w:rsidRPr="00977061">
        <w:rPr>
          <w:rFonts w:ascii="Consolas" w:hAnsi="Consolas" w:cstheme="minorHAnsi"/>
          <w:sz w:val="12"/>
          <w:szCs w:val="12"/>
        </w:rPr>
        <w:t>('.')[-1]</w:t>
      </w:r>
    </w:p>
    <w:p w14:paraId="71EED74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 "STARTING CONFIGURATION $hostname at $</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 Write-Host -fore cyan $msg; $msg &gt;&gt; $logfile</w:t>
      </w:r>
    </w:p>
    <w:p w14:paraId="72C57A3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CEE5C0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F4D86D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Test connectivity and skip entry as needed</w:t>
      </w:r>
    </w:p>
    <w:p w14:paraId="5C3A70B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904216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((test-port)) {</w:t>
      </w:r>
    </w:p>
    <w:p w14:paraId="3E83753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$time  INFO - PASSED CONNECTION TEST TO $</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 $msg; $msg &gt;&gt; $logfile</w:t>
      </w:r>
    </w:p>
    <w:p w14:paraId="5433B8C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F44C4A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$time  SKIP - SKIPPING PROCESSING FOR $IP - CANNOT CONNECT"; $msg; $msg &gt;&gt; $logfile ; continue}</w:t>
      </w:r>
    </w:p>
    <w:p w14:paraId="6C38CEAC" w14:textId="77777777" w:rsidR="00977061" w:rsidRPr="00977061" w:rsidRDefault="00977061" w:rsidP="00977061">
      <w:pPr>
        <w:rPr>
          <w:rFonts w:ascii="Consolas" w:hAnsi="Consolas" w:cstheme="minorHAnsi"/>
          <w:sz w:val="12"/>
          <w:szCs w:val="12"/>
        </w:rPr>
      </w:pPr>
    </w:p>
    <w:p w14:paraId="5A5D896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16E1EF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ENSURE API INTERFACE IS ENABLED</w:t>
      </w:r>
    </w:p>
    <w:p w14:paraId="08A7F4E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E6B1AB6" w14:textId="77777777" w:rsidR="00977061" w:rsidRPr="0088141A" w:rsidRDefault="00977061" w:rsidP="00977061">
      <w:pPr>
        <w:rPr>
          <w:rFonts w:ascii="Consolas" w:hAnsi="Consolas" w:cstheme="minorHAnsi"/>
          <w:sz w:val="12"/>
          <w:szCs w:val="12"/>
          <w:lang w:val="fr-FR"/>
        </w:rPr>
      </w:pPr>
      <w:r w:rsidRPr="00977061">
        <w:rPr>
          <w:rFonts w:ascii="Consolas" w:hAnsi="Consolas" w:cstheme="minorHAnsi"/>
          <w:sz w:val="12"/>
          <w:szCs w:val="12"/>
        </w:rPr>
        <w:t xml:space="preserve">  </w:t>
      </w:r>
      <w:proofErr w:type="gramStart"/>
      <w:r w:rsidRPr="0088141A">
        <w:rPr>
          <w:rFonts w:ascii="Consolas" w:hAnsi="Consolas" w:cstheme="minorHAnsi"/>
          <w:sz w:val="12"/>
          <w:szCs w:val="12"/>
          <w:lang w:val="fr-FR"/>
        </w:rPr>
        <w:t>enable</w:t>
      </w:r>
      <w:proofErr w:type="gramEnd"/>
      <w:r w:rsidRPr="0088141A">
        <w:rPr>
          <w:rFonts w:ascii="Consolas" w:hAnsi="Consolas" w:cstheme="minorHAnsi"/>
          <w:sz w:val="12"/>
          <w:szCs w:val="12"/>
          <w:lang w:val="fr-FR"/>
        </w:rPr>
        <w:t>-</w:t>
      </w:r>
      <w:proofErr w:type="spellStart"/>
      <w:r w:rsidRPr="0088141A">
        <w:rPr>
          <w:rFonts w:ascii="Consolas" w:hAnsi="Consolas" w:cstheme="minorHAnsi"/>
          <w:sz w:val="12"/>
          <w:szCs w:val="12"/>
          <w:lang w:val="fr-FR"/>
        </w:rPr>
        <w:t>LMapi</w:t>
      </w:r>
      <w:proofErr w:type="spellEnd"/>
      <w:r w:rsidRPr="0088141A">
        <w:rPr>
          <w:rFonts w:ascii="Consolas" w:hAnsi="Consolas" w:cstheme="minorHAnsi"/>
          <w:sz w:val="12"/>
          <w:szCs w:val="12"/>
          <w:lang w:val="fr-FR"/>
        </w:rPr>
        <w:t xml:space="preserve"> -</w:t>
      </w:r>
      <w:proofErr w:type="spellStart"/>
      <w:r w:rsidRPr="0088141A">
        <w:rPr>
          <w:rFonts w:ascii="Consolas" w:hAnsi="Consolas" w:cstheme="minorHAnsi"/>
          <w:sz w:val="12"/>
          <w:szCs w:val="12"/>
          <w:lang w:val="fr-FR"/>
        </w:rPr>
        <w:t>ip</w:t>
      </w:r>
      <w:proofErr w:type="spellEnd"/>
      <w:r w:rsidRPr="0088141A">
        <w:rPr>
          <w:rFonts w:ascii="Consolas" w:hAnsi="Consolas" w:cstheme="minorHAnsi"/>
          <w:sz w:val="12"/>
          <w:szCs w:val="12"/>
          <w:lang w:val="fr-FR"/>
        </w:rPr>
        <w:t xml:space="preserve"> $</w:t>
      </w:r>
      <w:proofErr w:type="spellStart"/>
      <w:r w:rsidRPr="0088141A">
        <w:rPr>
          <w:rFonts w:ascii="Consolas" w:hAnsi="Consolas" w:cstheme="minorHAnsi"/>
          <w:sz w:val="12"/>
          <w:szCs w:val="12"/>
          <w:lang w:val="fr-FR"/>
        </w:rPr>
        <w:t>ip</w:t>
      </w:r>
      <w:proofErr w:type="spellEnd"/>
      <w:r w:rsidRPr="0088141A">
        <w:rPr>
          <w:rFonts w:ascii="Consolas" w:hAnsi="Consolas" w:cstheme="minorHAnsi"/>
          <w:sz w:val="12"/>
          <w:szCs w:val="12"/>
          <w:lang w:val="fr-FR"/>
        </w:rPr>
        <w:t xml:space="preserve"> -port $port -</w:t>
      </w:r>
      <w:proofErr w:type="spellStart"/>
      <w:r w:rsidRPr="0088141A">
        <w:rPr>
          <w:rFonts w:ascii="Consolas" w:hAnsi="Consolas" w:cstheme="minorHAnsi"/>
          <w:sz w:val="12"/>
          <w:szCs w:val="12"/>
          <w:lang w:val="fr-FR"/>
        </w:rPr>
        <w:t>APIUser</w:t>
      </w:r>
      <w:proofErr w:type="spellEnd"/>
      <w:r w:rsidRPr="0088141A">
        <w:rPr>
          <w:rFonts w:ascii="Consolas" w:hAnsi="Consolas" w:cstheme="minorHAnsi"/>
          <w:sz w:val="12"/>
          <w:szCs w:val="12"/>
          <w:lang w:val="fr-FR"/>
        </w:rPr>
        <w:t xml:space="preserve"> $</w:t>
      </w:r>
      <w:proofErr w:type="spellStart"/>
      <w:r w:rsidRPr="0088141A">
        <w:rPr>
          <w:rFonts w:ascii="Consolas" w:hAnsi="Consolas" w:cstheme="minorHAnsi"/>
          <w:sz w:val="12"/>
          <w:szCs w:val="12"/>
          <w:lang w:val="fr-FR"/>
        </w:rPr>
        <w:t>lmadmin</w:t>
      </w:r>
      <w:proofErr w:type="spellEnd"/>
      <w:r w:rsidRPr="0088141A">
        <w:rPr>
          <w:rFonts w:ascii="Consolas" w:hAnsi="Consolas" w:cstheme="minorHAnsi"/>
          <w:sz w:val="12"/>
          <w:szCs w:val="12"/>
          <w:lang w:val="fr-FR"/>
        </w:rPr>
        <w:t xml:space="preserve"> -</w:t>
      </w:r>
      <w:proofErr w:type="spellStart"/>
      <w:r w:rsidRPr="0088141A">
        <w:rPr>
          <w:rFonts w:ascii="Consolas" w:hAnsi="Consolas" w:cstheme="minorHAnsi"/>
          <w:sz w:val="12"/>
          <w:szCs w:val="12"/>
          <w:lang w:val="fr-FR"/>
        </w:rPr>
        <w:t>APIPass</w:t>
      </w:r>
      <w:proofErr w:type="spellEnd"/>
      <w:r w:rsidRPr="0088141A">
        <w:rPr>
          <w:rFonts w:ascii="Consolas" w:hAnsi="Consolas" w:cstheme="minorHAnsi"/>
          <w:sz w:val="12"/>
          <w:szCs w:val="12"/>
          <w:lang w:val="fr-FR"/>
        </w:rPr>
        <w:t xml:space="preserve"> $</w:t>
      </w:r>
      <w:proofErr w:type="spellStart"/>
      <w:r w:rsidRPr="0088141A">
        <w:rPr>
          <w:rFonts w:ascii="Consolas" w:hAnsi="Consolas" w:cstheme="minorHAnsi"/>
          <w:sz w:val="12"/>
          <w:szCs w:val="12"/>
          <w:lang w:val="fr-FR"/>
        </w:rPr>
        <w:t>lmadminpass</w:t>
      </w:r>
      <w:proofErr w:type="spellEnd"/>
    </w:p>
    <w:p w14:paraId="5DEC74F5" w14:textId="77777777" w:rsidR="00977061" w:rsidRPr="0088141A" w:rsidRDefault="00977061" w:rsidP="00977061">
      <w:pPr>
        <w:rPr>
          <w:rFonts w:ascii="Consolas" w:hAnsi="Consolas" w:cstheme="minorHAnsi"/>
          <w:sz w:val="12"/>
          <w:szCs w:val="12"/>
          <w:lang w:val="fr-FR"/>
        </w:rPr>
      </w:pPr>
      <w:r w:rsidRPr="0088141A">
        <w:rPr>
          <w:rFonts w:ascii="Consolas" w:hAnsi="Consolas" w:cstheme="minorHAnsi"/>
          <w:sz w:val="12"/>
          <w:szCs w:val="12"/>
          <w:lang w:val="fr-FR"/>
        </w:rPr>
        <w:t xml:space="preserve">  </w:t>
      </w:r>
    </w:p>
    <w:p w14:paraId="534FC7B9" w14:textId="77777777" w:rsidR="00977061" w:rsidRPr="00977061" w:rsidRDefault="00977061" w:rsidP="00977061">
      <w:pPr>
        <w:rPr>
          <w:rFonts w:ascii="Consolas" w:hAnsi="Consolas" w:cstheme="minorHAnsi"/>
          <w:sz w:val="12"/>
          <w:szCs w:val="12"/>
        </w:rPr>
      </w:pPr>
      <w:r w:rsidRPr="0088141A">
        <w:rPr>
          <w:rFonts w:ascii="Consolas" w:hAnsi="Consolas" w:cstheme="minorHAnsi"/>
          <w:sz w:val="12"/>
          <w:szCs w:val="12"/>
          <w:lang w:val="fr-FR"/>
        </w:rPr>
        <w:t xml:space="preserve">  </w:t>
      </w:r>
      <w:r w:rsidRPr="00977061">
        <w:rPr>
          <w:rFonts w:ascii="Consolas" w:hAnsi="Consolas" w:cstheme="minorHAnsi"/>
          <w:sz w:val="12"/>
          <w:szCs w:val="12"/>
        </w:rPr>
        <w:t>#########################</w:t>
      </w:r>
    </w:p>
    <w:p w14:paraId="36ADF38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Build credential object </w:t>
      </w:r>
    </w:p>
    <w:p w14:paraId="4A653EE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92B76E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$creds = $Null; $creds = New-Object </w:t>
      </w:r>
      <w:proofErr w:type="spellStart"/>
      <w:proofErr w:type="gramStart"/>
      <w:r w:rsidRPr="00977061">
        <w:rPr>
          <w:rFonts w:ascii="Consolas" w:hAnsi="Consolas" w:cstheme="minorHAnsi"/>
          <w:sz w:val="12"/>
          <w:szCs w:val="12"/>
        </w:rPr>
        <w:t>pscredential</w:t>
      </w:r>
      <w:proofErr w:type="spellEnd"/>
      <w:r w:rsidRPr="00977061">
        <w:rPr>
          <w:rFonts w:ascii="Consolas" w:hAnsi="Consolas" w:cstheme="minorHAnsi"/>
          <w:sz w:val="12"/>
          <w:szCs w:val="12"/>
        </w:rPr>
        <w:t>(</w:t>
      </w:r>
      <w:proofErr w:type="gramEnd"/>
      <w:r w:rsidRPr="00977061">
        <w:rPr>
          <w:rFonts w:ascii="Consolas" w:hAnsi="Consolas" w:cstheme="minorHAnsi"/>
          <w:sz w:val="12"/>
          <w:szCs w:val="12"/>
        </w:rPr>
        <w:t>"$</w:t>
      </w:r>
      <w:proofErr w:type="spellStart"/>
      <w:r w:rsidRPr="00977061">
        <w:rPr>
          <w:rFonts w:ascii="Consolas" w:hAnsi="Consolas" w:cstheme="minorHAnsi"/>
          <w:sz w:val="12"/>
          <w:szCs w:val="12"/>
        </w:rPr>
        <w:t>lmadmin</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ConvertTo-SecureString</w:t>
      </w:r>
      <w:proofErr w:type="spellEnd"/>
      <w:r w:rsidRPr="00977061">
        <w:rPr>
          <w:rFonts w:ascii="Consolas" w:hAnsi="Consolas" w:cstheme="minorHAnsi"/>
          <w:sz w:val="12"/>
          <w:szCs w:val="12"/>
        </w:rPr>
        <w:t xml:space="preserve"> -String "$</w:t>
      </w:r>
      <w:proofErr w:type="spellStart"/>
      <w:r w:rsidRPr="00977061">
        <w:rPr>
          <w:rFonts w:ascii="Consolas" w:hAnsi="Consolas" w:cstheme="minorHAnsi"/>
          <w:sz w:val="12"/>
          <w:szCs w:val="12"/>
        </w:rPr>
        <w:t>lmadminpass</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AsPlainText</w:t>
      </w:r>
      <w:proofErr w:type="spellEnd"/>
      <w:r w:rsidRPr="00977061">
        <w:rPr>
          <w:rFonts w:ascii="Consolas" w:hAnsi="Consolas" w:cstheme="minorHAnsi"/>
          <w:sz w:val="12"/>
          <w:szCs w:val="12"/>
        </w:rPr>
        <w:t xml:space="preserve"> -Force))  </w:t>
      </w:r>
    </w:p>
    <w:p w14:paraId="037DDC0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lmAPIKey</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 get-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-Credential $creds</w:t>
      </w:r>
    </w:p>
    <w:p w14:paraId="0E6EDD6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 $Null; [string]$</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 "https://$</w:t>
      </w:r>
      <w:proofErr w:type="spellStart"/>
      <w:r w:rsidRPr="00977061">
        <w:rPr>
          <w:rFonts w:ascii="Consolas" w:hAnsi="Consolas" w:cstheme="minorHAnsi"/>
          <w:sz w:val="12"/>
          <w:szCs w:val="12"/>
        </w:rPr>
        <w:t>ipport</w:t>
      </w:r>
      <w:proofErr w:type="spellEnd"/>
      <w:r w:rsidRPr="00977061">
        <w:rPr>
          <w:rFonts w:ascii="Consolas" w:hAnsi="Consolas" w:cstheme="minorHAnsi"/>
          <w:sz w:val="12"/>
          <w:szCs w:val="12"/>
        </w:rPr>
        <w:t>/accessv2"</w:t>
      </w:r>
    </w:p>
    <w:p w14:paraId="4E30584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FB6E3B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64BF5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Collect data from LoadMaster</w:t>
      </w:r>
    </w:p>
    <w:p w14:paraId="7B0F29F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FC91CFB" w14:textId="77777777" w:rsidR="00977061" w:rsidRPr="00977061" w:rsidRDefault="00977061" w:rsidP="00977061">
      <w:pPr>
        <w:rPr>
          <w:rFonts w:ascii="Consolas" w:hAnsi="Consolas" w:cstheme="minorHAnsi"/>
          <w:sz w:val="12"/>
          <w:szCs w:val="12"/>
        </w:rPr>
      </w:pPr>
    </w:p>
    <w:p w14:paraId="31698A9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Collect a list of all available </w:t>
      </w:r>
      <w:proofErr w:type="spellStart"/>
      <w:r w:rsidRPr="00977061">
        <w:rPr>
          <w:rFonts w:ascii="Consolas" w:hAnsi="Consolas" w:cstheme="minorHAnsi"/>
          <w:sz w:val="12"/>
          <w:szCs w:val="12"/>
        </w:rPr>
        <w:t>api</w:t>
      </w:r>
      <w:proofErr w:type="spellEnd"/>
      <w:r w:rsidRPr="00977061">
        <w:rPr>
          <w:rFonts w:ascii="Consolas" w:hAnsi="Consolas" w:cstheme="minorHAnsi"/>
          <w:sz w:val="12"/>
          <w:szCs w:val="12"/>
        </w:rPr>
        <w:t xml:space="preserve"> commands</w:t>
      </w:r>
    </w:p>
    <w:p w14:paraId="38F6D90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listapi</w:t>
      </w:r>
      <w:proofErr w:type="spellEnd"/>
      <w:r w:rsidRPr="00977061">
        <w:rPr>
          <w:rFonts w:ascii="Consolas" w:hAnsi="Consolas" w:cstheme="minorHAnsi"/>
          <w:sz w:val="12"/>
          <w:szCs w:val="12"/>
        </w:rPr>
        <w:t>"}'</w:t>
      </w:r>
    </w:p>
    <w:p w14:paraId="70F0223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[array]$</w:t>
      </w:r>
      <w:proofErr w:type="spellStart"/>
      <w:r w:rsidRPr="00977061">
        <w:rPr>
          <w:rFonts w:ascii="Consolas" w:hAnsi="Consolas" w:cstheme="minorHAnsi"/>
          <w:sz w:val="12"/>
          <w:szCs w:val="12"/>
        </w:rPr>
        <w:t>allapi</w:t>
      </w:r>
      <w:proofErr w:type="spellEnd"/>
      <w:r w:rsidRPr="00977061">
        <w:rPr>
          <w:rFonts w:ascii="Consolas" w:hAnsi="Consolas" w:cstheme="minorHAnsi"/>
          <w:sz w:val="12"/>
          <w:szCs w:val="12"/>
        </w:rPr>
        <w:t xml:space="preserve"> = $Null; [array]$</w:t>
      </w:r>
      <w:proofErr w:type="spellStart"/>
      <w:r w:rsidRPr="00977061">
        <w:rPr>
          <w:rFonts w:ascii="Consolas" w:hAnsi="Consolas" w:cstheme="minorHAnsi"/>
          <w:sz w:val="12"/>
          <w:szCs w:val="12"/>
        </w:rPr>
        <w:t>allapi</w:t>
      </w:r>
      <w:proofErr w:type="spellEnd"/>
      <w:r w:rsidRPr="00977061">
        <w:rPr>
          <w:rFonts w:ascii="Consolas" w:hAnsi="Consolas" w:cstheme="minorHAnsi"/>
          <w:sz w:val="12"/>
          <w:szCs w:val="12"/>
        </w:rPr>
        <w:t xml:space="preserve">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proofErr w:type="gramStart"/>
      <w:r w:rsidRPr="00977061">
        <w:rPr>
          <w:rFonts w:ascii="Consolas" w:hAnsi="Consolas" w:cstheme="minorHAnsi"/>
          <w:sz w:val="12"/>
          <w:szCs w:val="12"/>
        </w:rPr>
        <w:t>).commands</w:t>
      </w:r>
      <w:proofErr w:type="gramEnd"/>
    </w:p>
    <w:p w14:paraId="475DF89E" w14:textId="77777777" w:rsidR="00977061" w:rsidRPr="00977061" w:rsidRDefault="00977061" w:rsidP="00977061">
      <w:pPr>
        <w:rPr>
          <w:rFonts w:ascii="Consolas" w:hAnsi="Consolas" w:cstheme="minorHAnsi"/>
          <w:sz w:val="12"/>
          <w:szCs w:val="12"/>
        </w:rPr>
      </w:pPr>
    </w:p>
    <w:p w14:paraId="7B178E7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Collect a list of all available license info</w:t>
      </w:r>
    </w:p>
    <w:p w14:paraId="51C0D5C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licenseinfo</w:t>
      </w:r>
      <w:proofErr w:type="spellEnd"/>
      <w:r w:rsidRPr="00977061">
        <w:rPr>
          <w:rFonts w:ascii="Consolas" w:hAnsi="Consolas" w:cstheme="minorHAnsi"/>
          <w:sz w:val="12"/>
          <w:szCs w:val="12"/>
        </w:rPr>
        <w:t>"}'</w:t>
      </w:r>
    </w:p>
    <w:p w14:paraId="6DD6F56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[array]$</w:t>
      </w:r>
      <w:proofErr w:type="spellStart"/>
      <w:r w:rsidRPr="00977061">
        <w:rPr>
          <w:rFonts w:ascii="Consolas" w:hAnsi="Consolas" w:cstheme="minorHAnsi"/>
          <w:sz w:val="12"/>
          <w:szCs w:val="12"/>
        </w:rPr>
        <w:t>licenseinfo</w:t>
      </w:r>
      <w:proofErr w:type="spellEnd"/>
      <w:r w:rsidRPr="00977061">
        <w:rPr>
          <w:rFonts w:ascii="Consolas" w:hAnsi="Consolas" w:cstheme="minorHAnsi"/>
          <w:sz w:val="12"/>
          <w:szCs w:val="12"/>
        </w:rPr>
        <w:t xml:space="preserve"> = $Null; [array]$</w:t>
      </w:r>
      <w:proofErr w:type="spellStart"/>
      <w:r w:rsidRPr="00977061">
        <w:rPr>
          <w:rFonts w:ascii="Consolas" w:hAnsi="Consolas" w:cstheme="minorHAnsi"/>
          <w:sz w:val="12"/>
          <w:szCs w:val="12"/>
        </w:rPr>
        <w:t>licenseinfo</w:t>
      </w:r>
      <w:proofErr w:type="spellEnd"/>
      <w:r w:rsidRPr="00977061">
        <w:rPr>
          <w:rFonts w:ascii="Consolas" w:hAnsi="Consolas" w:cstheme="minorHAnsi"/>
          <w:sz w:val="12"/>
          <w:szCs w:val="12"/>
        </w:rPr>
        <w:t xml:space="preserve">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w:t>
      </w:r>
    </w:p>
    <w:p w14:paraId="6A91921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D9F3B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Collect a list of all available parameters and values</w:t>
      </w:r>
    </w:p>
    <w:p w14:paraId="10C5019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getall</w:t>
      </w:r>
      <w:proofErr w:type="spellEnd"/>
      <w:r w:rsidRPr="00977061">
        <w:rPr>
          <w:rFonts w:ascii="Consolas" w:hAnsi="Consolas" w:cstheme="minorHAnsi"/>
          <w:sz w:val="12"/>
          <w:szCs w:val="12"/>
        </w:rPr>
        <w:t>"}'</w:t>
      </w:r>
    </w:p>
    <w:p w14:paraId="70DA854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[array]$</w:t>
      </w:r>
      <w:proofErr w:type="spellStart"/>
      <w:r w:rsidRPr="00977061">
        <w:rPr>
          <w:rFonts w:ascii="Consolas" w:hAnsi="Consolas" w:cstheme="minorHAnsi"/>
          <w:sz w:val="12"/>
          <w:szCs w:val="12"/>
        </w:rPr>
        <w:t>allparams</w:t>
      </w:r>
      <w:proofErr w:type="spellEnd"/>
      <w:r w:rsidRPr="00977061">
        <w:rPr>
          <w:rFonts w:ascii="Consolas" w:hAnsi="Consolas" w:cstheme="minorHAnsi"/>
          <w:sz w:val="12"/>
          <w:szCs w:val="12"/>
        </w:rPr>
        <w:t xml:space="preserve"> = $Null; [array]$</w:t>
      </w:r>
      <w:proofErr w:type="spellStart"/>
      <w:r w:rsidRPr="00977061">
        <w:rPr>
          <w:rFonts w:ascii="Consolas" w:hAnsi="Consolas" w:cstheme="minorHAnsi"/>
          <w:sz w:val="12"/>
          <w:szCs w:val="12"/>
        </w:rPr>
        <w:t>allparams</w:t>
      </w:r>
      <w:proofErr w:type="spellEnd"/>
      <w:r w:rsidRPr="00977061">
        <w:rPr>
          <w:rFonts w:ascii="Consolas" w:hAnsi="Consolas" w:cstheme="minorHAnsi"/>
          <w:sz w:val="12"/>
          <w:szCs w:val="12"/>
        </w:rPr>
        <w:t xml:space="preserve">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w:t>
      </w:r>
    </w:p>
    <w:p w14:paraId="0A37A799" w14:textId="77777777" w:rsidR="00977061" w:rsidRPr="00977061" w:rsidRDefault="00977061" w:rsidP="00977061">
      <w:pPr>
        <w:rPr>
          <w:rFonts w:ascii="Consolas" w:hAnsi="Consolas" w:cstheme="minorHAnsi"/>
          <w:sz w:val="12"/>
          <w:szCs w:val="12"/>
        </w:rPr>
      </w:pPr>
    </w:p>
    <w:p w14:paraId="1425520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Test for FIPS Mode active</w:t>
      </w:r>
    </w:p>
    <w:p w14:paraId="76C9A2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'{"apikey":"'+$apikey+'","cmd":"set","param":"WUICipherset","value":"FIPS"}'</w:t>
      </w:r>
    </w:p>
    <w:p w14:paraId="30766EE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FIPSModeTest</w:t>
      </w:r>
      <w:proofErr w:type="spellEnd"/>
      <w:r w:rsidRPr="00977061">
        <w:rPr>
          <w:rFonts w:ascii="Consolas" w:hAnsi="Consolas" w:cstheme="minorHAnsi"/>
          <w:sz w:val="12"/>
          <w:szCs w:val="12"/>
        </w:rPr>
        <w:t xml:space="preserve"> = $Null; $</w:t>
      </w:r>
      <w:proofErr w:type="spellStart"/>
      <w:r w:rsidRPr="00977061">
        <w:rPr>
          <w:rFonts w:ascii="Consolas" w:hAnsi="Consolas" w:cstheme="minorHAnsi"/>
          <w:sz w:val="12"/>
          <w:szCs w:val="12"/>
        </w:rPr>
        <w:t>FIPSModeTest</w:t>
      </w:r>
      <w:proofErr w:type="spellEnd"/>
      <w:r w:rsidRPr="00977061">
        <w:rPr>
          <w:rFonts w:ascii="Consolas" w:hAnsi="Consolas" w:cstheme="minorHAnsi"/>
          <w:sz w:val="12"/>
          <w:szCs w:val="12"/>
        </w:rPr>
        <w:t xml:space="preserve"> = try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statuscode</w:t>
      </w:r>
      <w:proofErr w:type="spellEnd"/>
      <w:proofErr w:type="gramEnd"/>
      <w:r w:rsidRPr="00977061">
        <w:rPr>
          <w:rFonts w:ascii="Consolas" w:hAnsi="Consolas" w:cstheme="minorHAnsi"/>
          <w:sz w:val="12"/>
          <w:szCs w:val="12"/>
        </w:rPr>
        <w:t>} catch {$_}; $</w:t>
      </w:r>
      <w:proofErr w:type="spellStart"/>
      <w:r w:rsidRPr="00977061">
        <w:rPr>
          <w:rFonts w:ascii="Consolas" w:hAnsi="Consolas" w:cstheme="minorHAnsi"/>
          <w:sz w:val="12"/>
          <w:szCs w:val="12"/>
        </w:rPr>
        <w:t>FIPSModeTest</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FIPSModeTest.tostring</w:t>
      </w:r>
      <w:proofErr w:type="spellEnd"/>
      <w:r w:rsidRPr="00977061">
        <w:rPr>
          <w:rFonts w:ascii="Consolas" w:hAnsi="Consolas" w:cstheme="minorHAnsi"/>
          <w:sz w:val="12"/>
          <w:szCs w:val="12"/>
        </w:rPr>
        <w:t>()</w:t>
      </w:r>
    </w:p>
    <w:p w14:paraId="4A89803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FIPSMode</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FIPSMode</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FIPSModeTest.contains</w:t>
      </w:r>
      <w:proofErr w:type="spellEnd"/>
      <w:r w:rsidRPr="00977061">
        <w:rPr>
          <w:rFonts w:ascii="Consolas" w:hAnsi="Consolas" w:cstheme="minorHAnsi"/>
          <w:sz w:val="12"/>
          <w:szCs w:val="12"/>
        </w:rPr>
        <w:t>("protocol violation")</w:t>
      </w:r>
    </w:p>
    <w:p w14:paraId="18079D5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FIPSMode</w:t>
      </w:r>
      <w:proofErr w:type="spellEnd"/>
      <w:r w:rsidRPr="00977061">
        <w:rPr>
          <w:rFonts w:ascii="Consolas" w:hAnsi="Consolas" w:cstheme="minorHAnsi"/>
          <w:sz w:val="12"/>
          <w:szCs w:val="12"/>
        </w:rPr>
        <w:t>) {$doFIPS2 = $False;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LoadMaster is running in Software FIPS Mode. </w:t>
      </w:r>
      <w:proofErr w:type="spellStart"/>
      <w:r w:rsidRPr="00977061">
        <w:rPr>
          <w:rFonts w:ascii="Consolas" w:hAnsi="Consolas" w:cstheme="minorHAnsi"/>
          <w:sz w:val="12"/>
          <w:szCs w:val="12"/>
        </w:rPr>
        <w:t>Ciphersets</w:t>
      </w:r>
      <w:proofErr w:type="spellEnd"/>
      <w:r w:rsidRPr="00977061">
        <w:rPr>
          <w:rFonts w:ascii="Consolas" w:hAnsi="Consolas" w:cstheme="minorHAnsi"/>
          <w:sz w:val="12"/>
          <w:szCs w:val="12"/>
        </w:rPr>
        <w:t xml:space="preserve"> will be set to Default."; write-host -fore Yellow $msg; $msg &gt;&gt; $logfile}</w:t>
      </w:r>
    </w:p>
    <w:p w14:paraId="772BB54B" w14:textId="77777777" w:rsidR="00977061" w:rsidRPr="00977061" w:rsidRDefault="00977061" w:rsidP="00977061">
      <w:pPr>
        <w:rPr>
          <w:rFonts w:ascii="Consolas" w:hAnsi="Consolas" w:cstheme="minorHAnsi"/>
          <w:sz w:val="12"/>
          <w:szCs w:val="12"/>
        </w:rPr>
      </w:pPr>
    </w:p>
    <w:p w14:paraId="62D7024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D7EED0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VALIDATE INFO NEEDED FOR OPTIONS IS AVAILABLE</w:t>
      </w:r>
    </w:p>
    <w:p w14:paraId="3957145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CB3DA1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AC397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C99D03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Check for minimum LoadMaster Operating System version</w:t>
      </w:r>
    </w:p>
    <w:p w14:paraId="73D5BFA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A260B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[string]$LM_R = "54"</w:t>
      </w:r>
    </w:p>
    <w:p w14:paraId="50A0E3F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[string]$LM_V = ($</w:t>
      </w:r>
      <w:proofErr w:type="spellStart"/>
      <w:proofErr w:type="gramStart"/>
      <w:r w:rsidRPr="00977061">
        <w:rPr>
          <w:rFonts w:ascii="Consolas" w:hAnsi="Consolas" w:cstheme="minorHAnsi"/>
          <w:sz w:val="12"/>
          <w:szCs w:val="12"/>
        </w:rPr>
        <w:t>allparams.version</w:t>
      </w:r>
      <w:proofErr w:type="spellEnd"/>
      <w:proofErr w:type="gramEnd"/>
      <w:r w:rsidRPr="00977061">
        <w:rPr>
          <w:rFonts w:ascii="Consolas" w:hAnsi="Consolas" w:cstheme="minorHAnsi"/>
          <w:sz w:val="12"/>
          <w:szCs w:val="12"/>
        </w:rPr>
        <w:t>).Split(".")[2]</w:t>
      </w:r>
    </w:p>
    <w:p w14:paraId="4757332E" w14:textId="77777777" w:rsidR="00977061" w:rsidRPr="00977061" w:rsidRDefault="00977061" w:rsidP="00977061">
      <w:pPr>
        <w:rPr>
          <w:rFonts w:ascii="Consolas" w:hAnsi="Consolas" w:cstheme="minorHAnsi"/>
          <w:sz w:val="12"/>
          <w:szCs w:val="12"/>
        </w:rPr>
      </w:pPr>
    </w:p>
    <w:p w14:paraId="7753567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($LM_V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$LM_R)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LoadMaster LMOS equal or greater than 7.2.$LM_R. Validation PASSED"; $msg; $msg &gt;&gt; $logfile }</w:t>
      </w:r>
    </w:p>
    <w:p w14:paraId="5329A6A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LoadMaster LMOS less than 7.2.$LM_R. Validation FAILED."; $msg; $msg &gt;&gt; $logfile; return } </w:t>
      </w:r>
    </w:p>
    <w:p w14:paraId="7FEBBCD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11B98D2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669F35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9A9B52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ASSIGN Cipher Set</w:t>
      </w:r>
    </w:p>
    <w:p w14:paraId="7E96D9B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C2AAE12" w14:textId="77777777" w:rsidR="00977061" w:rsidRPr="00977061" w:rsidRDefault="00977061" w:rsidP="00977061">
      <w:pPr>
        <w:rPr>
          <w:rFonts w:ascii="Consolas" w:hAnsi="Consolas" w:cstheme="minorHAnsi"/>
          <w:sz w:val="12"/>
          <w:szCs w:val="12"/>
        </w:rPr>
      </w:pPr>
    </w:p>
    <w:p w14:paraId="0C64E71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Determine cipher set to assign</w:t>
      </w:r>
    </w:p>
    <w:p w14:paraId="1602559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(($LM_V -</w:t>
      </w:r>
      <w:proofErr w:type="spellStart"/>
      <w:r w:rsidRPr="00977061">
        <w:rPr>
          <w:rFonts w:ascii="Consolas" w:hAnsi="Consolas" w:cstheme="minorHAnsi"/>
          <w:sz w:val="12"/>
          <w:szCs w:val="12"/>
        </w:rPr>
        <w:t>lt</w:t>
      </w:r>
      <w:proofErr w:type="spellEnd"/>
      <w:r w:rsidRPr="00977061">
        <w:rPr>
          <w:rFonts w:ascii="Consolas" w:hAnsi="Consolas" w:cstheme="minorHAnsi"/>
          <w:sz w:val="12"/>
          <w:szCs w:val="12"/>
        </w:rPr>
        <w:t xml:space="preserve"> 59) -and ($doFIPS2)) {[string]$cipher = 'FIPS2'}</w:t>
      </w:r>
    </w:p>
    <w:p w14:paraId="729B565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(($LM_V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59) -and ($doFIPS2)) {[string]$cipher = 'FIPS'; $doFIPS2 = $False}</w:t>
      </w:r>
    </w:p>
    <w:p w14:paraId="4C4BBCB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(-not $doFIPS2) {[string]$cipher = 'Default'}</w:t>
      </w:r>
    </w:p>
    <w:p w14:paraId="109491FA" w14:textId="77777777" w:rsidR="00977061" w:rsidRPr="00977061" w:rsidRDefault="00977061" w:rsidP="00977061">
      <w:pPr>
        <w:rPr>
          <w:rFonts w:ascii="Consolas" w:hAnsi="Consolas" w:cstheme="minorHAnsi"/>
          <w:sz w:val="12"/>
          <w:szCs w:val="12"/>
        </w:rPr>
      </w:pPr>
    </w:p>
    <w:p w14:paraId="2EB0EC3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Test to see if FIPS2 cipher set already exists</w:t>
      </w:r>
    </w:p>
    <w:p w14:paraId="54624C3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($doFIPS2) {</w:t>
      </w:r>
    </w:p>
    <w:p w14:paraId="5A121B0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 xml:space="preserve">    [string]$body=$Null; [string]$body = '{"apikey":"'+$apikey+'","cmd":"getcipherset","name":"'+$cipher+'"}'</w:t>
      </w:r>
    </w:p>
    <w:p w14:paraId="03A438A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4E1E5FB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r.StatusCode</w:t>
      </w:r>
      <w:proofErr w:type="spellEnd"/>
      <w:proofErr w:type="gramEnd"/>
      <w:r w:rsidRPr="00977061">
        <w:rPr>
          <w:rFonts w:ascii="Consolas" w:hAnsi="Consolas" w:cstheme="minorHAnsi"/>
          <w:sz w:val="12"/>
          <w:szCs w:val="12"/>
        </w:rPr>
        <w:t xml:space="preserve"> -match '200') {$doFIPS2 = $False; $msg = "$time  SKIP - </w:t>
      </w:r>
      <w:proofErr w:type="spellStart"/>
      <w:r w:rsidRPr="00977061">
        <w:rPr>
          <w:rFonts w:ascii="Consolas" w:hAnsi="Consolas" w:cstheme="minorHAnsi"/>
          <w:sz w:val="12"/>
          <w:szCs w:val="12"/>
        </w:rPr>
        <w:t>Cipherset</w:t>
      </w:r>
      <w:proofErr w:type="spellEnd"/>
      <w:r w:rsidRPr="00977061">
        <w:rPr>
          <w:rFonts w:ascii="Consolas" w:hAnsi="Consolas" w:cstheme="minorHAnsi"/>
          <w:sz w:val="12"/>
          <w:szCs w:val="12"/>
        </w:rPr>
        <w:t xml:space="preserve"> $cipher already exists"; $msg; $msg &gt;&gt; $logfile }</w:t>
      </w:r>
    </w:p>
    <w:p w14:paraId="7E4A014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{$doFIPS2 = $True}</w:t>
      </w:r>
    </w:p>
    <w:p w14:paraId="781F39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t>
      </w:r>
    </w:p>
    <w:p w14:paraId="60F7C02F" w14:textId="77777777" w:rsidR="00977061" w:rsidRPr="00977061" w:rsidRDefault="00977061" w:rsidP="00977061">
      <w:pPr>
        <w:rPr>
          <w:rFonts w:ascii="Consolas" w:hAnsi="Consolas" w:cstheme="minorHAnsi"/>
          <w:sz w:val="12"/>
          <w:szCs w:val="12"/>
        </w:rPr>
      </w:pPr>
    </w:p>
    <w:p w14:paraId="1B94BCE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Create FIPS2 cipher set</w:t>
      </w:r>
    </w:p>
    <w:p w14:paraId="341F4D4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($doFIPS2) {</w:t>
      </w:r>
    </w:p>
    <w:p w14:paraId="2FE5279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'{"apikey":"'+$apikey+'","cmd":"modifycipherset","name":"'+$cipher+'","value":"'+$FIPS2+'"}'</w:t>
      </w:r>
    </w:p>
    <w:p w14:paraId="052D850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3E564DD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r.statuscode</w:t>
      </w:r>
      <w:proofErr w:type="spellEnd"/>
      <w:proofErr w:type="gramEnd"/>
      <w:r w:rsidRPr="00977061">
        <w:rPr>
          <w:rFonts w:ascii="Consolas" w:hAnsi="Consolas" w:cstheme="minorHAnsi"/>
          <w:sz w:val="12"/>
          <w:szCs w:val="12"/>
        </w:rPr>
        <w:t xml:space="preserve"> -eq 200) {$msg = "$time   SET - $Cipher </w:t>
      </w:r>
      <w:proofErr w:type="spellStart"/>
      <w:r w:rsidRPr="00977061">
        <w:rPr>
          <w:rFonts w:ascii="Consolas" w:hAnsi="Consolas" w:cstheme="minorHAnsi"/>
          <w:sz w:val="12"/>
          <w:szCs w:val="12"/>
        </w:rPr>
        <w:t>CIPHER</w:t>
      </w:r>
      <w:proofErr w:type="spellEnd"/>
      <w:r w:rsidRPr="00977061">
        <w:rPr>
          <w:rFonts w:ascii="Consolas" w:hAnsi="Consolas" w:cstheme="minorHAnsi"/>
          <w:sz w:val="12"/>
          <w:szCs w:val="12"/>
        </w:rPr>
        <w:t xml:space="preserve"> SET CREATED TO REMOVE WEAK FIPS ALGORITHMS"; $msg; $msg &gt;&gt; $logfile}</w:t>
      </w:r>
    </w:p>
    <w:p w14:paraId="0FF41BB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ERR</w:t>
      </w:r>
      <w:proofErr w:type="gramEnd"/>
      <w:r w:rsidRPr="00977061">
        <w:rPr>
          <w:rFonts w:ascii="Consolas" w:hAnsi="Consolas" w:cstheme="minorHAnsi"/>
          <w:sz w:val="12"/>
          <w:szCs w:val="12"/>
        </w:rPr>
        <w:t xml:space="preserve">  - Error creating new cipher set ($Cipher)"; $msg; $msg &gt;&gt; $logfile}</w:t>
      </w:r>
    </w:p>
    <w:p w14:paraId="22D7748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E9E11F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51252AE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9EB631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SETTING OUTBOUND CIPHER</w:t>
      </w:r>
    </w:p>
    <w:p w14:paraId="76444EC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proofErr w:type="gram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Param '</w:t>
      </w:r>
      <w:proofErr w:type="spellStart"/>
      <w:r w:rsidRPr="00977061">
        <w:rPr>
          <w:rFonts w:ascii="Consolas" w:hAnsi="Consolas" w:cstheme="minorHAnsi"/>
          <w:sz w:val="12"/>
          <w:szCs w:val="12"/>
        </w:rPr>
        <w:t>OutboundCipherset</w:t>
      </w:r>
      <w:proofErr w:type="spellEnd"/>
      <w:r w:rsidRPr="00977061">
        <w:rPr>
          <w:rFonts w:ascii="Consolas" w:hAnsi="Consolas" w:cstheme="minorHAnsi"/>
          <w:sz w:val="12"/>
          <w:szCs w:val="12"/>
        </w:rPr>
        <w:t>' -Value $cipher</w:t>
      </w:r>
    </w:p>
    <w:p w14:paraId="358F0CB3" w14:textId="77777777" w:rsidR="00977061" w:rsidRPr="00977061" w:rsidRDefault="00977061" w:rsidP="00977061">
      <w:pPr>
        <w:rPr>
          <w:rFonts w:ascii="Consolas" w:hAnsi="Consolas" w:cstheme="minorHAnsi"/>
          <w:sz w:val="12"/>
          <w:szCs w:val="12"/>
        </w:rPr>
      </w:pPr>
    </w:p>
    <w:p w14:paraId="4BE6F1C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SETTING INBOUND CIPHER</w:t>
      </w:r>
    </w:p>
    <w:p w14:paraId="75D6A62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proofErr w:type="gram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 xml:space="preserve">Param </w:t>
      </w:r>
      <w:proofErr w:type="spellStart"/>
      <w:r w:rsidRPr="00977061">
        <w:rPr>
          <w:rFonts w:ascii="Consolas" w:hAnsi="Consolas" w:cstheme="minorHAnsi"/>
          <w:sz w:val="12"/>
          <w:szCs w:val="12"/>
        </w:rPr>
        <w:t>WUICipherset</w:t>
      </w:r>
      <w:proofErr w:type="spellEnd"/>
      <w:r w:rsidRPr="00977061">
        <w:rPr>
          <w:rFonts w:ascii="Consolas" w:hAnsi="Consolas" w:cstheme="minorHAnsi"/>
          <w:sz w:val="12"/>
          <w:szCs w:val="12"/>
        </w:rPr>
        <w:t xml:space="preserve"> -value $cipher</w:t>
      </w:r>
    </w:p>
    <w:p w14:paraId="46B102D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500</w:t>
      </w:r>
    </w:p>
    <w:p w14:paraId="0FC7599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DC3A028" w14:textId="77777777" w:rsidR="00977061" w:rsidRPr="00977061" w:rsidRDefault="00977061" w:rsidP="00977061">
      <w:pPr>
        <w:rPr>
          <w:rFonts w:ascii="Consolas" w:hAnsi="Consolas" w:cstheme="minorHAnsi"/>
          <w:sz w:val="12"/>
          <w:szCs w:val="12"/>
        </w:rPr>
      </w:pPr>
    </w:p>
    <w:p w14:paraId="04E41D3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LoadMaster hostname</w:t>
      </w:r>
    </w:p>
    <w:p w14:paraId="3E4266A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doHostName</w:t>
      </w:r>
      <w:proofErr w:type="spellEnd"/>
      <w:r w:rsidRPr="00977061">
        <w:rPr>
          <w:rFonts w:ascii="Consolas" w:hAnsi="Consolas" w:cstheme="minorHAnsi"/>
          <w:sz w:val="12"/>
          <w:szCs w:val="12"/>
        </w:rPr>
        <w:t>)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"hostname" -value $</w:t>
      </w:r>
      <w:proofErr w:type="gramStart"/>
      <w:r w:rsidRPr="00977061">
        <w:rPr>
          <w:rFonts w:ascii="Consolas" w:hAnsi="Consolas" w:cstheme="minorHAnsi"/>
          <w:sz w:val="12"/>
          <w:szCs w:val="12"/>
        </w:rPr>
        <w:t>hostname }</w:t>
      </w:r>
      <w:proofErr w:type="gramEnd"/>
    </w:p>
    <w:p w14:paraId="1468148B" w14:textId="77777777" w:rsidR="00977061" w:rsidRPr="00977061" w:rsidRDefault="00977061" w:rsidP="00977061">
      <w:pPr>
        <w:rPr>
          <w:rFonts w:ascii="Consolas" w:hAnsi="Consolas" w:cstheme="minorHAnsi"/>
          <w:sz w:val="12"/>
          <w:szCs w:val="12"/>
        </w:rPr>
      </w:pPr>
    </w:p>
    <w:p w14:paraId="77E8DB1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Enable WUI Login Session Management</w:t>
      </w:r>
    </w:p>
    <w:p w14:paraId="3B2A87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sessioncontrol</w:t>
      </w:r>
      <w:proofErr w:type="spellEnd"/>
      <w:r w:rsidRPr="00977061">
        <w:rPr>
          <w:rFonts w:ascii="Consolas" w:hAnsi="Consolas" w:cstheme="minorHAnsi"/>
          <w:sz w:val="12"/>
          <w:szCs w:val="12"/>
        </w:rPr>
        <w:t xml:space="preserve"> -value "</w:t>
      </w:r>
      <w:proofErr w:type="gramStart"/>
      <w:r w:rsidRPr="00977061">
        <w:rPr>
          <w:rFonts w:ascii="Consolas" w:hAnsi="Consolas" w:cstheme="minorHAnsi"/>
          <w:sz w:val="12"/>
          <w:szCs w:val="12"/>
        </w:rPr>
        <w:t>yes"</w:t>
      </w:r>
      <w:proofErr w:type="gramEnd"/>
    </w:p>
    <w:p w14:paraId="698A164A" w14:textId="77777777" w:rsidR="00977061" w:rsidRPr="00977061" w:rsidRDefault="00977061" w:rsidP="00977061">
      <w:pPr>
        <w:rPr>
          <w:rFonts w:ascii="Consolas" w:hAnsi="Consolas" w:cstheme="minorHAnsi"/>
          <w:sz w:val="12"/>
          <w:szCs w:val="12"/>
        </w:rPr>
      </w:pPr>
    </w:p>
    <w:p w14:paraId="7186086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Disable WUI Login Basic Authentication</w:t>
      </w:r>
    </w:p>
    <w:p w14:paraId="3DFDF48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sessionbasicauth</w:t>
      </w:r>
      <w:proofErr w:type="spellEnd"/>
      <w:r w:rsidRPr="00977061">
        <w:rPr>
          <w:rFonts w:ascii="Consolas" w:hAnsi="Consolas" w:cstheme="minorHAnsi"/>
          <w:sz w:val="12"/>
          <w:szCs w:val="12"/>
        </w:rPr>
        <w:t xml:space="preserve"> -value $</w:t>
      </w:r>
      <w:proofErr w:type="gramStart"/>
      <w:r w:rsidRPr="00977061">
        <w:rPr>
          <w:rFonts w:ascii="Consolas" w:hAnsi="Consolas" w:cstheme="minorHAnsi"/>
          <w:sz w:val="12"/>
          <w:szCs w:val="12"/>
        </w:rPr>
        <w:t>False</w:t>
      </w:r>
      <w:proofErr w:type="gramEnd"/>
    </w:p>
    <w:p w14:paraId="529A71B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A08C2A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0D1F9C3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0B7C76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WUI Session Idle </w:t>
      </w:r>
      <w:proofErr w:type="spellStart"/>
      <w:r w:rsidRPr="00977061">
        <w:rPr>
          <w:rFonts w:ascii="Consolas" w:hAnsi="Consolas" w:cstheme="minorHAnsi"/>
          <w:sz w:val="12"/>
          <w:szCs w:val="12"/>
        </w:rPr>
        <w:t>TIme</w:t>
      </w:r>
      <w:proofErr w:type="spellEnd"/>
    </w:p>
    <w:p w14:paraId="7568F4A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WUI_IdleTime.length</w:t>
      </w:r>
      <w:proofErr w:type="spellEnd"/>
      <w:r w:rsidRPr="00977061">
        <w:rPr>
          <w:rFonts w:ascii="Consolas" w:hAnsi="Consolas" w:cstheme="minorHAnsi"/>
          <w:sz w:val="12"/>
          <w:szCs w:val="12"/>
        </w:rPr>
        <w:t xml:space="preserve"> -ne 0)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sessionidletime</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WUI_IdleTime</w:t>
      </w:r>
      <w:proofErr w:type="spellEnd"/>
      <w:r w:rsidRPr="00977061">
        <w:rPr>
          <w:rFonts w:ascii="Consolas" w:hAnsi="Consolas" w:cstheme="minorHAnsi"/>
          <w:sz w:val="12"/>
          <w:szCs w:val="12"/>
        </w:rPr>
        <w:t>}</w:t>
      </w:r>
    </w:p>
    <w:p w14:paraId="567ECD1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98FA39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WUI Max Failed Logins before account lock</w:t>
      </w:r>
    </w:p>
    <w:p w14:paraId="768360F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WUI_FailedLogins.length</w:t>
      </w:r>
      <w:proofErr w:type="spellEnd"/>
      <w:r w:rsidRPr="00977061">
        <w:rPr>
          <w:rFonts w:ascii="Consolas" w:hAnsi="Consolas" w:cstheme="minorHAnsi"/>
          <w:sz w:val="12"/>
          <w:szCs w:val="12"/>
        </w:rPr>
        <w:t xml:space="preserve"> -ne 0)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sessionmaxfailattempts</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WUI_FailedLogins</w:t>
      </w:r>
      <w:proofErr w:type="spellEnd"/>
      <w:r w:rsidRPr="00977061">
        <w:rPr>
          <w:rFonts w:ascii="Consolas" w:hAnsi="Consolas" w:cstheme="minorHAnsi"/>
          <w:sz w:val="12"/>
          <w:szCs w:val="12"/>
        </w:rPr>
        <w:t>}</w:t>
      </w:r>
    </w:p>
    <w:p w14:paraId="292CF69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CFDFF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admin interface max concurrent logins (0 - unlimited)</w:t>
      </w:r>
    </w:p>
    <w:p w14:paraId="773E399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WUI_MaxLogins</w:t>
      </w:r>
      <w:proofErr w:type="spellEnd"/>
      <w:r w:rsidRPr="00977061">
        <w:rPr>
          <w:rFonts w:ascii="Consolas" w:hAnsi="Consolas" w:cstheme="minorHAnsi"/>
          <w:sz w:val="12"/>
          <w:szCs w:val="12"/>
        </w:rPr>
        <w:t xml:space="preserve"> -ne '')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sessionconcurrent</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WUI_MaxLogins</w:t>
      </w:r>
      <w:proofErr w:type="spellEnd"/>
      <w:r w:rsidRPr="00977061">
        <w:rPr>
          <w:rFonts w:ascii="Consolas" w:hAnsi="Consolas" w:cstheme="minorHAnsi"/>
          <w:sz w:val="12"/>
          <w:szCs w:val="12"/>
        </w:rPr>
        <w:t>}</w:t>
      </w:r>
    </w:p>
    <w:p w14:paraId="29335881" w14:textId="77777777" w:rsidR="00977061" w:rsidRPr="00977061" w:rsidRDefault="00977061" w:rsidP="00977061">
      <w:pPr>
        <w:rPr>
          <w:rFonts w:ascii="Consolas" w:hAnsi="Consolas" w:cstheme="minorHAnsi"/>
          <w:sz w:val="12"/>
          <w:szCs w:val="12"/>
        </w:rPr>
      </w:pPr>
    </w:p>
    <w:p w14:paraId="31D704D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20E15385" w14:textId="77777777" w:rsidR="00977061" w:rsidRPr="00977061" w:rsidRDefault="00977061" w:rsidP="00977061">
      <w:pPr>
        <w:rPr>
          <w:rFonts w:ascii="Consolas" w:hAnsi="Consolas" w:cstheme="minorHAnsi"/>
          <w:sz w:val="12"/>
          <w:szCs w:val="12"/>
        </w:rPr>
      </w:pPr>
    </w:p>
    <w:p w14:paraId="7F4DDD9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USG WARNING BANNER FOR WUI Interface</w:t>
      </w:r>
    </w:p>
    <w:p w14:paraId="693C017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doWarningBanners</w:t>
      </w:r>
      <w:proofErr w:type="spellEnd"/>
      <w:r w:rsidRPr="00977061">
        <w:rPr>
          <w:rFonts w:ascii="Consolas" w:hAnsi="Consolas" w:cstheme="minorHAnsi"/>
          <w:sz w:val="12"/>
          <w:szCs w:val="12"/>
        </w:rPr>
        <w:t xml:space="preserve"> -and ($</w:t>
      </w:r>
      <w:proofErr w:type="spellStart"/>
      <w:r w:rsidRPr="00977061">
        <w:rPr>
          <w:rFonts w:ascii="Consolas" w:hAnsi="Consolas" w:cstheme="minorHAnsi"/>
          <w:sz w:val="12"/>
          <w:szCs w:val="12"/>
        </w:rPr>
        <w:t>WUIMsg.Length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WUIPreauth</w:t>
      </w:r>
      <w:proofErr w:type="spellEnd"/>
      <w:r w:rsidRPr="00977061">
        <w:rPr>
          <w:rFonts w:ascii="Consolas" w:hAnsi="Consolas" w:cstheme="minorHAnsi"/>
          <w:sz w:val="12"/>
          <w:szCs w:val="12"/>
        </w:rPr>
        <w:t>' -value "$</w:t>
      </w:r>
      <w:proofErr w:type="spellStart"/>
      <w:r w:rsidRPr="00977061">
        <w:rPr>
          <w:rFonts w:ascii="Consolas" w:hAnsi="Consolas" w:cstheme="minorHAnsi"/>
          <w:sz w:val="12"/>
          <w:szCs w:val="12"/>
        </w:rPr>
        <w:t>WUIMsg</w:t>
      </w:r>
      <w:proofErr w:type="spellEnd"/>
      <w:proofErr w:type="gramStart"/>
      <w:r w:rsidRPr="00977061">
        <w:rPr>
          <w:rFonts w:ascii="Consolas" w:hAnsi="Consolas" w:cstheme="minorHAnsi"/>
          <w:sz w:val="12"/>
          <w:szCs w:val="12"/>
        </w:rPr>
        <w:t>" }</w:t>
      </w:r>
      <w:proofErr w:type="gramEnd"/>
    </w:p>
    <w:p w14:paraId="3E1110DE" w14:textId="77777777" w:rsidR="00977061" w:rsidRPr="00977061" w:rsidRDefault="00977061" w:rsidP="00977061">
      <w:pPr>
        <w:rPr>
          <w:rFonts w:ascii="Consolas" w:hAnsi="Consolas" w:cstheme="minorHAnsi"/>
          <w:sz w:val="12"/>
          <w:szCs w:val="12"/>
        </w:rPr>
      </w:pPr>
    </w:p>
    <w:p w14:paraId="2FC0D7E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USG WARNING BANNER FOR Console Interface</w:t>
      </w:r>
    </w:p>
    <w:p w14:paraId="1428CA0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doWarningBanners</w:t>
      </w:r>
      <w:proofErr w:type="spellEnd"/>
      <w:r w:rsidRPr="00977061">
        <w:rPr>
          <w:rFonts w:ascii="Consolas" w:hAnsi="Consolas" w:cstheme="minorHAnsi"/>
          <w:sz w:val="12"/>
          <w:szCs w:val="12"/>
        </w:rPr>
        <w:t xml:space="preserve"> -and ($</w:t>
      </w:r>
      <w:proofErr w:type="spellStart"/>
      <w:r w:rsidRPr="00977061">
        <w:rPr>
          <w:rFonts w:ascii="Consolas" w:hAnsi="Consolas" w:cstheme="minorHAnsi"/>
          <w:sz w:val="12"/>
          <w:szCs w:val="12"/>
        </w:rPr>
        <w:t>ConsoleMsg.length</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SSHPreAuth</w:t>
      </w:r>
      <w:proofErr w:type="spellEnd"/>
      <w:r w:rsidRPr="00977061">
        <w:rPr>
          <w:rFonts w:ascii="Consolas" w:hAnsi="Consolas" w:cstheme="minorHAnsi"/>
          <w:sz w:val="12"/>
          <w:szCs w:val="12"/>
        </w:rPr>
        <w:t>' -value "$</w:t>
      </w:r>
      <w:proofErr w:type="spellStart"/>
      <w:r w:rsidRPr="00977061">
        <w:rPr>
          <w:rFonts w:ascii="Consolas" w:hAnsi="Consolas" w:cstheme="minorHAnsi"/>
          <w:sz w:val="12"/>
          <w:szCs w:val="12"/>
        </w:rPr>
        <w:t>ConsoleMsg</w:t>
      </w:r>
      <w:proofErr w:type="spellEnd"/>
      <w:proofErr w:type="gramStart"/>
      <w:r w:rsidRPr="00977061">
        <w:rPr>
          <w:rFonts w:ascii="Consolas" w:hAnsi="Consolas" w:cstheme="minorHAnsi"/>
          <w:sz w:val="12"/>
          <w:szCs w:val="12"/>
        </w:rPr>
        <w:t>" }</w:t>
      </w:r>
      <w:proofErr w:type="gramEnd"/>
    </w:p>
    <w:p w14:paraId="7BDA94ED" w14:textId="77777777" w:rsidR="00977061" w:rsidRPr="00977061" w:rsidRDefault="00977061" w:rsidP="00977061">
      <w:pPr>
        <w:rPr>
          <w:rFonts w:ascii="Consolas" w:hAnsi="Consolas" w:cstheme="minorHAnsi"/>
          <w:sz w:val="12"/>
          <w:szCs w:val="12"/>
        </w:rPr>
      </w:pPr>
    </w:p>
    <w:p w14:paraId="0B903F0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Disable Call Home</w:t>
      </w:r>
    </w:p>
    <w:p w14:paraId="37CE13C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licenseinfo.MandatoryTether</w:t>
      </w:r>
      <w:proofErr w:type="spellEnd"/>
      <w:proofErr w:type="gramEnd"/>
      <w:r w:rsidRPr="00977061">
        <w:rPr>
          <w:rFonts w:ascii="Consolas" w:hAnsi="Consolas" w:cstheme="minorHAnsi"/>
          <w:sz w:val="12"/>
          <w:szCs w:val="12"/>
        </w:rPr>
        <w:t xml:space="preserve"> -ne 'yes')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Tethering -Value 0}</w:t>
      </w:r>
    </w:p>
    <w:p w14:paraId="77D8BFC2" w14:textId="77777777" w:rsidR="00977061" w:rsidRPr="00977061" w:rsidRDefault="00977061" w:rsidP="00977061">
      <w:pPr>
        <w:rPr>
          <w:rFonts w:ascii="Consolas" w:hAnsi="Consolas" w:cstheme="minorHAnsi"/>
          <w:sz w:val="12"/>
          <w:szCs w:val="12"/>
        </w:rPr>
      </w:pPr>
    </w:p>
    <w:p w14:paraId="51415DD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53BA4F15" w14:textId="77777777" w:rsidR="00977061" w:rsidRPr="00977061" w:rsidRDefault="00977061" w:rsidP="00977061">
      <w:pPr>
        <w:rPr>
          <w:rFonts w:ascii="Consolas" w:hAnsi="Consolas" w:cstheme="minorHAnsi"/>
          <w:sz w:val="12"/>
          <w:szCs w:val="12"/>
        </w:rPr>
      </w:pPr>
    </w:p>
    <w:p w14:paraId="2D78BF2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Allows </w:t>
      </w:r>
      <w:proofErr w:type="spellStart"/>
      <w:r w:rsidRPr="00977061">
        <w:rPr>
          <w:rFonts w:ascii="Consolas" w:hAnsi="Consolas" w:cstheme="minorHAnsi"/>
          <w:sz w:val="12"/>
          <w:szCs w:val="12"/>
        </w:rPr>
        <w:t>loadbalancing</w:t>
      </w:r>
      <w:proofErr w:type="spellEnd"/>
      <w:r w:rsidRPr="00977061">
        <w:rPr>
          <w:rFonts w:ascii="Consolas" w:hAnsi="Consolas" w:cstheme="minorHAnsi"/>
          <w:sz w:val="12"/>
          <w:szCs w:val="12"/>
        </w:rPr>
        <w:t xml:space="preserve"> of servers located on a different subnet from the load balancer</w:t>
      </w:r>
    </w:p>
    <w:p w14:paraId="0C49416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nonlocalrs</w:t>
      </w:r>
      <w:proofErr w:type="spellEnd"/>
      <w:r w:rsidRPr="00977061">
        <w:rPr>
          <w:rFonts w:ascii="Consolas" w:hAnsi="Consolas" w:cstheme="minorHAnsi"/>
          <w:sz w:val="12"/>
          <w:szCs w:val="12"/>
        </w:rPr>
        <w:t xml:space="preserve"> -Value '</w:t>
      </w:r>
      <w:proofErr w:type="gramStart"/>
      <w:r w:rsidRPr="00977061">
        <w:rPr>
          <w:rFonts w:ascii="Consolas" w:hAnsi="Consolas" w:cstheme="minorHAnsi"/>
          <w:sz w:val="12"/>
          <w:szCs w:val="12"/>
        </w:rPr>
        <w:t>yes'</w:t>
      </w:r>
      <w:proofErr w:type="gramEnd"/>
    </w:p>
    <w:p w14:paraId="715F2C9D" w14:textId="77777777" w:rsidR="00977061" w:rsidRPr="00977061" w:rsidRDefault="00977061" w:rsidP="00977061">
      <w:pPr>
        <w:rPr>
          <w:rFonts w:ascii="Consolas" w:hAnsi="Consolas" w:cstheme="minorHAnsi"/>
          <w:sz w:val="12"/>
          <w:szCs w:val="12"/>
        </w:rPr>
      </w:pPr>
    </w:p>
    <w:p w14:paraId="6B3F6A3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Required when LoadMaster is connected to 2 or more networks, optional when connected to 1 network</w:t>
      </w:r>
    </w:p>
    <w:p w14:paraId="7ADA781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sor</w:t>
      </w:r>
      <w:proofErr w:type="spellEnd"/>
      <w:r w:rsidRPr="00977061">
        <w:rPr>
          <w:rFonts w:ascii="Consolas" w:hAnsi="Consolas" w:cstheme="minorHAnsi"/>
          <w:sz w:val="12"/>
          <w:szCs w:val="12"/>
        </w:rPr>
        <w:t xml:space="preserve"> -ne '')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subnetorigin</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sor</w:t>
      </w:r>
      <w:proofErr w:type="spellEnd"/>
      <w:r w:rsidRPr="00977061">
        <w:rPr>
          <w:rFonts w:ascii="Consolas" w:hAnsi="Consolas" w:cstheme="minorHAnsi"/>
          <w:sz w:val="12"/>
          <w:szCs w:val="12"/>
        </w:rPr>
        <w:t>}</w:t>
      </w:r>
    </w:p>
    <w:p w14:paraId="2A3E593C" w14:textId="77777777" w:rsidR="00977061" w:rsidRPr="00977061" w:rsidRDefault="00977061" w:rsidP="00977061">
      <w:pPr>
        <w:rPr>
          <w:rFonts w:ascii="Consolas" w:hAnsi="Consolas" w:cstheme="minorHAnsi"/>
          <w:sz w:val="12"/>
          <w:szCs w:val="12"/>
        </w:rPr>
      </w:pPr>
    </w:p>
    <w:p w14:paraId="34F219E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Disable SSL Renegotiation</w:t>
      </w:r>
    </w:p>
    <w:p w14:paraId="46D89B3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isit</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isit</w:t>
      </w:r>
      <w:proofErr w:type="spellEnd"/>
      <w:r w:rsidRPr="00977061">
        <w:rPr>
          <w:rFonts w:ascii="Consolas" w:hAnsi="Consolas" w:cstheme="minorHAnsi"/>
          <w:sz w:val="12"/>
          <w:szCs w:val="12"/>
        </w:rPr>
        <w:t xml:space="preserve">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sslrenegotiate</w:t>
      </w:r>
      <w:proofErr w:type="spellEnd"/>
      <w:r w:rsidRPr="00977061">
        <w:rPr>
          <w:rFonts w:ascii="Consolas" w:hAnsi="Consolas" w:cstheme="minorHAnsi"/>
          <w:sz w:val="12"/>
          <w:szCs w:val="12"/>
        </w:rPr>
        <w:t>"</w:t>
      </w:r>
    </w:p>
    <w:p w14:paraId="7EC7872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(-not $</w:t>
      </w:r>
      <w:proofErr w:type="spellStart"/>
      <w:proofErr w:type="gramStart"/>
      <w:r w:rsidRPr="00977061">
        <w:rPr>
          <w:rFonts w:ascii="Consolas" w:hAnsi="Consolas" w:cstheme="minorHAnsi"/>
          <w:sz w:val="12"/>
          <w:szCs w:val="12"/>
        </w:rPr>
        <w:t>isit</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 xml:space="preserve"> {$msg = "$time  SKIP - SSL renegotiation already disabled"; $msg; $msg &gt;&gt; $logfile}</w:t>
      </w:r>
    </w:p>
    <w:p w14:paraId="479A201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sslrenegotiate</w:t>
      </w:r>
      <w:proofErr w:type="spellEnd"/>
      <w:r w:rsidRPr="00977061">
        <w:rPr>
          <w:rFonts w:ascii="Consolas" w:hAnsi="Consolas" w:cstheme="minorHAnsi"/>
          <w:sz w:val="12"/>
          <w:szCs w:val="12"/>
        </w:rPr>
        <w:t xml:space="preserve">" -value 0} </w:t>
      </w:r>
    </w:p>
    <w:p w14:paraId="7ECE02AB" w14:textId="77777777" w:rsidR="00977061" w:rsidRPr="00977061" w:rsidRDefault="00977061" w:rsidP="00977061">
      <w:pPr>
        <w:rPr>
          <w:rFonts w:ascii="Consolas" w:hAnsi="Consolas" w:cstheme="minorHAnsi"/>
          <w:sz w:val="12"/>
          <w:szCs w:val="12"/>
        </w:rPr>
      </w:pPr>
    </w:p>
    <w:p w14:paraId="4049650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5AB6017B" w14:textId="77777777" w:rsidR="00977061" w:rsidRPr="00977061" w:rsidRDefault="00977061" w:rsidP="00977061">
      <w:pPr>
        <w:rPr>
          <w:rFonts w:ascii="Consolas" w:hAnsi="Consolas" w:cstheme="minorHAnsi"/>
          <w:sz w:val="12"/>
          <w:szCs w:val="12"/>
        </w:rPr>
      </w:pPr>
    </w:p>
    <w:p w14:paraId="1363A52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Force </w:t>
      </w:r>
      <w:proofErr w:type="spellStart"/>
      <w:r w:rsidRPr="00977061">
        <w:rPr>
          <w:rFonts w:ascii="Consolas" w:hAnsi="Consolas" w:cstheme="minorHAnsi"/>
          <w:sz w:val="12"/>
          <w:szCs w:val="12"/>
        </w:rPr>
        <w:t>kerberos</w:t>
      </w:r>
      <w:proofErr w:type="spellEnd"/>
      <w:r w:rsidRPr="00977061">
        <w:rPr>
          <w:rFonts w:ascii="Consolas" w:hAnsi="Consolas" w:cstheme="minorHAnsi"/>
          <w:sz w:val="12"/>
          <w:szCs w:val="12"/>
        </w:rPr>
        <w:t xml:space="preserve"> to use AES256 and SHA1</w:t>
      </w:r>
    </w:p>
    <w:p w14:paraId="70C377F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"KcdCipherSha1" -Value '</w:t>
      </w:r>
      <w:proofErr w:type="gramStart"/>
      <w:r w:rsidRPr="00977061">
        <w:rPr>
          <w:rFonts w:ascii="Consolas" w:hAnsi="Consolas" w:cstheme="minorHAnsi"/>
          <w:sz w:val="12"/>
          <w:szCs w:val="12"/>
        </w:rPr>
        <w:t>yes'</w:t>
      </w:r>
      <w:proofErr w:type="gramEnd"/>
    </w:p>
    <w:p w14:paraId="15DF5FA2" w14:textId="77777777" w:rsidR="00977061" w:rsidRPr="00977061" w:rsidRDefault="00977061" w:rsidP="00977061">
      <w:pPr>
        <w:rPr>
          <w:rFonts w:ascii="Consolas" w:hAnsi="Consolas" w:cstheme="minorHAnsi"/>
          <w:sz w:val="12"/>
          <w:szCs w:val="12"/>
        </w:rPr>
      </w:pPr>
    </w:p>
    <w:p w14:paraId="3564963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Enable logs to use CEF data format</w:t>
      </w:r>
    </w:p>
    <w:p w14:paraId="6EE3264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CEFMsgFormat</w:t>
      </w:r>
      <w:proofErr w:type="spellEnd"/>
      <w:r w:rsidRPr="00977061">
        <w:rPr>
          <w:rFonts w:ascii="Consolas" w:hAnsi="Consolas" w:cstheme="minorHAnsi"/>
          <w:sz w:val="12"/>
          <w:szCs w:val="12"/>
        </w:rPr>
        <w:t>" -Value '</w:t>
      </w:r>
      <w:proofErr w:type="gramStart"/>
      <w:r w:rsidRPr="00977061">
        <w:rPr>
          <w:rFonts w:ascii="Consolas" w:hAnsi="Consolas" w:cstheme="minorHAnsi"/>
          <w:sz w:val="12"/>
          <w:szCs w:val="12"/>
        </w:rPr>
        <w:t>yes'</w:t>
      </w:r>
      <w:proofErr w:type="gramEnd"/>
    </w:p>
    <w:p w14:paraId="1B3F4B88" w14:textId="77777777" w:rsidR="00977061" w:rsidRPr="00977061" w:rsidRDefault="00977061" w:rsidP="00977061">
      <w:pPr>
        <w:rPr>
          <w:rFonts w:ascii="Consolas" w:hAnsi="Consolas" w:cstheme="minorHAnsi"/>
          <w:sz w:val="12"/>
          <w:szCs w:val="12"/>
        </w:rPr>
      </w:pPr>
    </w:p>
    <w:p w14:paraId="664151A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t>
      </w:r>
      <w:proofErr w:type="spellStart"/>
      <w:r w:rsidRPr="00977061">
        <w:rPr>
          <w:rFonts w:ascii="Consolas" w:hAnsi="Consolas" w:cstheme="minorHAnsi"/>
          <w:sz w:val="12"/>
          <w:szCs w:val="12"/>
        </w:rPr>
        <w:t>Restict</w:t>
      </w:r>
      <w:proofErr w:type="spellEnd"/>
      <w:r w:rsidRPr="00977061">
        <w:rPr>
          <w:rFonts w:ascii="Consolas" w:hAnsi="Consolas" w:cstheme="minorHAnsi"/>
          <w:sz w:val="12"/>
          <w:szCs w:val="12"/>
        </w:rPr>
        <w:t xml:space="preserve"> Web User Interface to TLS1.2 and TLS1.3</w:t>
      </w:r>
    </w:p>
    <w:p w14:paraId="72E59AA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WUITLSProtocols</w:t>
      </w:r>
      <w:proofErr w:type="spellEnd"/>
      <w:r w:rsidRPr="00977061">
        <w:rPr>
          <w:rFonts w:ascii="Consolas" w:hAnsi="Consolas" w:cstheme="minorHAnsi"/>
          <w:sz w:val="12"/>
          <w:szCs w:val="12"/>
        </w:rPr>
        <w:t>" -Value "</w:t>
      </w:r>
      <w:proofErr w:type="gramStart"/>
      <w:r w:rsidRPr="00977061">
        <w:rPr>
          <w:rFonts w:ascii="Consolas" w:hAnsi="Consolas" w:cstheme="minorHAnsi"/>
          <w:sz w:val="12"/>
          <w:szCs w:val="12"/>
        </w:rPr>
        <w:t>7"</w:t>
      </w:r>
      <w:proofErr w:type="gramEnd"/>
    </w:p>
    <w:p w14:paraId="6D6ADA99" w14:textId="77777777" w:rsidR="00977061" w:rsidRPr="00977061" w:rsidRDefault="00977061" w:rsidP="00977061">
      <w:pPr>
        <w:rPr>
          <w:rFonts w:ascii="Consolas" w:hAnsi="Consolas" w:cstheme="minorHAnsi"/>
          <w:sz w:val="12"/>
          <w:szCs w:val="12"/>
        </w:rPr>
      </w:pPr>
    </w:p>
    <w:p w14:paraId="3751090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3AD35B15" w14:textId="77777777" w:rsidR="00977061" w:rsidRPr="00977061" w:rsidRDefault="00977061" w:rsidP="00977061">
      <w:pPr>
        <w:rPr>
          <w:rFonts w:ascii="Consolas" w:hAnsi="Consolas" w:cstheme="minorHAnsi"/>
          <w:sz w:val="12"/>
          <w:szCs w:val="12"/>
        </w:rPr>
      </w:pPr>
    </w:p>
    <w:p w14:paraId="595A07C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TLS1.3 WUI Cipher </w:t>
      </w:r>
      <w:proofErr w:type="gramStart"/>
      <w:r w:rsidRPr="00977061">
        <w:rPr>
          <w:rFonts w:ascii="Consolas" w:hAnsi="Consolas" w:cstheme="minorHAnsi"/>
          <w:sz w:val="12"/>
          <w:szCs w:val="12"/>
        </w:rPr>
        <w:t>Set  (</w:t>
      </w:r>
      <w:proofErr w:type="gramEnd"/>
      <w:r w:rsidRPr="00977061">
        <w:rPr>
          <w:rFonts w:ascii="Consolas" w:hAnsi="Consolas" w:cstheme="minorHAnsi"/>
          <w:sz w:val="12"/>
          <w:szCs w:val="12"/>
        </w:rPr>
        <w:t>space separated list)</w:t>
      </w:r>
    </w:p>
    <w:p w14:paraId="6DEA0EC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(($LM_V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56) -and (-not $</w:t>
      </w:r>
      <w:proofErr w:type="spellStart"/>
      <w:r w:rsidRPr="00977061">
        <w:rPr>
          <w:rFonts w:ascii="Consolas" w:hAnsi="Consolas" w:cstheme="minorHAnsi"/>
          <w:sz w:val="12"/>
          <w:szCs w:val="12"/>
        </w:rPr>
        <w:t>FIPSMode</w:t>
      </w:r>
      <w:proofErr w:type="spellEnd"/>
      <w:r w:rsidRPr="00977061">
        <w:rPr>
          <w:rFonts w:ascii="Consolas" w:hAnsi="Consolas" w:cstheme="minorHAnsi"/>
          <w:sz w:val="12"/>
          <w:szCs w:val="12"/>
        </w:rPr>
        <w:t>))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"WUITLS13Ciphersets" -Value "TLS_AES_256_GCM_SHA384 TLS_AES_128_GCM_SHA256"}</w:t>
      </w:r>
    </w:p>
    <w:p w14:paraId="4745B0D3" w14:textId="77777777" w:rsidR="00977061" w:rsidRPr="00977061" w:rsidRDefault="00977061" w:rsidP="00977061">
      <w:pPr>
        <w:rPr>
          <w:rFonts w:ascii="Consolas" w:hAnsi="Consolas" w:cstheme="minorHAnsi"/>
          <w:sz w:val="12"/>
          <w:szCs w:val="12"/>
        </w:rPr>
      </w:pPr>
    </w:p>
    <w:p w14:paraId="579D61E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4BC186D3" w14:textId="77777777" w:rsidR="00977061" w:rsidRPr="00977061" w:rsidRDefault="00977061" w:rsidP="00977061">
      <w:pPr>
        <w:rPr>
          <w:rFonts w:ascii="Consolas" w:hAnsi="Consolas" w:cstheme="minorHAnsi"/>
          <w:sz w:val="12"/>
          <w:szCs w:val="12"/>
        </w:rPr>
      </w:pPr>
    </w:p>
    <w:p w14:paraId="5A5E376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B81243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LOAD TLS CERTIFICATE (PEM format only) #############</w:t>
      </w:r>
    </w:p>
    <w:p w14:paraId="5457471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34F39F6" w14:textId="77777777" w:rsidR="00977061" w:rsidRPr="00977061" w:rsidRDefault="00977061" w:rsidP="00977061">
      <w:pPr>
        <w:rPr>
          <w:rFonts w:ascii="Consolas" w:hAnsi="Consolas" w:cstheme="minorHAnsi"/>
          <w:sz w:val="12"/>
          <w:szCs w:val="12"/>
        </w:rPr>
      </w:pPr>
    </w:p>
    <w:p w14:paraId="016F6E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doPEM</w:t>
      </w:r>
      <w:proofErr w:type="spellEnd"/>
      <w:r w:rsidRPr="00977061">
        <w:rPr>
          <w:rFonts w:ascii="Consolas" w:hAnsi="Consolas" w:cstheme="minorHAnsi"/>
          <w:sz w:val="12"/>
          <w:szCs w:val="12"/>
        </w:rPr>
        <w:t>) {</w:t>
      </w:r>
    </w:p>
    <w:p w14:paraId="2AFB9A6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$base64str = [convert</w:t>
      </w:r>
      <w:proofErr w:type="gramStart"/>
      <w:r w:rsidRPr="00977061">
        <w:rPr>
          <w:rFonts w:ascii="Consolas" w:hAnsi="Consolas" w:cstheme="minorHAnsi"/>
          <w:sz w:val="12"/>
          <w:szCs w:val="12"/>
        </w:rPr>
        <w:t>]::</w:t>
      </w:r>
      <w:proofErr w:type="gramEnd"/>
      <w:r w:rsidRPr="00977061">
        <w:rPr>
          <w:rFonts w:ascii="Consolas" w:hAnsi="Consolas" w:cstheme="minorHAnsi"/>
          <w:sz w:val="12"/>
          <w:szCs w:val="12"/>
        </w:rPr>
        <w:t>ToBase64String((Get-Content -path "$</w:t>
      </w:r>
      <w:proofErr w:type="spellStart"/>
      <w:r w:rsidRPr="00977061">
        <w:rPr>
          <w:rFonts w:ascii="Consolas" w:hAnsi="Consolas" w:cstheme="minorHAnsi"/>
          <w:sz w:val="12"/>
          <w:szCs w:val="12"/>
        </w:rPr>
        <w:t>certpath</w:t>
      </w:r>
      <w:proofErr w:type="spellEnd"/>
      <w:r w:rsidRPr="00977061">
        <w:rPr>
          <w:rFonts w:ascii="Consolas" w:hAnsi="Consolas" w:cstheme="minorHAnsi"/>
          <w:sz w:val="12"/>
          <w:szCs w:val="12"/>
        </w:rPr>
        <w:t>" -Encoding byte))</w:t>
      </w:r>
    </w:p>
    <w:p w14:paraId="115F1DA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addcert</w:t>
      </w:r>
      <w:proofErr w:type="spellEnd"/>
      <w:r w:rsidRPr="00977061">
        <w:rPr>
          <w:rFonts w:ascii="Consolas" w:hAnsi="Consolas" w:cstheme="minorHAnsi"/>
          <w:sz w:val="12"/>
          <w:szCs w:val="12"/>
        </w:rPr>
        <w:t>", "cert":"'+$</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"password":"'+$</w:t>
      </w:r>
      <w:proofErr w:type="spellStart"/>
      <w:r w:rsidRPr="00977061">
        <w:rPr>
          <w:rFonts w:ascii="Consolas" w:hAnsi="Consolas" w:cstheme="minorHAnsi"/>
          <w:sz w:val="12"/>
          <w:szCs w:val="12"/>
        </w:rPr>
        <w:t>certpass</w:t>
      </w:r>
      <w:proofErr w:type="spellEnd"/>
      <w:r w:rsidRPr="00977061">
        <w:rPr>
          <w:rFonts w:ascii="Consolas" w:hAnsi="Consolas" w:cstheme="minorHAnsi"/>
          <w:sz w:val="12"/>
          <w:szCs w:val="12"/>
        </w:rPr>
        <w:t>+'", "replace":"0", "data":"'+$base64str+'"}'</w:t>
      </w:r>
    </w:p>
    <w:p w14:paraId="0901C33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23ABA70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TLS Certificate ($</w:t>
      </w:r>
      <w:proofErr w:type="spellStart"/>
      <w:r w:rsidRPr="00977061">
        <w:rPr>
          <w:rFonts w:ascii="Consolas" w:hAnsi="Consolas" w:cstheme="minorHAnsi"/>
          <w:sz w:val="12"/>
          <w:szCs w:val="12"/>
        </w:rPr>
        <w:t>certpath</w:t>
      </w:r>
      <w:proofErr w:type="spellEnd"/>
      <w:r w:rsidRPr="00977061">
        <w:rPr>
          <w:rFonts w:ascii="Consolas" w:hAnsi="Consolas" w:cstheme="minorHAnsi"/>
          <w:sz w:val="12"/>
          <w:szCs w:val="12"/>
        </w:rPr>
        <w:t>) installed as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$msg; $msg &gt;&gt; $logfile}</w:t>
      </w:r>
    </w:p>
    <w:p w14:paraId="0B33B20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TLS Certificate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alredy</w:t>
      </w:r>
      <w:proofErr w:type="spellEnd"/>
      <w:r w:rsidRPr="00977061">
        <w:rPr>
          <w:rFonts w:ascii="Consolas" w:hAnsi="Consolas" w:cstheme="minorHAnsi"/>
          <w:sz w:val="12"/>
          <w:szCs w:val="12"/>
        </w:rPr>
        <w:t xml:space="preserve"> installed"; $msg; $msg &gt;&gt; $logfile}</w:t>
      </w:r>
    </w:p>
    <w:p w14:paraId="594105F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-Seconds 1</w:t>
      </w:r>
    </w:p>
    <w:p w14:paraId="2E8E303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FDC12DC" w14:textId="77777777" w:rsidR="00977061" w:rsidRPr="00977061" w:rsidRDefault="00977061" w:rsidP="00977061">
      <w:pPr>
        <w:rPr>
          <w:rFonts w:ascii="Consolas" w:hAnsi="Consolas" w:cstheme="minorHAnsi"/>
          <w:sz w:val="12"/>
          <w:szCs w:val="12"/>
        </w:rPr>
      </w:pPr>
    </w:p>
    <w:p w14:paraId="58CC3ED6" w14:textId="77777777" w:rsidR="00977061" w:rsidRPr="00977061" w:rsidRDefault="00977061" w:rsidP="00977061">
      <w:pPr>
        <w:rPr>
          <w:rFonts w:ascii="Consolas" w:hAnsi="Consolas" w:cstheme="minorHAnsi"/>
          <w:sz w:val="12"/>
          <w:szCs w:val="12"/>
        </w:rPr>
      </w:pPr>
    </w:p>
    <w:p w14:paraId="2E938B6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D58E62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LOAD INTERMEDIATE CERTIFICATES (DER format only)</w:t>
      </w:r>
    </w:p>
    <w:p w14:paraId="0683702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w:t>
      </w:r>
    </w:p>
    <w:p w14:paraId="7B71F19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doCER</w:t>
      </w:r>
      <w:proofErr w:type="spellEnd"/>
      <w:r w:rsidRPr="00977061">
        <w:rPr>
          <w:rFonts w:ascii="Consolas" w:hAnsi="Consolas" w:cstheme="minorHAnsi"/>
          <w:sz w:val="12"/>
          <w:szCs w:val="12"/>
        </w:rPr>
        <w:t>) {</w:t>
      </w:r>
    </w:p>
    <w:p w14:paraId="5D4EFA6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foreach ($</w:t>
      </w:r>
      <w:proofErr w:type="spellStart"/>
      <w:r w:rsidRPr="00977061">
        <w:rPr>
          <w:rFonts w:ascii="Consolas" w:hAnsi="Consolas" w:cstheme="minorHAnsi"/>
          <w:sz w:val="12"/>
          <w:szCs w:val="12"/>
        </w:rPr>
        <w:t>ica</w:t>
      </w:r>
      <w:proofErr w:type="spellEnd"/>
      <w:r w:rsidRPr="00977061">
        <w:rPr>
          <w:rFonts w:ascii="Consolas" w:hAnsi="Consolas" w:cstheme="minorHAnsi"/>
          <w:sz w:val="12"/>
          <w:szCs w:val="12"/>
        </w:rPr>
        <w:t xml:space="preserve"> in $</w:t>
      </w:r>
      <w:proofErr w:type="spellStart"/>
      <w:r w:rsidRPr="00977061">
        <w:rPr>
          <w:rFonts w:ascii="Consolas" w:hAnsi="Consolas" w:cstheme="minorHAnsi"/>
          <w:sz w:val="12"/>
          <w:szCs w:val="12"/>
        </w:rPr>
        <w:t>certlist</w:t>
      </w:r>
      <w:proofErr w:type="spellEnd"/>
      <w:r w:rsidRPr="00977061">
        <w:rPr>
          <w:rFonts w:ascii="Consolas" w:hAnsi="Consolas" w:cstheme="minorHAnsi"/>
          <w:sz w:val="12"/>
          <w:szCs w:val="12"/>
        </w:rPr>
        <w:t>) {</w:t>
      </w:r>
    </w:p>
    <w:p w14:paraId="39E8869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w:t>
      </w:r>
      <w:proofErr w:type="spellStart"/>
      <w:r w:rsidRPr="00977061">
        <w:rPr>
          <w:rFonts w:ascii="Consolas" w:hAnsi="Consolas" w:cstheme="minorHAnsi"/>
          <w:sz w:val="12"/>
          <w:szCs w:val="12"/>
        </w:rPr>
        <w:t>icaname</w:t>
      </w:r>
      <w:proofErr w:type="spellEnd"/>
      <w:r w:rsidRPr="00977061">
        <w:rPr>
          <w:rFonts w:ascii="Consolas" w:hAnsi="Consolas" w:cstheme="minorHAnsi"/>
          <w:sz w:val="12"/>
          <w:szCs w:val="12"/>
        </w:rPr>
        <w:t>=$Null; [string]$</w:t>
      </w:r>
      <w:proofErr w:type="spellStart"/>
      <w:r w:rsidRPr="00977061">
        <w:rPr>
          <w:rFonts w:ascii="Consolas" w:hAnsi="Consolas" w:cstheme="minorHAnsi"/>
          <w:sz w:val="12"/>
          <w:szCs w:val="12"/>
        </w:rPr>
        <w:t>icaname</w:t>
      </w:r>
      <w:proofErr w:type="spellEnd"/>
      <w:r w:rsidRPr="00977061">
        <w:rPr>
          <w:rFonts w:ascii="Consolas" w:hAnsi="Consolas" w:cstheme="minorHAnsi"/>
          <w:sz w:val="12"/>
          <w:szCs w:val="12"/>
        </w:rPr>
        <w:t xml:space="preserve"> = (($</w:t>
      </w:r>
      <w:proofErr w:type="spellStart"/>
      <w:proofErr w:type="gramStart"/>
      <w:r w:rsidRPr="00977061">
        <w:rPr>
          <w:rFonts w:ascii="Consolas" w:hAnsi="Consolas" w:cstheme="minorHAnsi"/>
          <w:sz w:val="12"/>
          <w:szCs w:val="12"/>
        </w:rPr>
        <w:t>ica.split</w:t>
      </w:r>
      <w:proofErr w:type="spellEnd"/>
      <w:proofErr w:type="gramEnd"/>
      <w:r w:rsidRPr="00977061">
        <w:rPr>
          <w:rFonts w:ascii="Consolas" w:hAnsi="Consolas" w:cstheme="minorHAnsi"/>
          <w:sz w:val="12"/>
          <w:szCs w:val="12"/>
        </w:rPr>
        <w:t>("\")[-1]).split(".")[-2]).</w:t>
      </w:r>
      <w:proofErr w:type="spellStart"/>
      <w:r w:rsidRPr="00977061">
        <w:rPr>
          <w:rFonts w:ascii="Consolas" w:hAnsi="Consolas" w:cstheme="minorHAnsi"/>
          <w:sz w:val="12"/>
          <w:szCs w:val="12"/>
        </w:rPr>
        <w:t>toupper</w:t>
      </w:r>
      <w:proofErr w:type="spellEnd"/>
      <w:r w:rsidRPr="00977061">
        <w:rPr>
          <w:rFonts w:ascii="Consolas" w:hAnsi="Consolas" w:cstheme="minorHAnsi"/>
          <w:sz w:val="12"/>
          <w:szCs w:val="12"/>
        </w:rPr>
        <w:t>()</w:t>
      </w:r>
    </w:p>
    <w:p w14:paraId="2880853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$base64str = [convert</w:t>
      </w:r>
      <w:proofErr w:type="gramStart"/>
      <w:r w:rsidRPr="00977061">
        <w:rPr>
          <w:rFonts w:ascii="Consolas" w:hAnsi="Consolas" w:cstheme="minorHAnsi"/>
          <w:sz w:val="12"/>
          <w:szCs w:val="12"/>
        </w:rPr>
        <w:t>]::</w:t>
      </w:r>
      <w:proofErr w:type="gramEnd"/>
      <w:r w:rsidRPr="00977061">
        <w:rPr>
          <w:rFonts w:ascii="Consolas" w:hAnsi="Consolas" w:cstheme="minorHAnsi"/>
          <w:sz w:val="12"/>
          <w:szCs w:val="12"/>
        </w:rPr>
        <w:t>ToBase64String((Get-Content -path "$</w:t>
      </w:r>
      <w:proofErr w:type="spellStart"/>
      <w:r w:rsidRPr="00977061">
        <w:rPr>
          <w:rFonts w:ascii="Consolas" w:hAnsi="Consolas" w:cstheme="minorHAnsi"/>
          <w:sz w:val="12"/>
          <w:szCs w:val="12"/>
        </w:rPr>
        <w:t>ica</w:t>
      </w:r>
      <w:proofErr w:type="spellEnd"/>
      <w:r w:rsidRPr="00977061">
        <w:rPr>
          <w:rFonts w:ascii="Consolas" w:hAnsi="Consolas" w:cstheme="minorHAnsi"/>
          <w:sz w:val="12"/>
          <w:szCs w:val="12"/>
        </w:rPr>
        <w:t>" -Encoding byte))</w:t>
      </w:r>
    </w:p>
    <w:p w14:paraId="6584069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addintermediate</w:t>
      </w:r>
      <w:proofErr w:type="spellEnd"/>
      <w:r w:rsidRPr="00977061">
        <w:rPr>
          <w:rFonts w:ascii="Consolas" w:hAnsi="Consolas" w:cstheme="minorHAnsi"/>
          <w:sz w:val="12"/>
          <w:szCs w:val="12"/>
        </w:rPr>
        <w:t>", "replace</w:t>
      </w:r>
      <w:proofErr w:type="gramStart"/>
      <w:r w:rsidRPr="00977061">
        <w:rPr>
          <w:rFonts w:ascii="Consolas" w:hAnsi="Consolas" w:cstheme="minorHAnsi"/>
          <w:sz w:val="12"/>
          <w:szCs w:val="12"/>
        </w:rPr>
        <w:t>" :</w:t>
      </w:r>
      <w:proofErr w:type="gramEnd"/>
      <w:r w:rsidRPr="00977061">
        <w:rPr>
          <w:rFonts w:ascii="Consolas" w:hAnsi="Consolas" w:cstheme="minorHAnsi"/>
          <w:sz w:val="12"/>
          <w:szCs w:val="12"/>
        </w:rPr>
        <w:t xml:space="preserve"> "0", "cert":"'+$</w:t>
      </w:r>
      <w:proofErr w:type="spellStart"/>
      <w:r w:rsidRPr="00977061">
        <w:rPr>
          <w:rFonts w:ascii="Consolas" w:hAnsi="Consolas" w:cstheme="minorHAnsi"/>
          <w:sz w:val="12"/>
          <w:szCs w:val="12"/>
        </w:rPr>
        <w:t>icaname</w:t>
      </w:r>
      <w:proofErr w:type="spellEnd"/>
      <w:r w:rsidRPr="00977061">
        <w:rPr>
          <w:rFonts w:ascii="Consolas" w:hAnsi="Consolas" w:cstheme="minorHAnsi"/>
          <w:sz w:val="12"/>
          <w:szCs w:val="12"/>
        </w:rPr>
        <w:t>+'", "data":"'+$base64str+'"}'</w:t>
      </w:r>
    </w:p>
    <w:p w14:paraId="14FEC1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0C56017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Installed Intermediate Cert ($</w:t>
      </w:r>
      <w:proofErr w:type="spellStart"/>
      <w:r w:rsidRPr="00977061">
        <w:rPr>
          <w:rFonts w:ascii="Consolas" w:hAnsi="Consolas" w:cstheme="minorHAnsi"/>
          <w:sz w:val="12"/>
          <w:szCs w:val="12"/>
        </w:rPr>
        <w:t>icaname</w:t>
      </w:r>
      <w:proofErr w:type="spellEnd"/>
      <w:r w:rsidRPr="00977061">
        <w:rPr>
          <w:rFonts w:ascii="Consolas" w:hAnsi="Consolas" w:cstheme="minorHAnsi"/>
          <w:sz w:val="12"/>
          <w:szCs w:val="12"/>
        </w:rPr>
        <w:t>)"; $msg; $msg &gt;&gt; $logfile}</w:t>
      </w:r>
    </w:p>
    <w:p w14:paraId="5A8422B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Intermediate Certificate ($</w:t>
      </w:r>
      <w:proofErr w:type="spellStart"/>
      <w:r w:rsidRPr="00977061">
        <w:rPr>
          <w:rFonts w:ascii="Consolas" w:hAnsi="Consolas" w:cstheme="minorHAnsi"/>
          <w:sz w:val="12"/>
          <w:szCs w:val="12"/>
        </w:rPr>
        <w:t>ica</w:t>
      </w:r>
      <w:proofErr w:type="spellEnd"/>
      <w:r w:rsidRPr="00977061">
        <w:rPr>
          <w:rFonts w:ascii="Consolas" w:hAnsi="Consolas" w:cstheme="minorHAnsi"/>
          <w:sz w:val="12"/>
          <w:szCs w:val="12"/>
        </w:rPr>
        <w:t>) already installed"; $msg; $msg &gt;&gt; $logfile}</w:t>
      </w:r>
    </w:p>
    <w:p w14:paraId="1A351F4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2FCA06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30A1AA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50524B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15D69B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7ADCCB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Assign Management Certificate to Admin Interface</w:t>
      </w:r>
    </w:p>
    <w:p w14:paraId="5193D26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EFBF3F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doAdminCert</w:t>
      </w:r>
      <w:proofErr w:type="spellEnd"/>
      <w:r w:rsidRPr="00977061">
        <w:rPr>
          <w:rFonts w:ascii="Consolas" w:hAnsi="Consolas" w:cstheme="minorHAnsi"/>
          <w:sz w:val="12"/>
          <w:szCs w:val="12"/>
        </w:rPr>
        <w:t>) {</w:t>
      </w:r>
    </w:p>
    <w:p w14:paraId="12CC15B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[string]$test=$Null; [string]$test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admincert</w:t>
      </w:r>
      <w:proofErr w:type="spellEnd"/>
      <w:r w:rsidRPr="00977061">
        <w:rPr>
          <w:rFonts w:ascii="Consolas" w:hAnsi="Consolas" w:cstheme="minorHAnsi"/>
          <w:sz w:val="12"/>
          <w:szCs w:val="12"/>
        </w:rPr>
        <w:t>'</w:t>
      </w:r>
      <w:proofErr w:type="gramStart"/>
      <w:r w:rsidRPr="00977061">
        <w:rPr>
          <w:rFonts w:ascii="Consolas" w:hAnsi="Consolas" w:cstheme="minorHAnsi"/>
          <w:sz w:val="12"/>
          <w:szCs w:val="12"/>
        </w:rPr>
        <w:t>).Replace</w:t>
      </w:r>
      <w:proofErr w:type="gramEnd"/>
      <w:r w:rsidRPr="00977061">
        <w:rPr>
          <w:rFonts w:ascii="Consolas" w:hAnsi="Consolas" w:cstheme="minorHAnsi"/>
          <w:sz w:val="12"/>
          <w:szCs w:val="12"/>
        </w:rPr>
        <w:t>("&lt;Data&gt;","").Replace("&lt;/Data&gt;","")</w:t>
      </w:r>
    </w:p>
    <w:p w14:paraId="3A68E68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($test -ne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admincert</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w:t>
      </w:r>
    </w:p>
    <w:p w14:paraId="656121A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admincert</w:t>
      </w:r>
      <w:proofErr w:type="spellEnd"/>
      <w:r w:rsidRPr="00977061">
        <w:rPr>
          <w:rFonts w:ascii="Consolas" w:hAnsi="Consolas" w:cstheme="minorHAnsi"/>
          <w:sz w:val="12"/>
          <w:szCs w:val="12"/>
        </w:rPr>
        <w:t xml:space="preserve"> already set to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$msg; $msg &gt;&gt; $logfile}</w:t>
      </w:r>
    </w:p>
    <w:p w14:paraId="5A552EF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10F729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4F91118" w14:textId="77777777" w:rsidR="00977061" w:rsidRPr="00977061" w:rsidRDefault="00977061" w:rsidP="00977061">
      <w:pPr>
        <w:rPr>
          <w:rFonts w:ascii="Consolas" w:hAnsi="Consolas" w:cstheme="minorHAnsi"/>
          <w:sz w:val="12"/>
          <w:szCs w:val="12"/>
        </w:rPr>
      </w:pPr>
    </w:p>
    <w:p w14:paraId="1211AB8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AEEEE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Assign Management Certificate to Local Interface (HA Pairs only)</w:t>
      </w:r>
    </w:p>
    <w:p w14:paraId="4B2D758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A029BB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[bool]$</w:t>
      </w:r>
      <w:proofErr w:type="spellStart"/>
      <w:r w:rsidRPr="00977061">
        <w:rPr>
          <w:rFonts w:ascii="Consolas" w:hAnsi="Consolas" w:cstheme="minorHAnsi"/>
          <w:sz w:val="12"/>
          <w:szCs w:val="12"/>
        </w:rPr>
        <w:t>doha</w:t>
      </w:r>
      <w:proofErr w:type="spellEnd"/>
      <w:r w:rsidRPr="00977061">
        <w:rPr>
          <w:rFonts w:ascii="Consolas" w:hAnsi="Consolas" w:cstheme="minorHAnsi"/>
          <w:sz w:val="12"/>
          <w:szCs w:val="12"/>
        </w:rPr>
        <w:t xml:space="preserve">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proofErr w:type="gram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param '</w:t>
      </w:r>
      <w:proofErr w:type="spellStart"/>
      <w:r w:rsidRPr="00977061">
        <w:rPr>
          <w:rFonts w:ascii="Consolas" w:hAnsi="Consolas" w:cstheme="minorHAnsi"/>
          <w:sz w:val="12"/>
          <w:szCs w:val="12"/>
        </w:rPr>
        <w:t>hamode</w:t>
      </w:r>
      <w:proofErr w:type="spellEnd"/>
      <w:r w:rsidRPr="00977061">
        <w:rPr>
          <w:rFonts w:ascii="Consolas" w:hAnsi="Consolas" w:cstheme="minorHAnsi"/>
          <w:sz w:val="12"/>
          <w:szCs w:val="12"/>
        </w:rPr>
        <w:t>') -ne 0</w:t>
      </w:r>
    </w:p>
    <w:p w14:paraId="411D06B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doAdminCert</w:t>
      </w:r>
      <w:proofErr w:type="spellEnd"/>
      <w:r w:rsidRPr="00977061">
        <w:rPr>
          <w:rFonts w:ascii="Consolas" w:hAnsi="Consolas" w:cstheme="minorHAnsi"/>
          <w:sz w:val="12"/>
          <w:szCs w:val="12"/>
        </w:rPr>
        <w:t xml:space="preserve"> -and $</w:t>
      </w:r>
      <w:proofErr w:type="spellStart"/>
      <w:r w:rsidRPr="00977061">
        <w:rPr>
          <w:rFonts w:ascii="Consolas" w:hAnsi="Consolas" w:cstheme="minorHAnsi"/>
          <w:sz w:val="12"/>
          <w:szCs w:val="12"/>
        </w:rPr>
        <w:t>doha</w:t>
      </w:r>
      <w:proofErr w:type="spellEnd"/>
      <w:r w:rsidRPr="00977061">
        <w:rPr>
          <w:rFonts w:ascii="Consolas" w:hAnsi="Consolas" w:cstheme="minorHAnsi"/>
          <w:sz w:val="12"/>
          <w:szCs w:val="12"/>
        </w:rPr>
        <w:t>) {</w:t>
      </w:r>
    </w:p>
    <w:p w14:paraId="119658C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[string]$test=$Null; [string]$test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localcert</w:t>
      </w:r>
      <w:proofErr w:type="spellEnd"/>
      <w:r w:rsidRPr="00977061">
        <w:rPr>
          <w:rFonts w:ascii="Consolas" w:hAnsi="Consolas" w:cstheme="minorHAnsi"/>
          <w:sz w:val="12"/>
          <w:szCs w:val="12"/>
        </w:rPr>
        <w:t>'</w:t>
      </w:r>
      <w:proofErr w:type="gramStart"/>
      <w:r w:rsidRPr="00977061">
        <w:rPr>
          <w:rFonts w:ascii="Consolas" w:hAnsi="Consolas" w:cstheme="minorHAnsi"/>
          <w:sz w:val="12"/>
          <w:szCs w:val="12"/>
        </w:rPr>
        <w:t>).Replace</w:t>
      </w:r>
      <w:proofErr w:type="gramEnd"/>
      <w:r w:rsidRPr="00977061">
        <w:rPr>
          <w:rFonts w:ascii="Consolas" w:hAnsi="Consolas" w:cstheme="minorHAnsi"/>
          <w:sz w:val="12"/>
          <w:szCs w:val="12"/>
        </w:rPr>
        <w:t>("&lt;Data&gt;","").Replace("&lt;/Data&gt;","")</w:t>
      </w:r>
    </w:p>
    <w:p w14:paraId="4FD928D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($test -ne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proofErr w:type="gram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gramEnd"/>
      <w:r w:rsidRPr="00977061">
        <w:rPr>
          <w:rFonts w:ascii="Consolas" w:hAnsi="Consolas" w:cstheme="minorHAnsi"/>
          <w:sz w:val="12"/>
          <w:szCs w:val="12"/>
        </w:rPr>
        <w:t xml:space="preserve">param </w:t>
      </w:r>
      <w:proofErr w:type="spellStart"/>
      <w:r w:rsidRPr="00977061">
        <w:rPr>
          <w:rFonts w:ascii="Consolas" w:hAnsi="Consolas" w:cstheme="minorHAnsi"/>
          <w:sz w:val="12"/>
          <w:szCs w:val="12"/>
        </w:rPr>
        <w:t>localcert</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w:t>
      </w:r>
    </w:p>
    <w:p w14:paraId="590038F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localcert</w:t>
      </w:r>
      <w:proofErr w:type="spellEnd"/>
      <w:r w:rsidRPr="00977061">
        <w:rPr>
          <w:rFonts w:ascii="Consolas" w:hAnsi="Consolas" w:cstheme="minorHAnsi"/>
          <w:sz w:val="12"/>
          <w:szCs w:val="12"/>
        </w:rPr>
        <w:t xml:space="preserve"> already set to ($</w:t>
      </w:r>
      <w:proofErr w:type="spellStart"/>
      <w:r w:rsidRPr="00977061">
        <w:rPr>
          <w:rFonts w:ascii="Consolas" w:hAnsi="Consolas" w:cstheme="minorHAnsi"/>
          <w:sz w:val="12"/>
          <w:szCs w:val="12"/>
        </w:rPr>
        <w:t>certname</w:t>
      </w:r>
      <w:proofErr w:type="spellEnd"/>
      <w:r w:rsidRPr="00977061">
        <w:rPr>
          <w:rFonts w:ascii="Consolas" w:hAnsi="Consolas" w:cstheme="minorHAnsi"/>
          <w:sz w:val="12"/>
          <w:szCs w:val="12"/>
        </w:rPr>
        <w:t>)"; $msg; $msg &gt;&gt; $logfile}</w:t>
      </w:r>
    </w:p>
    <w:p w14:paraId="789711E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5697D75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A2DE706" w14:textId="77777777" w:rsidR="00977061" w:rsidRPr="00977061" w:rsidRDefault="00977061" w:rsidP="00977061">
      <w:pPr>
        <w:rPr>
          <w:rFonts w:ascii="Consolas" w:hAnsi="Consolas" w:cstheme="minorHAnsi"/>
          <w:sz w:val="12"/>
          <w:szCs w:val="12"/>
        </w:rPr>
      </w:pPr>
    </w:p>
    <w:p w14:paraId="6E049BA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1D46B0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GEO Feature Set</w:t>
      </w:r>
    </w:p>
    <w:p w14:paraId="0D19B94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EE621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Test if GEO included in support level</w:t>
      </w:r>
    </w:p>
    <w:p w14:paraId="4D8CE40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(-not ($</w:t>
      </w:r>
      <w:proofErr w:type="spellStart"/>
      <w:r w:rsidRPr="00977061">
        <w:rPr>
          <w:rFonts w:ascii="Consolas" w:hAnsi="Consolas" w:cstheme="minorHAnsi"/>
          <w:sz w:val="12"/>
          <w:szCs w:val="12"/>
        </w:rPr>
        <w:t>EnableGEO.gettypecode</w:t>
      </w:r>
      <w:proofErr w:type="spellEnd"/>
      <w:r w:rsidRPr="00977061">
        <w:rPr>
          <w:rFonts w:ascii="Consolas" w:hAnsi="Consolas" w:cstheme="minorHAnsi"/>
          <w:sz w:val="12"/>
          <w:szCs w:val="12"/>
        </w:rPr>
        <w:t>() -match 'Boolean')) {$</w:t>
      </w:r>
      <w:proofErr w:type="spellStart"/>
      <w:r w:rsidRPr="00977061">
        <w:rPr>
          <w:rFonts w:ascii="Consolas" w:hAnsi="Consolas" w:cstheme="minorHAnsi"/>
          <w:sz w:val="12"/>
          <w:szCs w:val="12"/>
        </w:rPr>
        <w:t>doGEO</w:t>
      </w:r>
      <w:proofErr w:type="spellEnd"/>
      <w:r w:rsidRPr="00977061">
        <w:rPr>
          <w:rFonts w:ascii="Consolas" w:hAnsi="Consolas" w:cstheme="minorHAnsi"/>
          <w:sz w:val="12"/>
          <w:szCs w:val="12"/>
        </w:rPr>
        <w:t xml:space="preserve"> = $False}</w:t>
      </w:r>
    </w:p>
    <w:p w14:paraId="3114B10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licenseinfo.Option</w:t>
      </w:r>
      <w:proofErr w:type="spellEnd"/>
      <w:proofErr w:type="gramEnd"/>
      <w:r w:rsidRPr="00977061">
        <w:rPr>
          <w:rFonts w:ascii="Consolas" w:hAnsi="Consolas" w:cstheme="minorHAnsi"/>
          <w:sz w:val="12"/>
          <w:szCs w:val="12"/>
        </w:rPr>
        <w:t xml:space="preserve"> -match "GEO") {</w:t>
      </w:r>
    </w:p>
    <w:p w14:paraId="01D7C37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isgeoenabled</w:t>
      </w:r>
      <w:proofErr w:type="spellEnd"/>
      <w:r w:rsidRPr="00977061">
        <w:rPr>
          <w:rFonts w:ascii="Consolas" w:hAnsi="Consolas" w:cstheme="minorHAnsi"/>
          <w:sz w:val="12"/>
          <w:szCs w:val="12"/>
        </w:rPr>
        <w:t>"}'</w:t>
      </w:r>
    </w:p>
    <w:p w14:paraId="4D71897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spellStart"/>
      <w:r w:rsidRPr="00977061">
        <w:rPr>
          <w:rFonts w:ascii="Consolas" w:hAnsi="Consolas" w:cstheme="minorHAnsi"/>
          <w:sz w:val="12"/>
          <w:szCs w:val="12"/>
        </w:rPr>
        <w:t>isgeo</w:t>
      </w:r>
      <w:proofErr w:type="spellEnd"/>
      <w:r w:rsidRPr="00977061">
        <w:rPr>
          <w:rFonts w:ascii="Consolas" w:hAnsi="Consolas" w:cstheme="minorHAnsi"/>
          <w:sz w:val="12"/>
          <w:szCs w:val="12"/>
        </w:rPr>
        <w:t xml:space="preserve">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w:t>
      </w:r>
      <w:proofErr w:type="gramStart"/>
      <w:r w:rsidRPr="00977061">
        <w:rPr>
          <w:rFonts w:ascii="Consolas" w:hAnsi="Consolas" w:cstheme="minorHAnsi"/>
          <w:sz w:val="12"/>
          <w:szCs w:val="12"/>
        </w:rPr>
        <w:t>).content</w:t>
      </w:r>
      <w:proofErr w:type="gramEnd"/>
      <w:r w:rsidRPr="00977061">
        <w:rPr>
          <w:rFonts w:ascii="Consolas" w:hAnsi="Consolas" w:cstheme="minorHAnsi"/>
          <w:sz w:val="12"/>
          <w:szCs w:val="12"/>
        </w:rPr>
        <w:t xml:space="preserve"> -match "GEO is enabled"</w:t>
      </w:r>
    </w:p>
    <w:p w14:paraId="17B4462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isgeo</w:t>
      </w:r>
      <w:proofErr w:type="spellEnd"/>
      <w:r w:rsidRPr="00977061">
        <w:rPr>
          <w:rFonts w:ascii="Consolas" w:hAnsi="Consolas" w:cstheme="minorHAnsi"/>
          <w:sz w:val="12"/>
          <w:szCs w:val="12"/>
        </w:rPr>
        <w:t xml:space="preserve"> -ne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w:t>
      </w:r>
    </w:p>
    <w:p w14:paraId="79F4D49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w:t>
      </w:r>
    </w:p>
    <w:p w14:paraId="408C46B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{[string]$body=$Null; [string]$body =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cmd</w:t>
      </w:r>
      <w:proofErr w:type="spellEnd"/>
      <w:r w:rsidRPr="00977061">
        <w:rPr>
          <w:rFonts w:ascii="Consolas" w:hAnsi="Consolas" w:cstheme="minorHAnsi"/>
          <w:sz w:val="12"/>
          <w:szCs w:val="12"/>
        </w:rPr>
        <w:t>":"</w:t>
      </w:r>
      <w:proofErr w:type="spellStart"/>
      <w:r w:rsidRPr="00977061">
        <w:rPr>
          <w:rFonts w:ascii="Consolas" w:hAnsi="Consolas" w:cstheme="minorHAnsi"/>
          <w:sz w:val="12"/>
          <w:szCs w:val="12"/>
        </w:rPr>
        <w:t>disablegeo</w:t>
      </w:r>
      <w:proofErr w:type="spellEnd"/>
      <w:r w:rsidRPr="00977061">
        <w:rPr>
          <w:rFonts w:ascii="Consolas" w:hAnsi="Consolas" w:cstheme="minorHAnsi"/>
          <w:sz w:val="12"/>
          <w:szCs w:val="12"/>
        </w:rPr>
        <w:t>"}'}</w:t>
      </w:r>
    </w:p>
    <w:p w14:paraId="608204F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doGEO</w:t>
      </w:r>
      <w:proofErr w:type="spellEnd"/>
      <w:r w:rsidRPr="00977061">
        <w:rPr>
          <w:rFonts w:ascii="Consolas" w:hAnsi="Consolas" w:cstheme="minorHAnsi"/>
          <w:sz w:val="12"/>
          <w:szCs w:val="12"/>
        </w:rPr>
        <w:t>) {</w:t>
      </w:r>
    </w:p>
    <w:p w14:paraId="7704744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00EEBD9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GEO service set to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$msg; $msg &gt;&gt; $logfile}</w:t>
      </w:r>
    </w:p>
    <w:p w14:paraId="61ECEB7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GEO service"; $msg; $msg &gt;&gt; $logfile}</w:t>
      </w:r>
    </w:p>
    <w:p w14:paraId="59119C8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3AFC99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9D606D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isgeo</w:t>
      </w:r>
      <w:proofErr w:type="spellEnd"/>
      <w:r w:rsidRPr="00977061">
        <w:rPr>
          <w:rFonts w:ascii="Consolas" w:hAnsi="Consolas" w:cstheme="minorHAnsi"/>
          <w:sz w:val="12"/>
          <w:szCs w:val="12"/>
        </w:rPr>
        <w:t xml:space="preserve"> -eq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Current GEO state is ($</w:t>
      </w:r>
      <w:proofErr w:type="spellStart"/>
      <w:r w:rsidRPr="00977061">
        <w:rPr>
          <w:rFonts w:ascii="Consolas" w:hAnsi="Consolas" w:cstheme="minorHAnsi"/>
          <w:sz w:val="12"/>
          <w:szCs w:val="12"/>
        </w:rPr>
        <w:t>isgeo</w:t>
      </w:r>
      <w:proofErr w:type="spellEnd"/>
      <w:r w:rsidRPr="00977061">
        <w:rPr>
          <w:rFonts w:ascii="Consolas" w:hAnsi="Consolas" w:cstheme="minorHAnsi"/>
          <w:sz w:val="12"/>
          <w:szCs w:val="12"/>
        </w:rPr>
        <w:t>) and desired state is ($</w:t>
      </w:r>
      <w:proofErr w:type="spellStart"/>
      <w:r w:rsidRPr="00977061">
        <w:rPr>
          <w:rFonts w:ascii="Consolas" w:hAnsi="Consolas" w:cstheme="minorHAnsi"/>
          <w:sz w:val="12"/>
          <w:szCs w:val="12"/>
        </w:rPr>
        <w:t>EnableGEO</w:t>
      </w:r>
      <w:proofErr w:type="spellEnd"/>
      <w:r w:rsidRPr="00977061">
        <w:rPr>
          <w:rFonts w:ascii="Consolas" w:hAnsi="Consolas" w:cstheme="minorHAnsi"/>
          <w:sz w:val="12"/>
          <w:szCs w:val="12"/>
        </w:rPr>
        <w:t>)"; $msg; $msg &gt;&gt; $logfile}</w:t>
      </w:r>
    </w:p>
    <w:p w14:paraId="02D2380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55BC6C6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3896F7DF" w14:textId="77777777" w:rsidR="00977061" w:rsidRPr="00977061" w:rsidRDefault="00977061" w:rsidP="00977061">
      <w:pPr>
        <w:rPr>
          <w:rFonts w:ascii="Consolas" w:hAnsi="Consolas" w:cstheme="minorHAnsi"/>
          <w:sz w:val="12"/>
          <w:szCs w:val="12"/>
        </w:rPr>
      </w:pPr>
    </w:p>
    <w:p w14:paraId="12AFF1B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2D7D85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Configure NTP</w:t>
      </w:r>
    </w:p>
    <w:p w14:paraId="2D9233B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CD654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doNTP</w:t>
      </w:r>
      <w:proofErr w:type="spellEnd"/>
      <w:r w:rsidRPr="00977061">
        <w:rPr>
          <w:rFonts w:ascii="Consolas" w:hAnsi="Consolas" w:cstheme="minorHAnsi"/>
          <w:sz w:val="12"/>
          <w:szCs w:val="12"/>
        </w:rPr>
        <w:t>) {</w:t>
      </w:r>
    </w:p>
    <w:p w14:paraId="2575FBF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$null =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ntpkeysecret</w:t>
      </w:r>
      <w:proofErr w:type="spellEnd"/>
      <w:r w:rsidRPr="00977061">
        <w:rPr>
          <w:rFonts w:ascii="Consolas" w:hAnsi="Consolas" w:cstheme="minorHAnsi"/>
          <w:sz w:val="12"/>
          <w:szCs w:val="12"/>
        </w:rPr>
        <w:t xml:space="preserve"> -value ""</w:t>
      </w:r>
    </w:p>
    <w:p w14:paraId="3A4EFCC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34543C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($doNTPv3) {</w:t>
      </w:r>
    </w:p>
    <w:p w14:paraId="1345F41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ntpkeytype</w:t>
      </w:r>
      <w:proofErr w:type="spellEnd"/>
      <w:r w:rsidRPr="00977061">
        <w:rPr>
          <w:rFonts w:ascii="Consolas" w:hAnsi="Consolas" w:cstheme="minorHAnsi"/>
          <w:sz w:val="12"/>
          <w:szCs w:val="12"/>
        </w:rPr>
        <w:t xml:space="preserve"> -value "$NTPV3_</w:t>
      </w:r>
      <w:proofErr w:type="gramStart"/>
      <w:r w:rsidRPr="00977061">
        <w:rPr>
          <w:rFonts w:ascii="Consolas" w:hAnsi="Consolas" w:cstheme="minorHAnsi"/>
          <w:sz w:val="12"/>
          <w:szCs w:val="12"/>
        </w:rPr>
        <w:t>KeyType"</w:t>
      </w:r>
      <w:proofErr w:type="gramEnd"/>
    </w:p>
    <w:p w14:paraId="7DB13B0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ntpkeyid</w:t>
      </w:r>
      <w:proofErr w:type="spellEnd"/>
      <w:r w:rsidRPr="00977061">
        <w:rPr>
          <w:rFonts w:ascii="Consolas" w:hAnsi="Consolas" w:cstheme="minorHAnsi"/>
          <w:sz w:val="12"/>
          <w:szCs w:val="12"/>
        </w:rPr>
        <w:t xml:space="preserve"> -value "$NTPV3_</w:t>
      </w:r>
      <w:proofErr w:type="gramStart"/>
      <w:r w:rsidRPr="00977061">
        <w:rPr>
          <w:rFonts w:ascii="Consolas" w:hAnsi="Consolas" w:cstheme="minorHAnsi"/>
          <w:sz w:val="12"/>
          <w:szCs w:val="12"/>
        </w:rPr>
        <w:t>KeyNum"</w:t>
      </w:r>
      <w:proofErr w:type="gramEnd"/>
    </w:p>
    <w:p w14:paraId="13320F8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ntpkeysecret</w:t>
      </w:r>
      <w:proofErr w:type="spellEnd"/>
      <w:r w:rsidRPr="00977061">
        <w:rPr>
          <w:rFonts w:ascii="Consolas" w:hAnsi="Consolas" w:cstheme="minorHAnsi"/>
          <w:sz w:val="12"/>
          <w:szCs w:val="12"/>
        </w:rPr>
        <w:t xml:space="preserve"> -value "$NTPV3_</w:t>
      </w:r>
      <w:proofErr w:type="gramStart"/>
      <w:r w:rsidRPr="00977061">
        <w:rPr>
          <w:rFonts w:ascii="Consolas" w:hAnsi="Consolas" w:cstheme="minorHAnsi"/>
          <w:sz w:val="12"/>
          <w:szCs w:val="12"/>
        </w:rPr>
        <w:t>Secret"</w:t>
      </w:r>
      <w:proofErr w:type="gramEnd"/>
    </w:p>
    <w:p w14:paraId="028B5AE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ntphost</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NTP_</w:t>
      </w:r>
      <w:proofErr w:type="gramStart"/>
      <w:r w:rsidRPr="00977061">
        <w:rPr>
          <w:rFonts w:ascii="Consolas" w:hAnsi="Consolas" w:cstheme="minorHAnsi"/>
          <w:sz w:val="12"/>
          <w:szCs w:val="12"/>
        </w:rPr>
        <w:t>Host</w:t>
      </w:r>
      <w:proofErr w:type="spellEnd"/>
      <w:r w:rsidRPr="00977061">
        <w:rPr>
          <w:rFonts w:ascii="Consolas" w:hAnsi="Consolas" w:cstheme="minorHAnsi"/>
          <w:sz w:val="12"/>
          <w:szCs w:val="12"/>
        </w:rPr>
        <w:t>"</w:t>
      </w:r>
      <w:proofErr w:type="gramEnd"/>
    </w:p>
    <w:p w14:paraId="372A4E9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6D15E36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BC2C50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doNTP</w:t>
      </w:r>
      <w:proofErr w:type="spellEnd"/>
      <w:r w:rsidRPr="00977061">
        <w:rPr>
          <w:rFonts w:ascii="Consolas" w:hAnsi="Consolas" w:cstheme="minorHAnsi"/>
          <w:sz w:val="12"/>
          <w:szCs w:val="12"/>
        </w:rPr>
        <w:t>) {</w:t>
      </w:r>
    </w:p>
    <w:p w14:paraId="7A0CB3A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 "$</w:t>
      </w:r>
      <w:proofErr w:type="gramStart"/>
      <w:r w:rsidRPr="00977061">
        <w:rPr>
          <w:rFonts w:ascii="Consolas" w:hAnsi="Consolas" w:cstheme="minorHAnsi"/>
          <w:sz w:val="12"/>
          <w:szCs w:val="12"/>
        </w:rPr>
        <w:t>time  INFO</w:t>
      </w:r>
      <w:proofErr w:type="gramEnd"/>
      <w:r w:rsidRPr="00977061">
        <w:rPr>
          <w:rFonts w:ascii="Consolas" w:hAnsi="Consolas" w:cstheme="minorHAnsi"/>
          <w:sz w:val="12"/>
          <w:szCs w:val="12"/>
        </w:rPr>
        <w:t xml:space="preserve"> - Setting NTP Host can take some time. Please be patient"; $</w:t>
      </w:r>
      <w:proofErr w:type="gramStart"/>
      <w:r w:rsidRPr="00977061">
        <w:rPr>
          <w:rFonts w:ascii="Consolas" w:hAnsi="Consolas" w:cstheme="minorHAnsi"/>
          <w:sz w:val="12"/>
          <w:szCs w:val="12"/>
        </w:rPr>
        <w:t>msg</w:t>
      </w:r>
      <w:proofErr w:type="gramEnd"/>
      <w:r w:rsidRPr="00977061">
        <w:rPr>
          <w:rFonts w:ascii="Consolas" w:hAnsi="Consolas" w:cstheme="minorHAnsi"/>
          <w:sz w:val="12"/>
          <w:szCs w:val="12"/>
        </w:rPr>
        <w:t xml:space="preserve"> </w:t>
      </w:r>
    </w:p>
    <w:p w14:paraId="54558E2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ntphost</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NTP_</w:t>
      </w:r>
      <w:proofErr w:type="gramStart"/>
      <w:r w:rsidRPr="00977061">
        <w:rPr>
          <w:rFonts w:ascii="Consolas" w:hAnsi="Consolas" w:cstheme="minorHAnsi"/>
          <w:sz w:val="12"/>
          <w:szCs w:val="12"/>
        </w:rPr>
        <w:t>Host</w:t>
      </w:r>
      <w:proofErr w:type="spellEnd"/>
      <w:r w:rsidRPr="00977061">
        <w:rPr>
          <w:rFonts w:ascii="Consolas" w:hAnsi="Consolas" w:cstheme="minorHAnsi"/>
          <w:sz w:val="12"/>
          <w:szCs w:val="12"/>
        </w:rPr>
        <w:t>"</w:t>
      </w:r>
      <w:proofErr w:type="gramEnd"/>
    </w:p>
    <w:p w14:paraId="713B185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032218A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E187E22" w14:textId="77777777" w:rsidR="00977061" w:rsidRPr="00977061" w:rsidRDefault="00977061" w:rsidP="00977061">
      <w:pPr>
        <w:rPr>
          <w:rFonts w:ascii="Consolas" w:hAnsi="Consolas" w:cstheme="minorHAnsi"/>
          <w:sz w:val="12"/>
          <w:szCs w:val="12"/>
        </w:rPr>
      </w:pPr>
    </w:p>
    <w:p w14:paraId="1CABB26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1E8C27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Create LDAP Configuration </w:t>
      </w:r>
    </w:p>
    <w:p w14:paraId="5977F71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A4DF96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doLDAP</w:t>
      </w:r>
      <w:proofErr w:type="spellEnd"/>
      <w:r w:rsidRPr="00977061">
        <w:rPr>
          <w:rFonts w:ascii="Consolas" w:hAnsi="Consolas" w:cstheme="minorHAnsi"/>
          <w:sz w:val="12"/>
          <w:szCs w:val="12"/>
        </w:rPr>
        <w:t>) {</w:t>
      </w:r>
    </w:p>
    <w:p w14:paraId="4C64E38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'{"apikey":"'+$apikey+'","cmd":"showldapendpoint","name":"'+$LDAP_Name+'"}'</w:t>
      </w:r>
    </w:p>
    <w:p w14:paraId="557A152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478A41D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 xml:space="preserve">    if ($</w:t>
      </w:r>
      <w:proofErr w:type="spellStart"/>
      <w:proofErr w:type="gramStart"/>
      <w:r w:rsidRPr="00977061">
        <w:rPr>
          <w:rFonts w:ascii="Consolas" w:hAnsi="Consolas" w:cstheme="minorHAnsi"/>
          <w:sz w:val="12"/>
          <w:szCs w:val="12"/>
        </w:rPr>
        <w:t>rc.code</w:t>
      </w:r>
      <w:proofErr w:type="spellEnd"/>
      <w:proofErr w:type="gramEnd"/>
      <w:r w:rsidRPr="00977061">
        <w:rPr>
          <w:rFonts w:ascii="Consolas" w:hAnsi="Consolas" w:cstheme="minorHAnsi"/>
          <w:sz w:val="12"/>
          <w:szCs w:val="12"/>
        </w:rPr>
        <w:t xml:space="preserve"> -eq 422) {</w:t>
      </w:r>
    </w:p>
    <w:p w14:paraId="1E0D030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'{"apikey":"'+$apikey+'","cmd":"addldapendpoint","name":"'+$LDAP_Name+'","ldaptype":"'+$LDAP_Type+'","server":"'+$LDAP_Server+'","adminuser":"'+$LDAP_User+'","adminpass":"'+$LDAP_UserPass+'"}'</w:t>
      </w:r>
    </w:p>
    <w:p w14:paraId="74397A7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5C1CAC34" w14:textId="77777777" w:rsidR="00977061" w:rsidRPr="00977061" w:rsidRDefault="00977061" w:rsidP="00977061">
      <w:pPr>
        <w:rPr>
          <w:rFonts w:ascii="Consolas" w:hAnsi="Consolas" w:cstheme="minorHAnsi"/>
          <w:sz w:val="12"/>
          <w:szCs w:val="12"/>
        </w:rPr>
      </w:pPr>
    </w:p>
    <w:p w14:paraId="530739E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Configured New LDAP service ($</w:t>
      </w:r>
      <w:proofErr w:type="spellStart"/>
      <w:r w:rsidRPr="00977061">
        <w:rPr>
          <w:rFonts w:ascii="Consolas" w:hAnsi="Consolas" w:cstheme="minorHAnsi"/>
          <w:sz w:val="12"/>
          <w:szCs w:val="12"/>
        </w:rPr>
        <w:t>LDAL_Name</w:t>
      </w:r>
      <w:proofErr w:type="spellEnd"/>
      <w:r w:rsidRPr="00977061">
        <w:rPr>
          <w:rFonts w:ascii="Consolas" w:hAnsi="Consolas" w:cstheme="minorHAnsi"/>
          <w:sz w:val="12"/>
          <w:szCs w:val="12"/>
        </w:rPr>
        <w:t>)"; $msg; $msg &gt;&gt; $logfile}</w:t>
      </w:r>
    </w:p>
    <w:p w14:paraId="57454C2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LDAP service"; $msg; $msg &gt;&gt; $logfile}</w:t>
      </w:r>
    </w:p>
    <w:p w14:paraId="188749F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92D3B6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LDAP Service ($</w:t>
      </w:r>
      <w:proofErr w:type="spellStart"/>
      <w:r w:rsidRPr="00977061">
        <w:rPr>
          <w:rFonts w:ascii="Consolas" w:hAnsi="Consolas" w:cstheme="minorHAnsi"/>
          <w:sz w:val="12"/>
          <w:szCs w:val="12"/>
        </w:rPr>
        <w:t>LDAP_Name</w:t>
      </w:r>
      <w:proofErr w:type="spellEnd"/>
      <w:r w:rsidRPr="00977061">
        <w:rPr>
          <w:rFonts w:ascii="Consolas" w:hAnsi="Consolas" w:cstheme="minorHAnsi"/>
          <w:sz w:val="12"/>
          <w:szCs w:val="12"/>
        </w:rPr>
        <w:t>) already exists"; $msg; $msg &gt;&gt; $logfile}</w:t>
      </w:r>
    </w:p>
    <w:p w14:paraId="774BF05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375066B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2805E8F" w14:textId="77777777" w:rsidR="00977061" w:rsidRPr="00977061" w:rsidRDefault="00977061" w:rsidP="00977061">
      <w:pPr>
        <w:rPr>
          <w:rFonts w:ascii="Consolas" w:hAnsi="Consolas" w:cstheme="minorHAnsi"/>
          <w:sz w:val="12"/>
          <w:szCs w:val="12"/>
        </w:rPr>
      </w:pPr>
    </w:p>
    <w:p w14:paraId="31B847A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5A191E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Add Certificate based user</w:t>
      </w:r>
    </w:p>
    <w:p w14:paraId="2266582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B4FB95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doCertUser</w:t>
      </w:r>
      <w:proofErr w:type="spellEnd"/>
      <w:r w:rsidRPr="00977061">
        <w:rPr>
          <w:rFonts w:ascii="Consolas" w:hAnsi="Consolas" w:cstheme="minorHAnsi"/>
          <w:sz w:val="12"/>
          <w:szCs w:val="12"/>
        </w:rPr>
        <w:t>) {</w:t>
      </w:r>
    </w:p>
    <w:p w14:paraId="4C85FFC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'{"apikey":"'+$apikey+'","cmd":"usershow","user":"'+$NewCertUser+'"}'</w:t>
      </w:r>
    </w:p>
    <w:p w14:paraId="4BB2E9A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29B9D25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rc.code</w:t>
      </w:r>
      <w:proofErr w:type="spellEnd"/>
      <w:proofErr w:type="gramEnd"/>
      <w:r w:rsidRPr="00977061">
        <w:rPr>
          <w:rFonts w:ascii="Consolas" w:hAnsi="Consolas" w:cstheme="minorHAnsi"/>
          <w:sz w:val="12"/>
          <w:szCs w:val="12"/>
        </w:rPr>
        <w:t xml:space="preserve"> -eq 422) {</w:t>
      </w:r>
    </w:p>
    <w:p w14:paraId="58C7B31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'{"apikey":"'+$apikey+'","cmd":"useraddlocal","user":"'+$NewCertUser+'","nopass":"yes"}'</w:t>
      </w:r>
    </w:p>
    <w:p w14:paraId="002F595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338452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Configured New Certificate Admin User ($</w:t>
      </w:r>
      <w:proofErr w:type="spellStart"/>
      <w:r w:rsidRPr="00977061">
        <w:rPr>
          <w:rFonts w:ascii="Consolas" w:hAnsi="Consolas" w:cstheme="minorHAnsi"/>
          <w:sz w:val="12"/>
          <w:szCs w:val="12"/>
        </w:rPr>
        <w:t>NewCertUser</w:t>
      </w:r>
      <w:proofErr w:type="spellEnd"/>
      <w:r w:rsidRPr="00977061">
        <w:rPr>
          <w:rFonts w:ascii="Consolas" w:hAnsi="Consolas" w:cstheme="minorHAnsi"/>
          <w:sz w:val="12"/>
          <w:szCs w:val="12"/>
        </w:rPr>
        <w:t>)"; $msg; $msg &gt;&gt; $logfile}</w:t>
      </w:r>
    </w:p>
    <w:p w14:paraId="7657188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New Certificate Admin User"; $msg; $msg &gt;&gt; $logfile}</w:t>
      </w:r>
    </w:p>
    <w:p w14:paraId="06562F7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'{"apikey":"'+$apikey+'","cmd":"usersetperms","user":"'+$NewCertUser+'","perms":"'+$newuserrights+'"}'</w:t>
      </w:r>
    </w:p>
    <w:p w14:paraId="3366E7E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0DDA76D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Assigned rights ($</w:t>
      </w:r>
      <w:proofErr w:type="spellStart"/>
      <w:r w:rsidRPr="00977061">
        <w:rPr>
          <w:rFonts w:ascii="Consolas" w:hAnsi="Consolas" w:cstheme="minorHAnsi"/>
          <w:sz w:val="12"/>
          <w:szCs w:val="12"/>
        </w:rPr>
        <w:t>newuserrights</w:t>
      </w:r>
      <w:proofErr w:type="spellEnd"/>
      <w:r w:rsidRPr="00977061">
        <w:rPr>
          <w:rFonts w:ascii="Consolas" w:hAnsi="Consolas" w:cstheme="minorHAnsi"/>
          <w:sz w:val="12"/>
          <w:szCs w:val="12"/>
        </w:rPr>
        <w:t>) to user ($</w:t>
      </w:r>
      <w:proofErr w:type="spellStart"/>
      <w:r w:rsidRPr="00977061">
        <w:rPr>
          <w:rFonts w:ascii="Consolas" w:hAnsi="Consolas" w:cstheme="minorHAnsi"/>
          <w:sz w:val="12"/>
          <w:szCs w:val="12"/>
        </w:rPr>
        <w:t>NewCertUser</w:t>
      </w:r>
      <w:proofErr w:type="spellEnd"/>
      <w:r w:rsidRPr="00977061">
        <w:rPr>
          <w:rFonts w:ascii="Consolas" w:hAnsi="Consolas" w:cstheme="minorHAnsi"/>
          <w:sz w:val="12"/>
          <w:szCs w:val="12"/>
        </w:rPr>
        <w:t>)"; $msg; $msg &gt;&gt; $logfile}</w:t>
      </w:r>
    </w:p>
    <w:p w14:paraId="110CB56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rights for New Certificate Admin User ($</w:t>
      </w:r>
      <w:proofErr w:type="spellStart"/>
      <w:r w:rsidRPr="00977061">
        <w:rPr>
          <w:rFonts w:ascii="Consolas" w:hAnsi="Consolas" w:cstheme="minorHAnsi"/>
          <w:sz w:val="12"/>
          <w:szCs w:val="12"/>
        </w:rPr>
        <w:t>newcertuser</w:t>
      </w:r>
      <w:proofErr w:type="spellEnd"/>
      <w:r w:rsidRPr="00977061">
        <w:rPr>
          <w:rFonts w:ascii="Consolas" w:hAnsi="Consolas" w:cstheme="minorHAnsi"/>
          <w:sz w:val="12"/>
          <w:szCs w:val="12"/>
        </w:rPr>
        <w:t>)"; $msg; $msg &gt;&gt; $logfile}</w:t>
      </w:r>
    </w:p>
    <w:p w14:paraId="2F97C77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CCD2AE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Certificate Admin User ($</w:t>
      </w:r>
      <w:proofErr w:type="spellStart"/>
      <w:r w:rsidRPr="00977061">
        <w:rPr>
          <w:rFonts w:ascii="Consolas" w:hAnsi="Consolas" w:cstheme="minorHAnsi"/>
          <w:sz w:val="12"/>
          <w:szCs w:val="12"/>
        </w:rPr>
        <w:t>NewCertUser</w:t>
      </w:r>
      <w:proofErr w:type="spellEnd"/>
      <w:r w:rsidRPr="00977061">
        <w:rPr>
          <w:rFonts w:ascii="Consolas" w:hAnsi="Consolas" w:cstheme="minorHAnsi"/>
          <w:sz w:val="12"/>
          <w:szCs w:val="12"/>
        </w:rPr>
        <w:t>) already exists"; $msg; $msg &gt;&gt; $logfile}</w:t>
      </w:r>
    </w:p>
    <w:p w14:paraId="15F2C81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1DF3DA6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F0D668C" w14:textId="77777777" w:rsidR="00977061" w:rsidRPr="00977061" w:rsidRDefault="00977061" w:rsidP="00977061">
      <w:pPr>
        <w:rPr>
          <w:rFonts w:ascii="Consolas" w:hAnsi="Consolas" w:cstheme="minorHAnsi"/>
          <w:sz w:val="12"/>
          <w:szCs w:val="12"/>
        </w:rPr>
      </w:pPr>
    </w:p>
    <w:p w14:paraId="3023E24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BAB7F7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Add Password based user</w:t>
      </w:r>
    </w:p>
    <w:p w14:paraId="2D46371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9BB9FF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doPassUser</w:t>
      </w:r>
      <w:proofErr w:type="spellEnd"/>
      <w:r w:rsidRPr="00977061">
        <w:rPr>
          <w:rFonts w:ascii="Consolas" w:hAnsi="Consolas" w:cstheme="minorHAnsi"/>
          <w:sz w:val="12"/>
          <w:szCs w:val="12"/>
        </w:rPr>
        <w:t>) {</w:t>
      </w:r>
    </w:p>
    <w:p w14:paraId="2DF43B7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'{"apikey":"'+$apikey+'","cmd":"usershow","user":"'+$NewPassUser+'"}'</w:t>
      </w:r>
    </w:p>
    <w:p w14:paraId="0D9B21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135A2AB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rc.code</w:t>
      </w:r>
      <w:proofErr w:type="spellEnd"/>
      <w:proofErr w:type="gramEnd"/>
      <w:r w:rsidRPr="00977061">
        <w:rPr>
          <w:rFonts w:ascii="Consolas" w:hAnsi="Consolas" w:cstheme="minorHAnsi"/>
          <w:sz w:val="12"/>
          <w:szCs w:val="12"/>
        </w:rPr>
        <w:t xml:space="preserve"> -eq 422) {</w:t>
      </w:r>
    </w:p>
    <w:p w14:paraId="0526A0B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'{"apikey":"'+$apikey+'","cmd":"useraddlocal","user":"'+$NewPassUser+'","password":"'+$NewPassUserPass+'"}'</w:t>
      </w:r>
    </w:p>
    <w:p w14:paraId="35EFDF8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4E5EF21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Configured New Password Admin User ($</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$msg; $msg &gt;&gt; $logfile}</w:t>
      </w:r>
    </w:p>
    <w:p w14:paraId="2B7B4BF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New Certificate Admin User"; $msg; $msg &gt;&gt; $logfile}</w:t>
      </w:r>
    </w:p>
    <w:p w14:paraId="341DAE6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'{"apikey":"'+$apikey+'","cmd":"usersetperms","user":"'+$NewPassUser+'","perms":"'+$newuserrights+'"}'</w:t>
      </w:r>
    </w:p>
    <w:p w14:paraId="71B95CD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6F2ABA3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Assigned rights ($</w:t>
      </w:r>
      <w:proofErr w:type="spellStart"/>
      <w:r w:rsidRPr="00977061">
        <w:rPr>
          <w:rFonts w:ascii="Consolas" w:hAnsi="Consolas" w:cstheme="minorHAnsi"/>
          <w:sz w:val="12"/>
          <w:szCs w:val="12"/>
        </w:rPr>
        <w:t>newuserrights</w:t>
      </w:r>
      <w:proofErr w:type="spellEnd"/>
      <w:r w:rsidRPr="00977061">
        <w:rPr>
          <w:rFonts w:ascii="Consolas" w:hAnsi="Consolas" w:cstheme="minorHAnsi"/>
          <w:sz w:val="12"/>
          <w:szCs w:val="12"/>
        </w:rPr>
        <w:t>) to user ($</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$msg; $msg &gt;&gt; $logfile}</w:t>
      </w:r>
    </w:p>
    <w:p w14:paraId="553750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rights for New Password Admin User ($</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$msg; $msg &gt;&gt; $logfile}</w:t>
      </w:r>
    </w:p>
    <w:p w14:paraId="46168F6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A88B97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Password Admin User ($</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already exists"; $msg; $msg &gt;&gt; $logfile}</w:t>
      </w:r>
    </w:p>
    <w:p w14:paraId="1A3FC9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1C23C5F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36F7BB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06E9D82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416EEC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Add Local Group</w:t>
      </w:r>
    </w:p>
    <w:p w14:paraId="0ED2CCC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807375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DoLDAPGroup</w:t>
      </w:r>
      <w:proofErr w:type="spellEnd"/>
      <w:r w:rsidRPr="00977061">
        <w:rPr>
          <w:rFonts w:ascii="Consolas" w:hAnsi="Consolas" w:cstheme="minorHAnsi"/>
          <w:sz w:val="12"/>
          <w:szCs w:val="12"/>
        </w:rPr>
        <w:t>) {</w:t>
      </w:r>
    </w:p>
    <w:p w14:paraId="57E2521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'{"apikey":"'+$apikey+'","cmd":"groupshow","group":"'+$NewUserGroup+'"}'</w:t>
      </w:r>
    </w:p>
    <w:p w14:paraId="20749F5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3510A12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rc.code</w:t>
      </w:r>
      <w:proofErr w:type="spellEnd"/>
      <w:proofErr w:type="gramEnd"/>
      <w:r w:rsidRPr="00977061">
        <w:rPr>
          <w:rFonts w:ascii="Consolas" w:hAnsi="Consolas" w:cstheme="minorHAnsi"/>
          <w:sz w:val="12"/>
          <w:szCs w:val="12"/>
        </w:rPr>
        <w:t xml:space="preserve"> -eq 422) {</w:t>
      </w:r>
    </w:p>
    <w:p w14:paraId="5A03D8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'{"apikey":"'+$apikey+'","cmd":"groupaddremote","group":"'+$NewUserGroup+'"}'</w:t>
      </w:r>
    </w:p>
    <w:p w14:paraId="60840DA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450C18C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Configured New LDAP Group ($</w:t>
      </w:r>
      <w:proofErr w:type="spellStart"/>
      <w:r w:rsidRPr="00977061">
        <w:rPr>
          <w:rFonts w:ascii="Consolas" w:hAnsi="Consolas" w:cstheme="minorHAnsi"/>
          <w:sz w:val="12"/>
          <w:szCs w:val="12"/>
        </w:rPr>
        <w:t>NewUserGroup</w:t>
      </w:r>
      <w:proofErr w:type="spellEnd"/>
      <w:r w:rsidRPr="00977061">
        <w:rPr>
          <w:rFonts w:ascii="Consolas" w:hAnsi="Consolas" w:cstheme="minorHAnsi"/>
          <w:sz w:val="12"/>
          <w:szCs w:val="12"/>
        </w:rPr>
        <w:t>)"; $msg; $msg &gt;&gt; $logfile}</w:t>
      </w:r>
    </w:p>
    <w:p w14:paraId="7C1F801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New LDAP Group ($</w:t>
      </w:r>
      <w:proofErr w:type="spellStart"/>
      <w:r w:rsidRPr="00977061">
        <w:rPr>
          <w:rFonts w:ascii="Consolas" w:hAnsi="Consolas" w:cstheme="minorHAnsi"/>
          <w:sz w:val="12"/>
          <w:szCs w:val="12"/>
        </w:rPr>
        <w:t>NewUserGroup</w:t>
      </w:r>
      <w:proofErr w:type="spellEnd"/>
      <w:r w:rsidRPr="00977061">
        <w:rPr>
          <w:rFonts w:ascii="Consolas" w:hAnsi="Consolas" w:cstheme="minorHAnsi"/>
          <w:sz w:val="12"/>
          <w:szCs w:val="12"/>
        </w:rPr>
        <w:t>)"; $msg; $msg &gt;&gt; $logfile}</w:t>
      </w:r>
    </w:p>
    <w:p w14:paraId="5F816DC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[string]$body=$Null; [string]$body = '{"apikey":"'+$apikey+'","cmd":"groupsetperms","group":"'+$NewUserGroup+'","perms":"'+$newuserrights+'"}'</w:t>
      </w:r>
    </w:p>
    <w:p w14:paraId="035D8ED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=$Null; $</w:t>
      </w:r>
      <w:proofErr w:type="spellStart"/>
      <w:r w:rsidRPr="00977061">
        <w:rPr>
          <w:rFonts w:ascii="Consolas" w:hAnsi="Consolas" w:cstheme="minorHAnsi"/>
          <w:sz w:val="12"/>
          <w:szCs w:val="12"/>
        </w:rPr>
        <w:t>rc</w:t>
      </w:r>
      <w:proofErr w:type="spellEnd"/>
      <w:r w:rsidRPr="00977061">
        <w:rPr>
          <w:rFonts w:ascii="Consolas" w:hAnsi="Consolas" w:cstheme="minorHAnsi"/>
          <w:sz w:val="12"/>
          <w:szCs w:val="12"/>
        </w:rPr>
        <w:t xml:space="preserve"> = try {$r = (post-command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url</w:t>
      </w:r>
      <w:proofErr w:type="spellEnd"/>
      <w:r w:rsidRPr="00977061">
        <w:rPr>
          <w:rFonts w:ascii="Consolas" w:hAnsi="Consolas" w:cstheme="minorHAnsi"/>
          <w:sz w:val="12"/>
          <w:szCs w:val="12"/>
        </w:rPr>
        <w:t xml:space="preserve"> -Body $body | </w:t>
      </w:r>
      <w:proofErr w:type="spellStart"/>
      <w:r w:rsidRPr="00977061">
        <w:rPr>
          <w:rFonts w:ascii="Consolas" w:hAnsi="Consolas" w:cstheme="minorHAnsi"/>
          <w:sz w:val="12"/>
          <w:szCs w:val="12"/>
        </w:rPr>
        <w:t>convertfrom-json</w:t>
      </w:r>
      <w:proofErr w:type="spellEnd"/>
      <w:r w:rsidRPr="00977061">
        <w:rPr>
          <w:rFonts w:ascii="Consolas" w:hAnsi="Consolas" w:cstheme="minorHAnsi"/>
          <w:sz w:val="12"/>
          <w:szCs w:val="12"/>
        </w:rPr>
        <w:t xml:space="preserve">)} catch {'{"code":"422"}' | </w:t>
      </w:r>
      <w:proofErr w:type="spellStart"/>
      <w:r w:rsidRPr="00977061">
        <w:rPr>
          <w:rFonts w:ascii="Consolas" w:hAnsi="Consolas" w:cstheme="minorHAnsi"/>
          <w:sz w:val="12"/>
          <w:szCs w:val="12"/>
        </w:rPr>
        <w:t>ConvertFrom</w:t>
      </w:r>
      <w:proofErr w:type="spellEnd"/>
      <w:r w:rsidRPr="00977061">
        <w:rPr>
          <w:rFonts w:ascii="Consolas" w:hAnsi="Consolas" w:cstheme="minorHAnsi"/>
          <w:sz w:val="12"/>
          <w:szCs w:val="12"/>
        </w:rPr>
        <w:t>-Json}</w:t>
      </w:r>
    </w:p>
    <w:p w14:paraId="373E7BC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proofErr w:type="gramStart"/>
      <w:r w:rsidRPr="00977061">
        <w:rPr>
          <w:rFonts w:ascii="Consolas" w:hAnsi="Consolas" w:cstheme="minorHAnsi"/>
          <w:sz w:val="12"/>
          <w:szCs w:val="12"/>
        </w:rPr>
        <w:t>r.code</w:t>
      </w:r>
      <w:proofErr w:type="spellEnd"/>
      <w:proofErr w:type="gramEnd"/>
      <w:r w:rsidRPr="00977061">
        <w:rPr>
          <w:rFonts w:ascii="Consolas" w:hAnsi="Consolas" w:cstheme="minorHAnsi"/>
          <w:sz w:val="12"/>
          <w:szCs w:val="12"/>
        </w:rPr>
        <w:t xml:space="preserve"> -eq '200') {$msg = "$time   SET - Assigned rights ($</w:t>
      </w:r>
      <w:proofErr w:type="spellStart"/>
      <w:r w:rsidRPr="00977061">
        <w:rPr>
          <w:rFonts w:ascii="Consolas" w:hAnsi="Consolas" w:cstheme="minorHAnsi"/>
          <w:sz w:val="12"/>
          <w:szCs w:val="12"/>
        </w:rPr>
        <w:t>newuserrights</w:t>
      </w:r>
      <w:proofErr w:type="spellEnd"/>
      <w:r w:rsidRPr="00977061">
        <w:rPr>
          <w:rFonts w:ascii="Consolas" w:hAnsi="Consolas" w:cstheme="minorHAnsi"/>
          <w:sz w:val="12"/>
          <w:szCs w:val="12"/>
        </w:rPr>
        <w:t>) to user ($</w:t>
      </w:r>
      <w:proofErr w:type="spellStart"/>
      <w:r w:rsidRPr="00977061">
        <w:rPr>
          <w:rFonts w:ascii="Consolas" w:hAnsi="Consolas" w:cstheme="minorHAnsi"/>
          <w:sz w:val="12"/>
          <w:szCs w:val="12"/>
        </w:rPr>
        <w:t>NewUserGroup</w:t>
      </w:r>
      <w:proofErr w:type="spellEnd"/>
      <w:r w:rsidRPr="00977061">
        <w:rPr>
          <w:rFonts w:ascii="Consolas" w:hAnsi="Consolas" w:cstheme="minorHAnsi"/>
          <w:sz w:val="12"/>
          <w:szCs w:val="12"/>
        </w:rPr>
        <w:t>)"; $msg; $msg &gt;&gt; $logfile}</w:t>
      </w:r>
    </w:p>
    <w:p w14:paraId="731EF2F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"$time   ERR - Error configuring rights for New Password Admin User ($</w:t>
      </w:r>
      <w:proofErr w:type="spellStart"/>
      <w:r w:rsidRPr="00977061">
        <w:rPr>
          <w:rFonts w:ascii="Consolas" w:hAnsi="Consolas" w:cstheme="minorHAnsi"/>
          <w:sz w:val="12"/>
          <w:szCs w:val="12"/>
        </w:rPr>
        <w:t>newPassuser</w:t>
      </w:r>
      <w:proofErr w:type="spellEnd"/>
      <w:r w:rsidRPr="00977061">
        <w:rPr>
          <w:rFonts w:ascii="Consolas" w:hAnsi="Consolas" w:cstheme="minorHAnsi"/>
          <w:sz w:val="12"/>
          <w:szCs w:val="12"/>
        </w:rPr>
        <w:t>)"; $msg; $msg &gt;&gt; $logfile}</w:t>
      </w:r>
    </w:p>
    <w:p w14:paraId="055C6CC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45C6408C"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LDAP Group ($</w:t>
      </w:r>
      <w:proofErr w:type="spellStart"/>
      <w:r w:rsidRPr="00977061">
        <w:rPr>
          <w:rFonts w:ascii="Consolas" w:hAnsi="Consolas" w:cstheme="minorHAnsi"/>
          <w:sz w:val="12"/>
          <w:szCs w:val="12"/>
        </w:rPr>
        <w:t>NewUserGroup</w:t>
      </w:r>
      <w:proofErr w:type="spellEnd"/>
      <w:r w:rsidRPr="00977061">
        <w:rPr>
          <w:rFonts w:ascii="Consolas" w:hAnsi="Consolas" w:cstheme="minorHAnsi"/>
          <w:sz w:val="12"/>
          <w:szCs w:val="12"/>
        </w:rPr>
        <w:t>) already exists"; $msg; $msg &gt;&gt; $logfile}</w:t>
      </w:r>
    </w:p>
    <w:p w14:paraId="61A7196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6287008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02D0387" w14:textId="77777777" w:rsidR="00977061" w:rsidRPr="00977061" w:rsidRDefault="00977061" w:rsidP="00977061">
      <w:pPr>
        <w:rPr>
          <w:rFonts w:ascii="Consolas" w:hAnsi="Consolas" w:cstheme="minorHAnsi"/>
          <w:sz w:val="12"/>
          <w:szCs w:val="12"/>
        </w:rPr>
      </w:pPr>
    </w:p>
    <w:p w14:paraId="09ED37E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C853A2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SET ADMIN GATEWAY</w:t>
      </w:r>
    </w:p>
    <w:p w14:paraId="4E14E9B2"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356318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admingw</w:t>
      </w:r>
      <w:proofErr w:type="spellEnd"/>
      <w:r w:rsidRPr="00977061">
        <w:rPr>
          <w:rFonts w:ascii="Consolas" w:hAnsi="Consolas" w:cstheme="minorHAnsi"/>
          <w:sz w:val="12"/>
          <w:szCs w:val="12"/>
        </w:rPr>
        <w:t xml:space="preserve"> -eq $Null) -or ($</w:t>
      </w:r>
      <w:proofErr w:type="spellStart"/>
      <w:r w:rsidRPr="00977061">
        <w:rPr>
          <w:rFonts w:ascii="Consolas" w:hAnsi="Consolas" w:cstheme="minorHAnsi"/>
          <w:sz w:val="12"/>
          <w:szCs w:val="12"/>
        </w:rPr>
        <w:t>admingw</w:t>
      </w:r>
      <w:proofErr w:type="spellEnd"/>
      <w:r w:rsidRPr="00977061">
        <w:rPr>
          <w:rFonts w:ascii="Consolas" w:hAnsi="Consolas" w:cstheme="minorHAnsi"/>
          <w:sz w:val="12"/>
          <w:szCs w:val="12"/>
        </w:rPr>
        <w:t xml:space="preserve"> -match '')) {[string]$</w:t>
      </w:r>
      <w:proofErr w:type="spellStart"/>
      <w:r w:rsidRPr="00977061">
        <w:rPr>
          <w:rFonts w:ascii="Consolas" w:hAnsi="Consolas" w:cstheme="minorHAnsi"/>
          <w:sz w:val="12"/>
          <w:szCs w:val="12"/>
        </w:rPr>
        <w:t>admingw</w:t>
      </w:r>
      <w:proofErr w:type="spellEnd"/>
      <w:r w:rsidRPr="00977061">
        <w:rPr>
          <w:rFonts w:ascii="Consolas" w:hAnsi="Consolas" w:cstheme="minorHAnsi"/>
          <w:sz w:val="12"/>
          <w:szCs w:val="12"/>
        </w:rPr>
        <w:t xml:space="preserve">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dfltgw</w:t>
      </w:r>
      <w:proofErr w:type="spellEnd"/>
      <w:r w:rsidRPr="00977061">
        <w:rPr>
          <w:rFonts w:ascii="Consolas" w:hAnsi="Consolas" w:cstheme="minorHAnsi"/>
          <w:sz w:val="12"/>
          <w:szCs w:val="12"/>
        </w:rPr>
        <w:t>}</w:t>
      </w:r>
    </w:p>
    <w:p w14:paraId="6CB5BB3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w:t>
      </w:r>
      <w:proofErr w:type="gramStart"/>
      <w:r w:rsidRPr="00977061">
        <w:rPr>
          <w:rFonts w:ascii="Consolas" w:hAnsi="Consolas" w:cstheme="minorHAnsi"/>
          <w:sz w:val="12"/>
          <w:szCs w:val="12"/>
        </w:rPr>
        <w:t>param  -</w:t>
      </w:r>
      <w:proofErr w:type="spellStart"/>
      <w:proofErr w:type="gramEnd"/>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admingw</w:t>
      </w:r>
      <w:proofErr w:type="spellEnd"/>
      <w:r w:rsidRPr="00977061">
        <w:rPr>
          <w:rFonts w:ascii="Consolas" w:hAnsi="Consolas" w:cstheme="minorHAnsi"/>
          <w:sz w:val="12"/>
          <w:szCs w:val="12"/>
        </w:rPr>
        <w:t xml:space="preserve"> -value $</w:t>
      </w:r>
      <w:proofErr w:type="spellStart"/>
      <w:r w:rsidRPr="00977061">
        <w:rPr>
          <w:rFonts w:ascii="Consolas" w:hAnsi="Consolas" w:cstheme="minorHAnsi"/>
          <w:sz w:val="12"/>
          <w:szCs w:val="12"/>
        </w:rPr>
        <w:t>admingw</w:t>
      </w:r>
      <w:proofErr w:type="spellEnd"/>
    </w:p>
    <w:p w14:paraId="12DB096A" w14:textId="77777777" w:rsidR="00977061" w:rsidRPr="00977061" w:rsidRDefault="00977061" w:rsidP="00977061">
      <w:pPr>
        <w:rPr>
          <w:rFonts w:ascii="Consolas" w:hAnsi="Consolas" w:cstheme="minorHAnsi"/>
          <w:sz w:val="12"/>
          <w:szCs w:val="12"/>
        </w:rPr>
      </w:pPr>
    </w:p>
    <w:p w14:paraId="7804ED6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014E76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Enable movement of default GW</w:t>
      </w:r>
    </w:p>
    <w:p w14:paraId="6CFE49D5"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263747A"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multigw</w:t>
      </w:r>
      <w:proofErr w:type="spellEnd"/>
      <w:r w:rsidRPr="00977061">
        <w:rPr>
          <w:rFonts w:ascii="Consolas" w:hAnsi="Consolas" w:cstheme="minorHAnsi"/>
          <w:sz w:val="12"/>
          <w:szCs w:val="12"/>
        </w:rPr>
        <w:t xml:space="preserve">" -value </w:t>
      </w:r>
      <w:proofErr w:type="gramStart"/>
      <w:r w:rsidRPr="00977061">
        <w:rPr>
          <w:rFonts w:ascii="Consolas" w:hAnsi="Consolas" w:cstheme="minorHAnsi"/>
          <w:sz w:val="12"/>
          <w:szCs w:val="12"/>
        </w:rPr>
        <w:t>1</w:t>
      </w:r>
      <w:proofErr w:type="gramEnd"/>
    </w:p>
    <w:p w14:paraId="6C784F26" w14:textId="77777777" w:rsidR="00977061" w:rsidRPr="00977061" w:rsidRDefault="00977061" w:rsidP="00977061">
      <w:pPr>
        <w:rPr>
          <w:rFonts w:ascii="Consolas" w:hAnsi="Consolas" w:cstheme="minorHAnsi"/>
          <w:sz w:val="12"/>
          <w:szCs w:val="12"/>
        </w:rPr>
      </w:pPr>
    </w:p>
    <w:p w14:paraId="5E81551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22AB6AE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 Enable Web User Interface Certificate or Password Login </w:t>
      </w:r>
    </w:p>
    <w:p w14:paraId="2530847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5157C38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w:t>
      </w:r>
      <w:proofErr w:type="spellStart"/>
      <w:r w:rsidRPr="00977061">
        <w:rPr>
          <w:rFonts w:ascii="Consolas" w:hAnsi="Consolas" w:cstheme="minorHAnsi"/>
          <w:sz w:val="12"/>
          <w:szCs w:val="12"/>
        </w:rPr>
        <w:t>DoCertUser</w:t>
      </w:r>
      <w:proofErr w:type="spellEnd"/>
      <w:r w:rsidRPr="00977061">
        <w:rPr>
          <w:rFonts w:ascii="Consolas" w:hAnsi="Consolas" w:cstheme="minorHAnsi"/>
          <w:sz w:val="12"/>
          <w:szCs w:val="12"/>
        </w:rPr>
        <w:t>) {</w:t>
      </w:r>
    </w:p>
    <w:p w14:paraId="2EF5894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$r = get-param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adminclientaccess</w:t>
      </w:r>
      <w:proofErr w:type="spellEnd"/>
    </w:p>
    <w:p w14:paraId="1CA15F1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($r -ne 1) {</w:t>
      </w:r>
    </w:p>
    <w:p w14:paraId="75C8A79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if ($LM_V -</w:t>
      </w:r>
      <w:proofErr w:type="spellStart"/>
      <w:r w:rsidRPr="00977061">
        <w:rPr>
          <w:rFonts w:ascii="Consolas" w:hAnsi="Consolas" w:cstheme="minorHAnsi"/>
          <w:sz w:val="12"/>
          <w:szCs w:val="12"/>
        </w:rPr>
        <w:t>ge</w:t>
      </w:r>
      <w:proofErr w:type="spellEnd"/>
      <w:r w:rsidRPr="00977061">
        <w:rPr>
          <w:rFonts w:ascii="Consolas" w:hAnsi="Consolas" w:cstheme="minorHAnsi"/>
          <w:sz w:val="12"/>
          <w:szCs w:val="12"/>
        </w:rPr>
        <w:t xml:space="preserve"> 58) {set-param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-port $port -APIKEY $</w:t>
      </w:r>
      <w:proofErr w:type="spellStart"/>
      <w:r w:rsidRPr="00977061">
        <w:rPr>
          <w:rFonts w:ascii="Consolas" w:hAnsi="Consolas" w:cstheme="minorHAnsi"/>
          <w:sz w:val="12"/>
          <w:szCs w:val="12"/>
        </w:rPr>
        <w:t>apikey</w:t>
      </w:r>
      <w:proofErr w:type="spellEnd"/>
      <w:r w:rsidRPr="00977061">
        <w:rPr>
          <w:rFonts w:ascii="Consolas" w:hAnsi="Consolas" w:cstheme="minorHAnsi"/>
          <w:sz w:val="12"/>
          <w:szCs w:val="12"/>
        </w:rPr>
        <w:t xml:space="preserve"> -param </w:t>
      </w:r>
      <w:proofErr w:type="spellStart"/>
      <w:r w:rsidRPr="00977061">
        <w:rPr>
          <w:rFonts w:ascii="Consolas" w:hAnsi="Consolas" w:cstheme="minorHAnsi"/>
          <w:sz w:val="12"/>
          <w:szCs w:val="12"/>
        </w:rPr>
        <w:t>adminclientaccess</w:t>
      </w:r>
      <w:proofErr w:type="spellEnd"/>
      <w:r w:rsidRPr="00977061">
        <w:rPr>
          <w:rFonts w:ascii="Consolas" w:hAnsi="Consolas" w:cstheme="minorHAnsi"/>
          <w:sz w:val="12"/>
          <w:szCs w:val="12"/>
        </w:rPr>
        <w:t xml:space="preserve"> -value "1"}</w:t>
      </w:r>
    </w:p>
    <w:p w14:paraId="2DD2A10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lastRenderedPageBreak/>
        <w:t xml:space="preserve">      else {$</w:t>
      </w:r>
      <w:proofErr w:type="spellStart"/>
      <w:r w:rsidRPr="00977061">
        <w:rPr>
          <w:rFonts w:ascii="Consolas" w:hAnsi="Consolas" w:cstheme="minorHAnsi"/>
          <w:sz w:val="12"/>
          <w:szCs w:val="12"/>
        </w:rPr>
        <w:t>lastmsg</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lastmsg</w:t>
      </w:r>
      <w:proofErr w:type="spellEnd"/>
      <w:r w:rsidRPr="00977061">
        <w:rPr>
          <w:rFonts w:ascii="Consolas" w:hAnsi="Consolas" w:cstheme="minorHAnsi"/>
          <w:sz w:val="12"/>
          <w:szCs w:val="12"/>
        </w:rPr>
        <w:t xml:space="preserve"> = "`</w:t>
      </w:r>
      <w:proofErr w:type="spellStart"/>
      <w:r w:rsidRPr="00977061">
        <w:rPr>
          <w:rFonts w:ascii="Consolas" w:hAnsi="Consolas" w:cstheme="minorHAnsi"/>
          <w:sz w:val="12"/>
          <w:szCs w:val="12"/>
        </w:rPr>
        <w:t>nCleanup</w:t>
      </w:r>
      <w:proofErr w:type="spellEnd"/>
      <w:r w:rsidRPr="00977061">
        <w:rPr>
          <w:rFonts w:ascii="Consolas" w:hAnsi="Consolas" w:cstheme="minorHAnsi"/>
          <w:sz w:val="12"/>
          <w:szCs w:val="12"/>
        </w:rPr>
        <w:t xml:space="preserve"> for $</w:t>
      </w:r>
      <w:proofErr w:type="spellStart"/>
      <w:r w:rsidRPr="00977061">
        <w:rPr>
          <w:rFonts w:ascii="Consolas" w:hAnsi="Consolas" w:cstheme="minorHAnsi"/>
          <w:sz w:val="12"/>
          <w:szCs w:val="12"/>
        </w:rPr>
        <w:t>ip</w:t>
      </w:r>
      <w:proofErr w:type="spellEnd"/>
      <w:r w:rsidRPr="00977061">
        <w:rPr>
          <w:rFonts w:ascii="Consolas" w:hAnsi="Consolas" w:cstheme="minorHAnsi"/>
          <w:sz w:val="12"/>
          <w:szCs w:val="12"/>
        </w:rPr>
        <w:t xml:space="preserve">. Please use WUI interface (Certificates &amp; Security/Remote Access menu) and enable (Password or Client Certificate) login </w:t>
      </w:r>
      <w:proofErr w:type="spellStart"/>
      <w:proofErr w:type="gramStart"/>
      <w:r w:rsidRPr="00977061">
        <w:rPr>
          <w:rFonts w:ascii="Consolas" w:hAnsi="Consolas" w:cstheme="minorHAnsi"/>
          <w:sz w:val="12"/>
          <w:szCs w:val="12"/>
        </w:rPr>
        <w:t>method.`</w:t>
      </w:r>
      <w:proofErr w:type="gramEnd"/>
      <w:r w:rsidRPr="00977061">
        <w:rPr>
          <w:rFonts w:ascii="Consolas" w:hAnsi="Consolas" w:cstheme="minorHAnsi"/>
          <w:sz w:val="12"/>
          <w:szCs w:val="12"/>
        </w:rPr>
        <w:t>n</w:t>
      </w:r>
      <w:proofErr w:type="spellEnd"/>
      <w:r w:rsidRPr="00977061">
        <w:rPr>
          <w:rFonts w:ascii="Consolas" w:hAnsi="Consolas" w:cstheme="minorHAnsi"/>
          <w:sz w:val="12"/>
          <w:szCs w:val="12"/>
        </w:rPr>
        <w:t>"}</w:t>
      </w:r>
    </w:p>
    <w:p w14:paraId="04785A8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183647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else {$msg = "$</w:t>
      </w:r>
      <w:proofErr w:type="gramStart"/>
      <w:r w:rsidRPr="00977061">
        <w:rPr>
          <w:rFonts w:ascii="Consolas" w:hAnsi="Consolas" w:cstheme="minorHAnsi"/>
          <w:sz w:val="12"/>
          <w:szCs w:val="12"/>
        </w:rPr>
        <w:t>time  SKIP</w:t>
      </w:r>
      <w:proofErr w:type="gramEnd"/>
      <w:r w:rsidRPr="00977061">
        <w:rPr>
          <w:rFonts w:ascii="Consolas" w:hAnsi="Consolas" w:cstheme="minorHAnsi"/>
          <w:sz w:val="12"/>
          <w:szCs w:val="12"/>
        </w:rPr>
        <w:t xml:space="preserve"> - Admin Login Method already set to password or certificate"; $msg; $msg &gt;&gt; $logfile }</w:t>
      </w:r>
    </w:p>
    <w:p w14:paraId="75631FB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start-sleep -Milliseconds 250</w:t>
      </w:r>
    </w:p>
    <w:p w14:paraId="76C4C496"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75B69A5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94AD796" w14:textId="77777777" w:rsidR="00977061" w:rsidRPr="00977061" w:rsidRDefault="00977061" w:rsidP="00977061">
      <w:pPr>
        <w:rPr>
          <w:rFonts w:ascii="Consolas" w:hAnsi="Consolas" w:cstheme="minorHAnsi"/>
          <w:sz w:val="12"/>
          <w:szCs w:val="12"/>
        </w:rPr>
      </w:pPr>
    </w:p>
    <w:p w14:paraId="473D7E5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1D23C7C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END OF SCRIPT #</w:t>
      </w:r>
    </w:p>
    <w:p w14:paraId="00B3519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7A4EE2B3" w14:textId="77777777" w:rsidR="00977061" w:rsidRPr="00977061" w:rsidRDefault="00977061" w:rsidP="00977061">
      <w:pPr>
        <w:rPr>
          <w:rFonts w:ascii="Consolas" w:hAnsi="Consolas" w:cstheme="minorHAnsi"/>
          <w:sz w:val="12"/>
          <w:szCs w:val="12"/>
        </w:rPr>
      </w:pPr>
    </w:p>
    <w:p w14:paraId="3F5BF81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w:t>
      </w:r>
      <w:proofErr w:type="spellStart"/>
      <w:proofErr w:type="gramStart"/>
      <w:r w:rsidRPr="00977061">
        <w:rPr>
          <w:rFonts w:ascii="Consolas" w:hAnsi="Consolas" w:cstheme="minorHAnsi"/>
          <w:sz w:val="12"/>
          <w:szCs w:val="12"/>
        </w:rPr>
        <w:t>lastmsg.length</w:t>
      </w:r>
      <w:proofErr w:type="spellEnd"/>
      <w:proofErr w:type="gram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gt</w:t>
      </w:r>
      <w:proofErr w:type="spellEnd"/>
      <w:r w:rsidRPr="00977061">
        <w:rPr>
          <w:rFonts w:ascii="Consolas" w:hAnsi="Consolas" w:cstheme="minorHAnsi"/>
          <w:sz w:val="12"/>
          <w:szCs w:val="12"/>
        </w:rPr>
        <w:t xml:space="preserve"> 0) {</w:t>
      </w:r>
    </w:p>
    <w:p w14:paraId="46499AE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$msg = "`</w:t>
      </w:r>
      <w:proofErr w:type="spellStart"/>
      <w:r w:rsidRPr="00977061">
        <w:rPr>
          <w:rFonts w:ascii="Consolas" w:hAnsi="Consolas" w:cstheme="minorHAnsi"/>
          <w:sz w:val="12"/>
          <w:szCs w:val="12"/>
        </w:rPr>
        <w:t>nREQUIRED</w:t>
      </w:r>
      <w:proofErr w:type="spellEnd"/>
      <w:r w:rsidRPr="00977061">
        <w:rPr>
          <w:rFonts w:ascii="Consolas" w:hAnsi="Consolas" w:cstheme="minorHAnsi"/>
          <w:sz w:val="12"/>
          <w:szCs w:val="12"/>
        </w:rPr>
        <w:t xml:space="preserve"> MANUAL CONFIGURATION ITEMS (CLEANUP ACTIONS)"; Write-Host -fore cyan $msg; $msg &gt;&gt; $logfile</w:t>
      </w:r>
    </w:p>
    <w:p w14:paraId="10C8056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write-host -fore yellow $</w:t>
      </w:r>
      <w:proofErr w:type="spellStart"/>
      <w:r w:rsidRPr="00977061">
        <w:rPr>
          <w:rFonts w:ascii="Consolas" w:hAnsi="Consolas" w:cstheme="minorHAnsi"/>
          <w:sz w:val="12"/>
          <w:szCs w:val="12"/>
        </w:rPr>
        <w:t>lastmsg</w:t>
      </w:r>
      <w:proofErr w:type="spellEnd"/>
      <w:r w:rsidRPr="00977061">
        <w:rPr>
          <w:rFonts w:ascii="Consolas" w:hAnsi="Consolas" w:cstheme="minorHAnsi"/>
          <w:sz w:val="12"/>
          <w:szCs w:val="12"/>
        </w:rPr>
        <w:t>; $</w:t>
      </w:r>
      <w:proofErr w:type="spellStart"/>
      <w:r w:rsidRPr="00977061">
        <w:rPr>
          <w:rFonts w:ascii="Consolas" w:hAnsi="Consolas" w:cstheme="minorHAnsi"/>
          <w:sz w:val="12"/>
          <w:szCs w:val="12"/>
        </w:rPr>
        <w:t>lastmessage</w:t>
      </w:r>
      <w:proofErr w:type="spellEnd"/>
      <w:r w:rsidRPr="00977061">
        <w:rPr>
          <w:rFonts w:ascii="Consolas" w:hAnsi="Consolas" w:cstheme="minorHAnsi"/>
          <w:sz w:val="12"/>
          <w:szCs w:val="12"/>
        </w:rPr>
        <w:t xml:space="preserve"> &gt;&gt; $</w:t>
      </w:r>
      <w:proofErr w:type="gramStart"/>
      <w:r w:rsidRPr="00977061">
        <w:rPr>
          <w:rFonts w:ascii="Consolas" w:hAnsi="Consolas" w:cstheme="minorHAnsi"/>
          <w:sz w:val="12"/>
          <w:szCs w:val="12"/>
        </w:rPr>
        <w:t>logfile</w:t>
      </w:r>
      <w:proofErr w:type="gramEnd"/>
    </w:p>
    <w:p w14:paraId="64851650"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0B5F498" w14:textId="77777777" w:rsidR="00977061" w:rsidRPr="00977061" w:rsidRDefault="00977061" w:rsidP="00977061">
      <w:pPr>
        <w:rPr>
          <w:rFonts w:ascii="Consolas" w:hAnsi="Consolas" w:cstheme="minorHAnsi"/>
          <w:sz w:val="12"/>
          <w:szCs w:val="12"/>
        </w:rPr>
      </w:pPr>
    </w:p>
    <w:p w14:paraId="3F755CE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$msg = "`</w:t>
      </w:r>
      <w:proofErr w:type="spellStart"/>
      <w:r w:rsidRPr="00977061">
        <w:rPr>
          <w:rFonts w:ascii="Consolas" w:hAnsi="Consolas" w:cstheme="minorHAnsi"/>
          <w:sz w:val="12"/>
          <w:szCs w:val="12"/>
        </w:rPr>
        <w:t>nSCRIPT</w:t>
      </w:r>
      <w:proofErr w:type="spellEnd"/>
      <w:r w:rsidRPr="00977061">
        <w:rPr>
          <w:rFonts w:ascii="Consolas" w:hAnsi="Consolas" w:cstheme="minorHAnsi"/>
          <w:sz w:val="12"/>
          <w:szCs w:val="12"/>
        </w:rPr>
        <w:t xml:space="preserve"> COMPLETED"; Write-Host -fore cyan $msg; $msg &gt;&gt; $logfile</w:t>
      </w:r>
    </w:p>
    <w:p w14:paraId="14793900" w14:textId="77777777" w:rsidR="00977061" w:rsidRPr="00977061" w:rsidRDefault="00977061" w:rsidP="00977061">
      <w:pPr>
        <w:rPr>
          <w:rFonts w:ascii="Consolas" w:hAnsi="Consolas" w:cstheme="minorHAnsi"/>
          <w:sz w:val="12"/>
          <w:szCs w:val="12"/>
        </w:rPr>
      </w:pPr>
    </w:p>
    <w:p w14:paraId="098C61E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END ##############" &gt;&gt; $logfile</w:t>
      </w:r>
    </w:p>
    <w:p w14:paraId="6993ED5F"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
    <w:p w14:paraId="6B064048"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9DD0423"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Clear sensitive variables</w:t>
      </w:r>
    </w:p>
    <w:p w14:paraId="5EF4A7D4"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6AD7462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Remove-Variable * -</w:t>
      </w:r>
      <w:proofErr w:type="spellStart"/>
      <w:r w:rsidRPr="00977061">
        <w:rPr>
          <w:rFonts w:ascii="Consolas" w:hAnsi="Consolas" w:cstheme="minorHAnsi"/>
          <w:sz w:val="12"/>
          <w:szCs w:val="12"/>
        </w:rPr>
        <w:t>ErrorAction</w:t>
      </w:r>
      <w:proofErr w:type="spellEnd"/>
      <w:r w:rsidRPr="00977061">
        <w:rPr>
          <w:rFonts w:ascii="Consolas" w:hAnsi="Consolas" w:cstheme="minorHAnsi"/>
          <w:sz w:val="12"/>
          <w:szCs w:val="12"/>
        </w:rPr>
        <w:t xml:space="preserve"> </w:t>
      </w:r>
      <w:proofErr w:type="spellStart"/>
      <w:r w:rsidRPr="00977061">
        <w:rPr>
          <w:rFonts w:ascii="Consolas" w:hAnsi="Consolas" w:cstheme="minorHAnsi"/>
          <w:sz w:val="12"/>
          <w:szCs w:val="12"/>
        </w:rPr>
        <w:t>SilentlyContinue</w:t>
      </w:r>
      <w:proofErr w:type="spellEnd"/>
    </w:p>
    <w:p w14:paraId="5FAC4E91" w14:textId="77777777" w:rsidR="00977061" w:rsidRPr="00977061" w:rsidRDefault="00977061" w:rsidP="00977061">
      <w:pPr>
        <w:rPr>
          <w:rFonts w:ascii="Consolas" w:hAnsi="Consolas" w:cstheme="minorHAnsi"/>
          <w:sz w:val="12"/>
          <w:szCs w:val="12"/>
        </w:rPr>
      </w:pPr>
    </w:p>
    <w:p w14:paraId="704EF44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1FFD4AD1"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 xml:space="preserve"># </w:t>
      </w:r>
      <w:proofErr w:type="gramStart"/>
      <w:r w:rsidRPr="00977061">
        <w:rPr>
          <w:rFonts w:ascii="Consolas" w:hAnsi="Consolas" w:cstheme="minorHAnsi"/>
          <w:sz w:val="12"/>
          <w:szCs w:val="12"/>
        </w:rPr>
        <w:t>Reset .</w:t>
      </w:r>
      <w:proofErr w:type="spellStart"/>
      <w:r w:rsidRPr="00977061">
        <w:rPr>
          <w:rFonts w:ascii="Consolas" w:hAnsi="Consolas" w:cstheme="minorHAnsi"/>
          <w:sz w:val="12"/>
          <w:szCs w:val="12"/>
        </w:rPr>
        <w:t>curlrc</w:t>
      </w:r>
      <w:proofErr w:type="spellEnd"/>
      <w:proofErr w:type="gramEnd"/>
    </w:p>
    <w:p w14:paraId="532BE84D"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567BAA89"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if (Test-Path -Path "~</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oldcurlrc</w:t>
      </w:r>
      <w:proofErr w:type="spellEnd"/>
      <w:proofErr w:type="gramEnd"/>
      <w:r w:rsidRPr="00977061">
        <w:rPr>
          <w:rFonts w:ascii="Consolas" w:hAnsi="Consolas" w:cstheme="minorHAnsi"/>
          <w:sz w:val="12"/>
          <w:szCs w:val="12"/>
        </w:rPr>
        <w:t>" -</w:t>
      </w:r>
      <w:proofErr w:type="spellStart"/>
      <w:r w:rsidRPr="00977061">
        <w:rPr>
          <w:rFonts w:ascii="Consolas" w:hAnsi="Consolas" w:cstheme="minorHAnsi"/>
          <w:sz w:val="12"/>
          <w:szCs w:val="12"/>
        </w:rPr>
        <w:t>PathType</w:t>
      </w:r>
      <w:proofErr w:type="spellEnd"/>
      <w:r w:rsidRPr="00977061">
        <w:rPr>
          <w:rFonts w:ascii="Consolas" w:hAnsi="Consolas" w:cstheme="minorHAnsi"/>
          <w:sz w:val="12"/>
          <w:szCs w:val="12"/>
        </w:rPr>
        <w:t xml:space="preserve"> leaf) {</w:t>
      </w:r>
    </w:p>
    <w:p w14:paraId="614A3E6E"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Copy-Item -Path "~</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oldcurlrc</w:t>
      </w:r>
      <w:proofErr w:type="spellEnd"/>
      <w:proofErr w:type="gramEnd"/>
      <w:r w:rsidRPr="00977061">
        <w:rPr>
          <w:rFonts w:ascii="Consolas" w:hAnsi="Consolas" w:cstheme="minorHAnsi"/>
          <w:sz w:val="12"/>
          <w:szCs w:val="12"/>
        </w:rPr>
        <w:t>" "~\.</w:t>
      </w:r>
      <w:proofErr w:type="spellStart"/>
      <w:r w:rsidRPr="00977061">
        <w:rPr>
          <w:rFonts w:ascii="Consolas" w:hAnsi="Consolas" w:cstheme="minorHAnsi"/>
          <w:sz w:val="12"/>
          <w:szCs w:val="12"/>
        </w:rPr>
        <w:t>curlrc</w:t>
      </w:r>
      <w:proofErr w:type="spellEnd"/>
      <w:r w:rsidRPr="00977061">
        <w:rPr>
          <w:rFonts w:ascii="Consolas" w:hAnsi="Consolas" w:cstheme="minorHAnsi"/>
          <w:sz w:val="12"/>
          <w:szCs w:val="12"/>
        </w:rPr>
        <w:t>" -Force</w:t>
      </w:r>
    </w:p>
    <w:p w14:paraId="7849FB0B"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Remove-Item -Path "~</w:t>
      </w:r>
      <w:proofErr w:type="gramStart"/>
      <w:r w:rsidRPr="00977061">
        <w:rPr>
          <w:rFonts w:ascii="Consolas" w:hAnsi="Consolas" w:cstheme="minorHAnsi"/>
          <w:sz w:val="12"/>
          <w:szCs w:val="12"/>
        </w:rPr>
        <w:t>\.</w:t>
      </w:r>
      <w:proofErr w:type="spellStart"/>
      <w:r w:rsidRPr="00977061">
        <w:rPr>
          <w:rFonts w:ascii="Consolas" w:hAnsi="Consolas" w:cstheme="minorHAnsi"/>
          <w:sz w:val="12"/>
          <w:szCs w:val="12"/>
        </w:rPr>
        <w:t>oldcurlrc</w:t>
      </w:r>
      <w:proofErr w:type="spellEnd"/>
      <w:proofErr w:type="gramEnd"/>
      <w:r w:rsidRPr="00977061">
        <w:rPr>
          <w:rFonts w:ascii="Consolas" w:hAnsi="Consolas" w:cstheme="minorHAnsi"/>
          <w:sz w:val="12"/>
          <w:szCs w:val="12"/>
        </w:rPr>
        <w:t>" -Force</w:t>
      </w:r>
    </w:p>
    <w:p w14:paraId="4930C337" w14:textId="77777777" w:rsidR="00977061" w:rsidRPr="00977061" w:rsidRDefault="00977061" w:rsidP="00977061">
      <w:pPr>
        <w:rPr>
          <w:rFonts w:ascii="Consolas" w:hAnsi="Consolas" w:cstheme="minorHAnsi"/>
          <w:sz w:val="12"/>
          <w:szCs w:val="12"/>
        </w:rPr>
      </w:pPr>
      <w:r w:rsidRPr="00977061">
        <w:rPr>
          <w:rFonts w:ascii="Consolas" w:hAnsi="Consolas" w:cstheme="minorHAnsi"/>
          <w:sz w:val="12"/>
          <w:szCs w:val="12"/>
        </w:rPr>
        <w:t>}</w:t>
      </w:r>
    </w:p>
    <w:p w14:paraId="2D45435F" w14:textId="6564ADED" w:rsidR="005856EF" w:rsidRPr="005856EF" w:rsidRDefault="005856EF" w:rsidP="005856EF">
      <w:pPr>
        <w:rPr>
          <w:rFonts w:ascii="Consolas" w:hAnsi="Consolas" w:cstheme="minorHAnsi"/>
          <w:sz w:val="12"/>
          <w:szCs w:val="12"/>
        </w:rPr>
      </w:pPr>
    </w:p>
    <w:p w14:paraId="57774727" w14:textId="59B94709" w:rsidR="000D2B5D" w:rsidRDefault="000D2B5D">
      <w:pPr>
        <w:rPr>
          <w:rFonts w:ascii="Consolas" w:eastAsiaTheme="majorEastAsia" w:hAnsi="Consolas" w:cstheme="minorHAnsi"/>
          <w:color w:val="4C4C4C" w:themeColor="text2"/>
          <w:sz w:val="12"/>
          <w:szCs w:val="12"/>
        </w:rPr>
      </w:pPr>
      <w:r>
        <w:rPr>
          <w:rFonts w:ascii="Consolas" w:hAnsi="Consolas" w:cstheme="minorHAnsi"/>
          <w:sz w:val="12"/>
          <w:szCs w:val="12"/>
        </w:rPr>
        <w:br w:type="page"/>
      </w:r>
    </w:p>
    <w:p w14:paraId="33E7084D" w14:textId="647E9283" w:rsidR="001152B5" w:rsidRDefault="00CA4C68" w:rsidP="00CA4C68">
      <w:pPr>
        <w:pStyle w:val="KH1"/>
        <w:numPr>
          <w:ilvl w:val="0"/>
          <w:numId w:val="1"/>
        </w:numPr>
      </w:pPr>
      <w:bookmarkStart w:id="5" w:name="_Toc147141335"/>
      <w:r>
        <w:lastRenderedPageBreak/>
        <w:t xml:space="preserve">Manually Configuring LoadMaster to meet US Gov </w:t>
      </w:r>
      <w:r w:rsidR="003F5021">
        <w:t xml:space="preserve">Security </w:t>
      </w:r>
      <w:r>
        <w:t>Requirements</w:t>
      </w:r>
      <w:bookmarkEnd w:id="5"/>
    </w:p>
    <w:p w14:paraId="5E188DB2" w14:textId="77777777" w:rsidR="00CA4C68" w:rsidRDefault="00CA4C68" w:rsidP="00CA4C68">
      <w:pPr>
        <w:pStyle w:val="Heading1"/>
      </w:pPr>
    </w:p>
    <w:p w14:paraId="3FC833E3" w14:textId="2DEBB313" w:rsidR="00A121AD" w:rsidRDefault="00CD00D3" w:rsidP="00CA4C68">
      <w:r>
        <w:t>This additional information is provided to assist anyone interested in manually configuring a LoadMaster or ECS Connection Manager to meet US Government security require</w:t>
      </w:r>
      <w:r w:rsidR="00A121AD">
        <w:t>ments (aka STIG Compliance).  This information will include the entire process</w:t>
      </w:r>
      <w:r w:rsidR="00466B72">
        <w:t xml:space="preserve"> (installation, licensing, </w:t>
      </w:r>
      <w:r w:rsidR="003F5021">
        <w:t>platform configuration, virtual services configuration) required to ensure you meet US Gov security requirements.</w:t>
      </w:r>
    </w:p>
    <w:p w14:paraId="07D0BB57" w14:textId="77777777" w:rsidR="007A3D9E" w:rsidRDefault="007A3D9E" w:rsidP="00CA4C68"/>
    <w:p w14:paraId="057549CF" w14:textId="311A4007" w:rsidR="007A3D9E" w:rsidRDefault="007A3D9E" w:rsidP="00CA4C68">
      <w:r>
        <w:t>The major steps involved include:</w:t>
      </w:r>
    </w:p>
    <w:p w14:paraId="2ED4C784" w14:textId="26770025" w:rsidR="007A3D9E" w:rsidRDefault="007A3D9E" w:rsidP="00C10655">
      <w:pPr>
        <w:pStyle w:val="ListParagraph"/>
        <w:numPr>
          <w:ilvl w:val="0"/>
          <w:numId w:val="14"/>
        </w:numPr>
      </w:pPr>
      <w:r>
        <w:t>Downloading the appliance (virtual only)</w:t>
      </w:r>
    </w:p>
    <w:p w14:paraId="618906F7" w14:textId="357F0D2C" w:rsidR="007A3D9E" w:rsidRDefault="007A3D9E" w:rsidP="00C10655">
      <w:pPr>
        <w:pStyle w:val="ListParagraph"/>
        <w:numPr>
          <w:ilvl w:val="0"/>
          <w:numId w:val="14"/>
        </w:numPr>
      </w:pPr>
      <w:r>
        <w:t>Preparing the network (physical or virtual)</w:t>
      </w:r>
    </w:p>
    <w:p w14:paraId="50F2D9A3" w14:textId="419A60A6" w:rsidR="007A3D9E" w:rsidRDefault="00C61576" w:rsidP="00C10655">
      <w:pPr>
        <w:pStyle w:val="ListParagraph"/>
        <w:numPr>
          <w:ilvl w:val="0"/>
          <w:numId w:val="14"/>
        </w:numPr>
      </w:pPr>
      <w:r>
        <w:t>Downloading relevant</w:t>
      </w:r>
      <w:r w:rsidR="002B794F">
        <w:t xml:space="preserve"> </w:t>
      </w:r>
      <w:r>
        <w:t>patches, deployment guides and templates</w:t>
      </w:r>
    </w:p>
    <w:p w14:paraId="0ADF03F2" w14:textId="6FACC5E7" w:rsidR="00C61576" w:rsidRDefault="00C61576" w:rsidP="00C10655">
      <w:pPr>
        <w:pStyle w:val="ListParagraph"/>
        <w:numPr>
          <w:ilvl w:val="0"/>
          <w:numId w:val="14"/>
        </w:numPr>
      </w:pPr>
      <w:r>
        <w:t>Importing the virtual appliance or installing the physical appliance</w:t>
      </w:r>
    </w:p>
    <w:p w14:paraId="652F0140" w14:textId="7355F99A" w:rsidR="00157A10" w:rsidRDefault="00157A10" w:rsidP="00C10655">
      <w:pPr>
        <w:pStyle w:val="ListParagraph"/>
        <w:numPr>
          <w:ilvl w:val="0"/>
          <w:numId w:val="14"/>
        </w:numPr>
      </w:pPr>
      <w:r>
        <w:t>Connecting the network to the appliance</w:t>
      </w:r>
    </w:p>
    <w:p w14:paraId="42909987" w14:textId="40A45BFE" w:rsidR="00C61576" w:rsidRDefault="007E5310" w:rsidP="00C10655">
      <w:pPr>
        <w:pStyle w:val="ListParagraph"/>
        <w:numPr>
          <w:ilvl w:val="0"/>
          <w:numId w:val="14"/>
        </w:numPr>
      </w:pPr>
      <w:r>
        <w:t>Connecting a console to the appliance</w:t>
      </w:r>
    </w:p>
    <w:p w14:paraId="086CC060" w14:textId="4B25C108" w:rsidR="007E5310" w:rsidRDefault="007E5310" w:rsidP="00C10655">
      <w:pPr>
        <w:pStyle w:val="ListParagraph"/>
        <w:numPr>
          <w:ilvl w:val="0"/>
          <w:numId w:val="14"/>
        </w:numPr>
      </w:pPr>
      <w:r>
        <w:t>Booting and setting appliance IP address</w:t>
      </w:r>
    </w:p>
    <w:p w14:paraId="3EED9F69" w14:textId="77777777" w:rsidR="00850864" w:rsidRDefault="007E5310" w:rsidP="00C10655">
      <w:pPr>
        <w:pStyle w:val="ListParagraph"/>
        <w:numPr>
          <w:ilvl w:val="0"/>
          <w:numId w:val="14"/>
        </w:numPr>
      </w:pPr>
      <w:r>
        <w:t xml:space="preserve">Connecting to appliance </w:t>
      </w:r>
      <w:r w:rsidR="00850864">
        <w:t xml:space="preserve">web user interface </w:t>
      </w:r>
      <w:r>
        <w:t>and licensing</w:t>
      </w:r>
      <w:r w:rsidR="00850864">
        <w:t xml:space="preserve"> the appliance</w:t>
      </w:r>
    </w:p>
    <w:p w14:paraId="7BCE5234" w14:textId="77777777" w:rsidR="003D0F3E" w:rsidRDefault="003D0F3E" w:rsidP="003D0F3E">
      <w:pPr>
        <w:pStyle w:val="ListParagraph"/>
        <w:numPr>
          <w:ilvl w:val="0"/>
          <w:numId w:val="14"/>
        </w:numPr>
      </w:pPr>
      <w:r>
        <w:t>Patching the appliance</w:t>
      </w:r>
    </w:p>
    <w:p w14:paraId="35349E3C" w14:textId="77777777" w:rsidR="003D0F3E" w:rsidRDefault="003D0F3E" w:rsidP="003D0F3E">
      <w:pPr>
        <w:pStyle w:val="ListParagraph"/>
        <w:numPr>
          <w:ilvl w:val="0"/>
          <w:numId w:val="14"/>
        </w:numPr>
      </w:pPr>
      <w:r>
        <w:t>Creating a local admin on the appliance</w:t>
      </w:r>
    </w:p>
    <w:p w14:paraId="3EA73BB0" w14:textId="7B5FDCF1" w:rsidR="003D0F3E" w:rsidRDefault="003D0F3E" w:rsidP="003D0F3E">
      <w:pPr>
        <w:pStyle w:val="ListParagraph"/>
        <w:numPr>
          <w:ilvl w:val="0"/>
          <w:numId w:val="14"/>
        </w:numPr>
      </w:pPr>
      <w:r>
        <w:t>Changing the built-in (</w:t>
      </w:r>
      <w:proofErr w:type="spellStart"/>
      <w:r>
        <w:t>bal</w:t>
      </w:r>
      <w:proofErr w:type="spellEnd"/>
      <w:r>
        <w:t xml:space="preserve">) account password and </w:t>
      </w:r>
      <w:r w:rsidR="008F6B4D">
        <w:t xml:space="preserve">placing </w:t>
      </w:r>
      <w:r>
        <w:t xml:space="preserve">the </w:t>
      </w:r>
      <w:r w:rsidR="008F6B4D">
        <w:t>(</w:t>
      </w:r>
      <w:proofErr w:type="spellStart"/>
      <w:r w:rsidR="008F6B4D">
        <w:t>bal</w:t>
      </w:r>
      <w:proofErr w:type="spellEnd"/>
      <w:r w:rsidR="008F6B4D">
        <w:t xml:space="preserve">) </w:t>
      </w:r>
      <w:r>
        <w:t>account under 2-person control</w:t>
      </w:r>
    </w:p>
    <w:p w14:paraId="23EE6ABD" w14:textId="0530ACB1" w:rsidR="00A54D5D" w:rsidRDefault="00A54D5D" w:rsidP="00C10655">
      <w:pPr>
        <w:pStyle w:val="ListParagraph"/>
        <w:numPr>
          <w:ilvl w:val="0"/>
          <w:numId w:val="14"/>
        </w:numPr>
      </w:pPr>
      <w:r>
        <w:t>Creating a data plane and a dedicated management plane</w:t>
      </w:r>
    </w:p>
    <w:p w14:paraId="7976D6F9" w14:textId="21844395" w:rsidR="00DB1E28" w:rsidRDefault="00FC44DC" w:rsidP="00C10655">
      <w:pPr>
        <w:pStyle w:val="ListParagraph"/>
        <w:numPr>
          <w:ilvl w:val="0"/>
          <w:numId w:val="14"/>
        </w:numPr>
      </w:pPr>
      <w:r>
        <w:t>Explicitly set admin gateway</w:t>
      </w:r>
    </w:p>
    <w:p w14:paraId="1BCBFEFD" w14:textId="70C27635" w:rsidR="00FC44DC" w:rsidRDefault="00FC44DC" w:rsidP="00C10655">
      <w:pPr>
        <w:pStyle w:val="ListParagraph"/>
        <w:numPr>
          <w:ilvl w:val="0"/>
          <w:numId w:val="14"/>
        </w:numPr>
      </w:pPr>
      <w:r>
        <w:t>Moving default gateway to data plane</w:t>
      </w:r>
    </w:p>
    <w:p w14:paraId="4659DA7F" w14:textId="7A9CD9B6" w:rsidR="00240DB7" w:rsidRDefault="00EC1B5F" w:rsidP="00C10655">
      <w:pPr>
        <w:pStyle w:val="ListParagraph"/>
        <w:numPr>
          <w:ilvl w:val="0"/>
          <w:numId w:val="14"/>
        </w:numPr>
      </w:pPr>
      <w:r>
        <w:t>Configuring</w:t>
      </w:r>
      <w:r w:rsidR="00240DB7">
        <w:t xml:space="preserve"> NTP</w:t>
      </w:r>
      <w:r w:rsidR="00DA1DD3">
        <w:t xml:space="preserve"> (prefer</w:t>
      </w:r>
      <w:r w:rsidR="00DA5323">
        <w:t xml:space="preserve"> NTPv3)</w:t>
      </w:r>
    </w:p>
    <w:p w14:paraId="13F8D633" w14:textId="4810A8B2" w:rsidR="00240DB7" w:rsidRDefault="00240DB7" w:rsidP="00C10655">
      <w:pPr>
        <w:pStyle w:val="ListParagraph"/>
        <w:numPr>
          <w:ilvl w:val="0"/>
          <w:numId w:val="14"/>
        </w:numPr>
      </w:pPr>
      <w:r>
        <w:t xml:space="preserve">Configuring </w:t>
      </w:r>
      <w:proofErr w:type="spellStart"/>
      <w:r>
        <w:t>syslogd</w:t>
      </w:r>
      <w:proofErr w:type="spellEnd"/>
      <w:r w:rsidR="00DA5323">
        <w:t xml:space="preserve"> (prefer </w:t>
      </w:r>
      <w:r w:rsidR="008837F7">
        <w:t>TLS)</w:t>
      </w:r>
    </w:p>
    <w:p w14:paraId="64EC9DD2" w14:textId="77777777" w:rsidR="00240DB7" w:rsidRDefault="00240DB7" w:rsidP="00C10655">
      <w:pPr>
        <w:pStyle w:val="ListParagraph"/>
        <w:numPr>
          <w:ilvl w:val="0"/>
          <w:numId w:val="14"/>
        </w:numPr>
      </w:pPr>
      <w:r>
        <w:t>Setting warning banners (web and console)</w:t>
      </w:r>
    </w:p>
    <w:p w14:paraId="10FD51A8" w14:textId="033642A1" w:rsidR="008522A8" w:rsidRDefault="002F0476" w:rsidP="00C10655">
      <w:pPr>
        <w:pStyle w:val="ListParagraph"/>
        <w:numPr>
          <w:ilvl w:val="0"/>
          <w:numId w:val="14"/>
        </w:numPr>
      </w:pPr>
      <w:r>
        <w:t>Removing 3DES and SHA1 from FIPS algorithm set</w:t>
      </w:r>
      <w:r w:rsidR="00CD7C74">
        <w:t xml:space="preserve"> (LMOS 7.2.58 and </w:t>
      </w:r>
      <w:r w:rsidR="008168B3">
        <w:t>earlier)</w:t>
      </w:r>
    </w:p>
    <w:p w14:paraId="57E4EDB3" w14:textId="58C31331" w:rsidR="00136743" w:rsidRDefault="000046BC" w:rsidP="00C10655">
      <w:pPr>
        <w:pStyle w:val="ListParagraph"/>
        <w:numPr>
          <w:ilvl w:val="0"/>
          <w:numId w:val="14"/>
        </w:numPr>
      </w:pPr>
      <w:r>
        <w:t xml:space="preserve">Enabling </w:t>
      </w:r>
      <w:r w:rsidR="00136743">
        <w:t>Web User Interface</w:t>
      </w:r>
      <w:r w:rsidR="00DC5395">
        <w:t xml:space="preserve"> to use FIPS cipher </w:t>
      </w:r>
      <w:proofErr w:type="gramStart"/>
      <w:r w:rsidR="00DC5395">
        <w:t>set</w:t>
      </w:r>
      <w:proofErr w:type="gramEnd"/>
      <w:r w:rsidR="009B5331">
        <w:t xml:space="preserve"> </w:t>
      </w:r>
    </w:p>
    <w:p w14:paraId="13DACCB2" w14:textId="6A2C7F63" w:rsidR="000046BC" w:rsidRDefault="00136743" w:rsidP="00C10655">
      <w:pPr>
        <w:pStyle w:val="ListParagraph"/>
        <w:numPr>
          <w:ilvl w:val="0"/>
          <w:numId w:val="14"/>
        </w:numPr>
      </w:pPr>
      <w:r>
        <w:t xml:space="preserve">Enabling </w:t>
      </w:r>
      <w:r w:rsidR="009B5331">
        <w:t xml:space="preserve">Remote Access management services to use </w:t>
      </w:r>
      <w:r>
        <w:t xml:space="preserve">FIPS </w:t>
      </w:r>
      <w:r w:rsidR="009B5331">
        <w:t xml:space="preserve">cipher </w:t>
      </w:r>
      <w:proofErr w:type="gramStart"/>
      <w:r w:rsidR="009B5331">
        <w:t>set</w:t>
      </w:r>
      <w:proofErr w:type="gramEnd"/>
    </w:p>
    <w:p w14:paraId="05C62C39" w14:textId="77777777" w:rsidR="006B4479" w:rsidRDefault="0084092D" w:rsidP="00C10655">
      <w:pPr>
        <w:pStyle w:val="ListParagraph"/>
        <w:numPr>
          <w:ilvl w:val="0"/>
          <w:numId w:val="14"/>
        </w:numPr>
      </w:pPr>
      <w:r>
        <w:t>Disabling any non-used services (</w:t>
      </w:r>
      <w:proofErr w:type="gramStart"/>
      <w:r>
        <w:t>e.g.</w:t>
      </w:r>
      <w:proofErr w:type="gramEnd"/>
      <w:r>
        <w:t xml:space="preserve"> GEO or SSH)</w:t>
      </w:r>
    </w:p>
    <w:p w14:paraId="5EBF2993" w14:textId="273FDA9B" w:rsidR="008A742A" w:rsidRDefault="008A742A" w:rsidP="00C10655">
      <w:pPr>
        <w:pStyle w:val="ListParagraph"/>
        <w:numPr>
          <w:ilvl w:val="0"/>
          <w:numId w:val="14"/>
        </w:numPr>
      </w:pPr>
      <w:r>
        <w:t xml:space="preserve">Disabling SSL Renegotiation </w:t>
      </w:r>
    </w:p>
    <w:p w14:paraId="67F00E63" w14:textId="43E0D011" w:rsidR="008A742A" w:rsidRDefault="00F627A9" w:rsidP="00C10655">
      <w:pPr>
        <w:pStyle w:val="ListParagraph"/>
        <w:numPr>
          <w:ilvl w:val="0"/>
          <w:numId w:val="14"/>
        </w:numPr>
      </w:pPr>
      <w:r>
        <w:t>Sourcing and installing a</w:t>
      </w:r>
      <w:r w:rsidR="00AC23FF">
        <w:t>n authorized</w:t>
      </w:r>
      <w:r>
        <w:t xml:space="preserve"> </w:t>
      </w:r>
      <w:r w:rsidR="00CA1330">
        <w:t xml:space="preserve">TLS </w:t>
      </w:r>
      <w:r>
        <w:t xml:space="preserve">management </w:t>
      </w:r>
      <w:proofErr w:type="gramStart"/>
      <w:r w:rsidR="00ED6967">
        <w:t>certificate</w:t>
      </w:r>
      <w:proofErr w:type="gramEnd"/>
    </w:p>
    <w:p w14:paraId="5C6449CC" w14:textId="4872A032" w:rsidR="00CC4774" w:rsidRDefault="00CC4774" w:rsidP="00C10655">
      <w:pPr>
        <w:pStyle w:val="ListParagraph"/>
        <w:numPr>
          <w:ilvl w:val="0"/>
          <w:numId w:val="14"/>
        </w:numPr>
      </w:pPr>
      <w:r>
        <w:t xml:space="preserve">Sourcing and installing relevant intermediate certificates (CA </w:t>
      </w:r>
      <w:r w:rsidR="00ED6967">
        <w:t xml:space="preserve">hierarchy) </w:t>
      </w:r>
    </w:p>
    <w:p w14:paraId="55C4C901" w14:textId="62A6A519" w:rsidR="00354A3D" w:rsidRDefault="00354A3D" w:rsidP="00C10655">
      <w:pPr>
        <w:pStyle w:val="ListParagraph"/>
        <w:numPr>
          <w:ilvl w:val="0"/>
          <w:numId w:val="14"/>
        </w:numPr>
      </w:pPr>
      <w:r>
        <w:t xml:space="preserve">Configuring a LDAPS </w:t>
      </w:r>
      <w:r w:rsidR="0017195F">
        <w:t>authentication service</w:t>
      </w:r>
      <w:r w:rsidR="00AF01B4">
        <w:t xml:space="preserve"> for admin login</w:t>
      </w:r>
    </w:p>
    <w:p w14:paraId="2F8048BD" w14:textId="74807049" w:rsidR="0017195F" w:rsidRDefault="00B058BD" w:rsidP="00C10655">
      <w:pPr>
        <w:pStyle w:val="ListParagraph"/>
        <w:numPr>
          <w:ilvl w:val="0"/>
          <w:numId w:val="14"/>
        </w:numPr>
      </w:pPr>
      <w:r>
        <w:t>Creating a multifactor admin user account</w:t>
      </w:r>
    </w:p>
    <w:p w14:paraId="5C422E1E" w14:textId="1F496BED" w:rsidR="004D43F5" w:rsidRDefault="00E8641B" w:rsidP="00C10655">
      <w:pPr>
        <w:pStyle w:val="ListParagraph"/>
        <w:numPr>
          <w:ilvl w:val="0"/>
          <w:numId w:val="14"/>
        </w:numPr>
      </w:pPr>
      <w:r>
        <w:t>C</w:t>
      </w:r>
      <w:r w:rsidR="004D43F5">
        <w:t>onfigure</w:t>
      </w:r>
      <w:r>
        <w:t xml:space="preserve"> https virtual service</w:t>
      </w:r>
      <w:r w:rsidR="004D43F5">
        <w:t>s to send</w:t>
      </w:r>
      <w:r w:rsidR="009704E5">
        <w:t xml:space="preserve"> http header</w:t>
      </w:r>
      <w:r>
        <w:t xml:space="preserve"> </w:t>
      </w:r>
      <w:r w:rsidR="009704E5">
        <w:t>[</w:t>
      </w:r>
      <w:r>
        <w:t xml:space="preserve">X-Forwarded-For </w:t>
      </w:r>
      <w:r w:rsidR="007739AD">
        <w:t>(+VIA)</w:t>
      </w:r>
      <w:r w:rsidR="009704E5">
        <w:t>]</w:t>
      </w:r>
    </w:p>
    <w:p w14:paraId="6773B424" w14:textId="55E0A98A" w:rsidR="00E8641B" w:rsidRDefault="004D43F5" w:rsidP="00C10655">
      <w:pPr>
        <w:pStyle w:val="ListParagraph"/>
        <w:numPr>
          <w:ilvl w:val="0"/>
          <w:numId w:val="14"/>
        </w:numPr>
      </w:pPr>
      <w:r>
        <w:t xml:space="preserve">Configure https virtual services to </w:t>
      </w:r>
      <w:r w:rsidR="009704E5">
        <w:t>use</w:t>
      </w:r>
      <w:r w:rsidR="00C3791A">
        <w:t xml:space="preserve"> FIPS</w:t>
      </w:r>
      <w:r w:rsidR="009704E5">
        <w:t xml:space="preserve"> cipher </w:t>
      </w:r>
      <w:proofErr w:type="gramStart"/>
      <w:r w:rsidR="009704E5">
        <w:t>set</w:t>
      </w:r>
      <w:proofErr w:type="gramEnd"/>
    </w:p>
    <w:p w14:paraId="6AB1F62A" w14:textId="6AEB9135" w:rsidR="00AD609C" w:rsidRDefault="00AD609C" w:rsidP="00C10655">
      <w:pPr>
        <w:pStyle w:val="ListParagraph"/>
        <w:numPr>
          <w:ilvl w:val="0"/>
          <w:numId w:val="14"/>
        </w:numPr>
      </w:pPr>
      <w:r>
        <w:t xml:space="preserve">Configure https virtual service to use an authorized TLS </w:t>
      </w:r>
      <w:proofErr w:type="gramStart"/>
      <w:r>
        <w:t>certificate</w:t>
      </w:r>
      <w:proofErr w:type="gramEnd"/>
    </w:p>
    <w:p w14:paraId="30176B04" w14:textId="07A12A36" w:rsidR="00C3791A" w:rsidRDefault="008839E3" w:rsidP="00C10655">
      <w:pPr>
        <w:pStyle w:val="ListParagraph"/>
        <w:numPr>
          <w:ilvl w:val="0"/>
          <w:numId w:val="14"/>
        </w:numPr>
      </w:pPr>
      <w:r>
        <w:t xml:space="preserve">Scan using </w:t>
      </w:r>
      <w:proofErr w:type="gramStart"/>
      <w:r>
        <w:t>Nessus</w:t>
      </w:r>
      <w:proofErr w:type="gramEnd"/>
      <w:r>
        <w:t xml:space="preserve"> </w:t>
      </w:r>
    </w:p>
    <w:p w14:paraId="3ABF528D" w14:textId="208C10E9" w:rsidR="00145D3C" w:rsidRDefault="00145D3C" w:rsidP="00C10655">
      <w:pPr>
        <w:pStyle w:val="ListParagraph"/>
        <w:numPr>
          <w:ilvl w:val="0"/>
          <w:numId w:val="14"/>
        </w:numPr>
      </w:pPr>
      <w:r>
        <w:t>Scan using ZED Attack Proxy</w:t>
      </w:r>
    </w:p>
    <w:p w14:paraId="6B24D25A" w14:textId="77777777" w:rsidR="007739AD" w:rsidRDefault="007739AD" w:rsidP="00CA4C68"/>
    <w:p w14:paraId="746CA0B1" w14:textId="4EE18089" w:rsidR="00ED6967" w:rsidRDefault="00ED6967" w:rsidP="00CA4C68"/>
    <w:p w14:paraId="568CC7F6" w14:textId="77777777" w:rsidR="00ED6967" w:rsidRDefault="00ED6967" w:rsidP="00CA4C68"/>
    <w:p w14:paraId="5B60BAD7" w14:textId="77777777" w:rsidR="008A742A" w:rsidRDefault="008A742A" w:rsidP="00CA4C68"/>
    <w:p w14:paraId="61E5D04F" w14:textId="23AB82D0" w:rsidR="007E5310" w:rsidRPr="00CA4C68" w:rsidRDefault="007E5310" w:rsidP="00CA4C68">
      <w:r>
        <w:t xml:space="preserve"> </w:t>
      </w:r>
    </w:p>
    <w:sectPr w:rsidR="007E5310" w:rsidRPr="00CA4C68" w:rsidSect="00823E41">
      <w:pgSz w:w="12240" w:h="15840" w:code="1"/>
      <w:pgMar w:top="1440" w:right="1440" w:bottom="1440" w:left="87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F270" w14:textId="77777777" w:rsidR="00067579" w:rsidRDefault="00067579" w:rsidP="00990F50">
      <w:r>
        <w:separator/>
      </w:r>
    </w:p>
  </w:endnote>
  <w:endnote w:type="continuationSeparator" w:id="0">
    <w:p w14:paraId="36DF7183" w14:textId="77777777" w:rsidR="00067579" w:rsidRDefault="00067579" w:rsidP="0099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ource Sans Pro Light">
    <w:altName w:val="Arial"/>
    <w:charset w:val="00"/>
    <w:family w:val="swiss"/>
    <w:pitch w:val="variable"/>
    <w:sig w:usb0="600002F7" w:usb1="02000001" w:usb2="00000000" w:usb3="00000000" w:csb0="0000019F" w:csb1="00000000"/>
  </w:font>
  <w:font w:name="Minion Pro">
    <w:altName w:val="Cambria Math"/>
    <w:panose1 w:val="00000000000000000000"/>
    <w:charset w:val="00"/>
    <w:family w:val="roman"/>
    <w:notTrueType/>
    <w:pitch w:val="variable"/>
    <w:sig w:usb0="E00002AF" w:usb1="5000607B" w:usb2="00000000" w:usb3="00000000" w:csb0="000000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1A07" w14:textId="15D3B6A0" w:rsidR="00990F50" w:rsidRDefault="008C1E3E">
    <w:pPr>
      <w:pStyle w:val="Footer"/>
    </w:pPr>
    <w:r>
      <w:rPr>
        <w:noProof/>
      </w:rPr>
      <mc:AlternateContent>
        <mc:Choice Requires="wps">
          <w:drawing>
            <wp:anchor distT="0" distB="0" distL="114300" distR="114300" simplePos="0" relativeHeight="251656704" behindDoc="0" locked="0" layoutInCell="1" allowOverlap="1" wp14:anchorId="6B7A2907" wp14:editId="4EA076AA">
              <wp:simplePos x="0" y="0"/>
              <wp:positionH relativeFrom="margin">
                <wp:posOffset>-94615</wp:posOffset>
              </wp:positionH>
              <wp:positionV relativeFrom="paragraph">
                <wp:posOffset>104775</wp:posOffset>
              </wp:positionV>
              <wp:extent cx="1903095" cy="3746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03095" cy="374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BC51B" w14:textId="6BFEA892" w:rsidR="00EE5B38" w:rsidRDefault="0069716E" w:rsidP="00C1173E">
                          <w:pPr>
                            <w:rPr>
                              <w:sz w:val="18"/>
                              <w:lang w:val="en-IE"/>
                            </w:rPr>
                          </w:pPr>
                          <w:r>
                            <w:rPr>
                              <w:sz w:val="18"/>
                              <w:lang w:val="en-IE"/>
                            </w:rPr>
                            <w:t>progress.com</w:t>
                          </w:r>
                        </w:p>
                        <w:p w14:paraId="42251049" w14:textId="4422180B" w:rsidR="007E31C0" w:rsidRPr="006E73AF" w:rsidRDefault="00BC59F5" w:rsidP="00C1173E">
                          <w:pPr>
                            <w:rPr>
                              <w:sz w:val="18"/>
                              <w:lang w:val="en-IE"/>
                            </w:rPr>
                          </w:pPr>
                          <w:r>
                            <w:rPr>
                              <w:sz w:val="18"/>
                              <w:lang w:val="en-IE"/>
                            </w:rPr>
                            <w:t>7</w:t>
                          </w:r>
                          <w:r w:rsidR="007350FC">
                            <w:rPr>
                              <w:sz w:val="18"/>
                              <w:lang w:val="en-IE"/>
                            </w:rPr>
                            <w:t>/</w:t>
                          </w:r>
                          <w:r>
                            <w:rPr>
                              <w:sz w:val="18"/>
                              <w:lang w:val="en-IE"/>
                            </w:rPr>
                            <w:t>2</w:t>
                          </w:r>
                          <w:r w:rsidR="00BF2141">
                            <w:rPr>
                              <w:sz w:val="18"/>
                              <w:lang w:val="en-IE"/>
                            </w:rPr>
                            <w:t>6</w:t>
                          </w:r>
                          <w:r w:rsidR="007350FC">
                            <w:rPr>
                              <w:sz w:val="18"/>
                              <w:lang w:val="en-IE"/>
                            </w:rPr>
                            <w:t>/202</w:t>
                          </w:r>
                          <w:r>
                            <w:rPr>
                              <w:sz w:val="18"/>
                              <w:lang w:val="en-I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A2907" id="_x0000_t202" coordsize="21600,21600" o:spt="202" path="m,l,21600r21600,l21600,xe">
              <v:stroke joinstyle="miter"/>
              <v:path gradientshapeok="t" o:connecttype="rect"/>
            </v:shapetype>
            <v:shape id="Text Box 7" o:spid="_x0000_s1026" type="#_x0000_t202" style="position:absolute;margin-left:-7.45pt;margin-top:8.25pt;width:149.85pt;height:2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" filled="f" stroked="f">
              <v:textbox>
                <w:txbxContent>
                  <w:p w14:paraId="0CFBC51B" w14:textId="6BFEA892" w:rsidR="00EE5B38" w:rsidRDefault="0069716E" w:rsidP="00C1173E">
                    <w:pPr>
                      <w:rPr>
                        <w:sz w:val="18"/>
                        <w:lang w:val="en-IE"/>
                      </w:rPr>
                    </w:pPr>
                    <w:r>
                      <w:rPr>
                        <w:sz w:val="18"/>
                        <w:lang w:val="en-IE"/>
                      </w:rPr>
                      <w:t>progress.com</w:t>
                    </w:r>
                  </w:p>
                  <w:p w14:paraId="42251049" w14:textId="4422180B" w:rsidR="007E31C0" w:rsidRPr="006E73AF" w:rsidRDefault="00BC59F5" w:rsidP="00C1173E">
                    <w:pPr>
                      <w:rPr>
                        <w:sz w:val="18"/>
                        <w:lang w:val="en-IE"/>
                      </w:rPr>
                    </w:pPr>
                    <w:r>
                      <w:rPr>
                        <w:sz w:val="18"/>
                        <w:lang w:val="en-IE"/>
                      </w:rPr>
                      <w:t>7</w:t>
                    </w:r>
                    <w:r w:rsidR="007350FC">
                      <w:rPr>
                        <w:sz w:val="18"/>
                        <w:lang w:val="en-IE"/>
                      </w:rPr>
                      <w:t>/</w:t>
                    </w:r>
                    <w:r>
                      <w:rPr>
                        <w:sz w:val="18"/>
                        <w:lang w:val="en-IE"/>
                      </w:rPr>
                      <w:t>2</w:t>
                    </w:r>
                    <w:r w:rsidR="00BF2141">
                      <w:rPr>
                        <w:sz w:val="18"/>
                        <w:lang w:val="en-IE"/>
                      </w:rPr>
                      <w:t>6</w:t>
                    </w:r>
                    <w:r w:rsidR="007350FC">
                      <w:rPr>
                        <w:sz w:val="18"/>
                        <w:lang w:val="en-IE"/>
                      </w:rPr>
                      <w:t>/202</w:t>
                    </w:r>
                    <w:r>
                      <w:rPr>
                        <w:sz w:val="18"/>
                        <w:lang w:val="en-IE"/>
                      </w:rPr>
                      <w:t>3</w:t>
                    </w:r>
                  </w:p>
                </w:txbxContent>
              </v:textbox>
              <w10:wrap anchorx="margin"/>
            </v:shape>
          </w:pict>
        </mc:Fallback>
      </mc:AlternateContent>
    </w:r>
    <w:r w:rsidR="00B914B3">
      <w:rPr>
        <w:noProof/>
        <w:color w:val="4C4C4C" w:themeColor="text2"/>
        <w:sz w:val="16"/>
        <w:szCs w:val="16"/>
      </w:rPr>
      <mc:AlternateContent>
        <mc:Choice Requires="wps">
          <w:drawing>
            <wp:anchor distT="0" distB="0" distL="114300" distR="114300" simplePos="0" relativeHeight="251660800" behindDoc="0" locked="0" layoutInCell="1" allowOverlap="1" wp14:anchorId="28DA88FE" wp14:editId="659F0AB3">
              <wp:simplePos x="0" y="0"/>
              <wp:positionH relativeFrom="margin">
                <wp:posOffset>4727575</wp:posOffset>
              </wp:positionH>
              <wp:positionV relativeFrom="paragraph">
                <wp:posOffset>104775</wp:posOffset>
              </wp:positionV>
              <wp:extent cx="1636619" cy="523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636619" cy="523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A931EB" w14:textId="1C351AAC" w:rsidR="00EE5B38" w:rsidRPr="00AA238D" w:rsidRDefault="00EE5B38" w:rsidP="00C1173E">
                          <w:pPr>
                            <w:rPr>
                              <w:sz w:val="18"/>
                              <w:szCs w:val="18"/>
                            </w:rPr>
                          </w:pPr>
                          <w:r w:rsidRPr="00AA238D">
                            <w:rPr>
                              <w:sz w:val="18"/>
                              <w:szCs w:val="18"/>
                            </w:rPr>
                            <w:softHyphen/>
                          </w:r>
                          <w:r w:rsidRPr="00AA238D">
                            <w:rPr>
                              <w:sz w:val="18"/>
                              <w:szCs w:val="18"/>
                            </w:rPr>
                            <w:softHyphen/>
                            <w:t>Copyright 2002-</w:t>
                          </w:r>
                          <w:r w:rsidR="007350FC">
                            <w:rPr>
                              <w:sz w:val="18"/>
                              <w:szCs w:val="18"/>
                            </w:rPr>
                            <w:t>202</w:t>
                          </w:r>
                          <w:r w:rsidR="00BC59F5">
                            <w:rPr>
                              <w:sz w:val="18"/>
                              <w:szCs w:val="18"/>
                            </w:rPr>
                            <w:t>3</w:t>
                          </w:r>
                          <w:r w:rsidRPr="00AA238D">
                            <w:rPr>
                              <w:sz w:val="18"/>
                              <w:szCs w:val="18"/>
                            </w:rPr>
                            <w:t xml:space="preserve"> </w:t>
                          </w:r>
                          <w:r w:rsidR="007350FC">
                            <w:rPr>
                              <w:sz w:val="18"/>
                              <w:szCs w:val="18"/>
                            </w:rPr>
                            <w:t>Progress</w:t>
                          </w:r>
                        </w:p>
                        <w:p w14:paraId="50ECC449" w14:textId="77777777" w:rsidR="00EE5B38" w:rsidRPr="00AA238D" w:rsidRDefault="00EE5B38" w:rsidP="00C1173E">
                          <w:pPr>
                            <w:rPr>
                              <w:sz w:val="18"/>
                              <w:szCs w:val="18"/>
                            </w:rPr>
                          </w:pPr>
                          <w:r w:rsidRPr="00AA238D">
                            <w:rPr>
                              <w:sz w:val="18"/>
                              <w:szCs w:val="18"/>
                            </w:rPr>
                            <w:t>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88FE" id="Text Box 10" o:spid="_x0000_s1027" type="#_x0000_t202" style="position:absolute;margin-left:372.25pt;margin-top:8.25pt;width:128.85pt;height:41.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" filled="f" stroked="f">
              <v:textbox>
                <w:txbxContent>
                  <w:p w14:paraId="17A931EB" w14:textId="1C351AAC" w:rsidR="00EE5B38" w:rsidRPr="00AA238D" w:rsidRDefault="00EE5B38" w:rsidP="00C1173E">
                    <w:pPr>
                      <w:rPr>
                        <w:sz w:val="18"/>
                        <w:szCs w:val="18"/>
                      </w:rPr>
                    </w:pPr>
                    <w:r w:rsidRPr="00AA238D">
                      <w:rPr>
                        <w:sz w:val="18"/>
                        <w:szCs w:val="18"/>
                      </w:rPr>
                      <w:softHyphen/>
                    </w:r>
                    <w:r w:rsidRPr="00AA238D">
                      <w:rPr>
                        <w:sz w:val="18"/>
                        <w:szCs w:val="18"/>
                      </w:rPr>
                      <w:softHyphen/>
                      <w:t>Copyright 2002-</w:t>
                    </w:r>
                    <w:r w:rsidR="007350FC">
                      <w:rPr>
                        <w:sz w:val="18"/>
                        <w:szCs w:val="18"/>
                      </w:rPr>
                      <w:t>202</w:t>
                    </w:r>
                    <w:r w:rsidR="00BC59F5">
                      <w:rPr>
                        <w:sz w:val="18"/>
                        <w:szCs w:val="18"/>
                      </w:rPr>
                      <w:t>3</w:t>
                    </w:r>
                    <w:r w:rsidRPr="00AA238D">
                      <w:rPr>
                        <w:sz w:val="18"/>
                        <w:szCs w:val="18"/>
                      </w:rPr>
                      <w:t xml:space="preserve"> </w:t>
                    </w:r>
                    <w:r w:rsidR="007350FC">
                      <w:rPr>
                        <w:sz w:val="18"/>
                        <w:szCs w:val="18"/>
                      </w:rPr>
                      <w:t>Progress</w:t>
                    </w:r>
                  </w:p>
                  <w:p w14:paraId="50ECC449" w14:textId="77777777" w:rsidR="00EE5B38" w:rsidRPr="00AA238D" w:rsidRDefault="00EE5B38" w:rsidP="00C1173E">
                    <w:pPr>
                      <w:rPr>
                        <w:sz w:val="18"/>
                        <w:szCs w:val="18"/>
                      </w:rPr>
                    </w:pPr>
                    <w:r w:rsidRPr="00AA238D">
                      <w:rPr>
                        <w:sz w:val="18"/>
                        <w:szCs w:val="18"/>
                      </w:rPr>
                      <w:t>All Rights Reserved.</w:t>
                    </w:r>
                  </w:p>
                </w:txbxContent>
              </v:textbox>
              <w10:wrap anchorx="margin"/>
            </v:shape>
          </w:pict>
        </mc:Fallback>
      </mc:AlternateContent>
    </w:r>
    <w:r w:rsidR="00C650A1">
      <w:rPr>
        <w:noProof/>
      </w:rPr>
      <mc:AlternateContent>
        <mc:Choice Requires="wps">
          <w:drawing>
            <wp:anchor distT="0" distB="0" distL="114300" distR="114300" simplePos="0" relativeHeight="251652608" behindDoc="1" locked="0" layoutInCell="1" allowOverlap="1" wp14:anchorId="2B1C0D86" wp14:editId="01FA5BD2">
              <wp:simplePos x="0" y="0"/>
              <wp:positionH relativeFrom="column">
                <wp:posOffset>-5715</wp:posOffset>
              </wp:positionH>
              <wp:positionV relativeFrom="paragraph">
                <wp:posOffset>8255</wp:posOffset>
              </wp:positionV>
              <wp:extent cx="831215" cy="64770"/>
              <wp:effectExtent l="0" t="0" r="6985" b="0"/>
              <wp:wrapNone/>
              <wp:docPr id="5" name="Rectangle 5"/>
              <wp:cNvGraphicFramePr/>
              <a:graphic xmlns:a="http://schemas.openxmlformats.org/drawingml/2006/main">
                <a:graphicData uri="http://schemas.microsoft.com/office/word/2010/wordprocessingShape">
                  <wps:wsp>
                    <wps:cNvSpPr/>
                    <wps:spPr>
                      <a:xfrm flipV="1">
                        <a:off x="0" y="0"/>
                        <a:ext cx="831215" cy="64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4390F63" id="Rectangle 5" o:spid="_x0000_s1026" style="position:absolute;margin-left:-.45pt;margin-top:.65pt;width:65.45pt;height:5.1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" fillcolor="#fec10d [3204]" stroked="f" strokeweight="1pt"/>
          </w:pict>
        </mc:Fallback>
      </mc:AlternateContent>
    </w:r>
  </w:p>
  <w:p w14:paraId="7B943D1B" w14:textId="0B3B6DE5" w:rsidR="00990F50" w:rsidRDefault="005B7E0C">
    <w:pPr>
      <w:pStyle w:val="Footer"/>
    </w:pPr>
    <w:r>
      <w:rPr>
        <w:noProof/>
      </w:rPr>
      <mc:AlternateContent>
        <mc:Choice Requires="wps">
          <w:drawing>
            <wp:anchor distT="45720" distB="45720" distL="114300" distR="114300" simplePos="0" relativeHeight="251664896" behindDoc="0" locked="0" layoutInCell="1" allowOverlap="1" wp14:anchorId="4C14F965" wp14:editId="7CF5327E">
              <wp:simplePos x="0" y="0"/>
              <wp:positionH relativeFrom="column">
                <wp:posOffset>2439670</wp:posOffset>
              </wp:positionH>
              <wp:positionV relativeFrom="paragraph">
                <wp:posOffset>-71120</wp:posOffset>
              </wp:positionV>
              <wp:extent cx="1438275" cy="31369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13690"/>
                      </a:xfrm>
                      <a:prstGeom prst="rect">
                        <a:avLst/>
                      </a:prstGeom>
                      <a:solidFill>
                        <a:srgbClr val="FFFFFF"/>
                      </a:solidFill>
                      <a:ln w="9525">
                        <a:noFill/>
                        <a:miter lim="800000"/>
                        <a:headEnd/>
                        <a:tailEnd/>
                      </a:ln>
                    </wps:spPr>
                    <wps:txbx>
                      <w:txbxContent>
                        <w:sdt>
                          <w:sdtPr>
                            <w:rPr>
                              <w:sz w:val="20"/>
                              <w:szCs w:val="22"/>
                            </w:rPr>
                            <w:id w:val="1327623650"/>
                            <w:docPartObj>
                              <w:docPartGallery w:val="Page Numbers (Bottom of Page)"/>
                              <w:docPartUnique/>
                            </w:docPartObj>
                          </w:sdtPr>
                          <w:sdtEndPr>
                            <w:rPr>
                              <w:color w:val="7F7F7F" w:themeColor="background1" w:themeShade="7F"/>
                              <w:spacing w:val="60"/>
                            </w:rPr>
                          </w:sdtEndPr>
                          <w:sdtContent>
                            <w:p w14:paraId="342A4D51" w14:textId="7EC952A5" w:rsidR="005B7E0C" w:rsidRPr="005B7E0C" w:rsidRDefault="005B7E0C" w:rsidP="005B7E0C">
                              <w:pPr>
                                <w:pStyle w:val="Footer"/>
                                <w:pBdr>
                                  <w:top w:val="single" w:sz="4" w:space="1" w:color="D9D9D9" w:themeColor="background1" w:themeShade="D9"/>
                                </w:pBdr>
                                <w:jc w:val="center"/>
                                <w:rPr>
                                  <w:b/>
                                  <w:bCs/>
                                  <w:sz w:val="20"/>
                                  <w:szCs w:val="22"/>
                                </w:rPr>
                              </w:pPr>
                              <w:r w:rsidRPr="005B7E0C">
                                <w:rPr>
                                  <w:sz w:val="18"/>
                                  <w:szCs w:val="20"/>
                                </w:rPr>
                                <w:fldChar w:fldCharType="begin"/>
                              </w:r>
                              <w:r w:rsidRPr="005B7E0C">
                                <w:rPr>
                                  <w:sz w:val="18"/>
                                  <w:szCs w:val="20"/>
                                </w:rPr>
                                <w:instrText xml:space="preserve"> PAGE   \* MERGEFORMAT </w:instrText>
                              </w:r>
                              <w:r w:rsidRPr="005B7E0C">
                                <w:rPr>
                                  <w:sz w:val="18"/>
                                  <w:szCs w:val="20"/>
                                </w:rPr>
                                <w:fldChar w:fldCharType="separate"/>
                              </w:r>
                              <w:r w:rsidRPr="005B7E0C">
                                <w:rPr>
                                  <w:sz w:val="18"/>
                                  <w:szCs w:val="20"/>
                                </w:rPr>
                                <w:t>2</w:t>
                              </w:r>
                              <w:r w:rsidRPr="005B7E0C">
                                <w:rPr>
                                  <w:b/>
                                  <w:bCs/>
                                  <w:noProof/>
                                  <w:sz w:val="18"/>
                                  <w:szCs w:val="20"/>
                                </w:rPr>
                                <w:fldChar w:fldCharType="end"/>
                              </w:r>
                              <w:r w:rsidRPr="005B7E0C">
                                <w:rPr>
                                  <w:b/>
                                  <w:bCs/>
                                  <w:sz w:val="18"/>
                                  <w:szCs w:val="20"/>
                                </w:rPr>
                                <w:t xml:space="preserve"> | </w:t>
                              </w:r>
                              <w:r w:rsidRPr="005B7E0C">
                                <w:rPr>
                                  <w:color w:val="7F7F7F" w:themeColor="background1" w:themeShade="7F"/>
                                  <w:spacing w:val="60"/>
                                  <w:sz w:val="18"/>
                                  <w:szCs w:val="20"/>
                                </w:rPr>
                                <w:t>Page</w:t>
                              </w:r>
                            </w:p>
                          </w:sdtContent>
                        </w:sdt>
                        <w:p w14:paraId="1D50F858" w14:textId="371695D7" w:rsidR="005B7E0C" w:rsidRPr="005B7E0C" w:rsidRDefault="005B7E0C" w:rsidP="005B7E0C">
                          <w:pPr>
                            <w:jc w:val="center"/>
                            <w:rPr>
                              <w:sz w:val="20"/>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4F965" id="Text Box 2" o:spid="_x0000_s1028" type="#_x0000_t202" style="position:absolute;margin-left:192.1pt;margin-top:-5.6pt;width:113.25pt;height:24.7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" stroked="f">
              <v:textbox>
                <w:txbxContent>
                  <w:sdt>
                    <w:sdtPr>
                      <w:rPr>
                        <w:sz w:val="20"/>
                        <w:szCs w:val="22"/>
                      </w:rPr>
                      <w:id w:val="1327623650"/>
                      <w:docPartObj>
                        <w:docPartGallery w:val="Page Numbers (Bottom of Page)"/>
                        <w:docPartUnique/>
                      </w:docPartObj>
                    </w:sdtPr>
                    <w:sdtEndPr>
                      <w:rPr>
                        <w:color w:val="7F7F7F" w:themeColor="background1" w:themeShade="7F"/>
                        <w:spacing w:val="60"/>
                      </w:rPr>
                    </w:sdtEndPr>
                    <w:sdtContent>
                      <w:p w14:paraId="342A4D51" w14:textId="7EC952A5" w:rsidR="005B7E0C" w:rsidRPr="005B7E0C" w:rsidRDefault="005B7E0C" w:rsidP="005B7E0C">
                        <w:pPr>
                          <w:pStyle w:val="Footer"/>
                          <w:pBdr>
                            <w:top w:val="single" w:sz="4" w:space="1" w:color="D9D9D9" w:themeColor="background1" w:themeShade="D9"/>
                          </w:pBdr>
                          <w:jc w:val="center"/>
                          <w:rPr>
                            <w:b/>
                            <w:bCs/>
                            <w:sz w:val="20"/>
                            <w:szCs w:val="22"/>
                          </w:rPr>
                        </w:pPr>
                        <w:r w:rsidRPr="005B7E0C">
                          <w:rPr>
                            <w:sz w:val="18"/>
                            <w:szCs w:val="20"/>
                          </w:rPr>
                          <w:fldChar w:fldCharType="begin"/>
                        </w:r>
                        <w:r w:rsidRPr="005B7E0C">
                          <w:rPr>
                            <w:sz w:val="18"/>
                            <w:szCs w:val="20"/>
                          </w:rPr>
                          <w:instrText xml:space="preserve"> PAGE   \* MERGEFORMAT </w:instrText>
                        </w:r>
                        <w:r w:rsidRPr="005B7E0C">
                          <w:rPr>
                            <w:sz w:val="18"/>
                            <w:szCs w:val="20"/>
                          </w:rPr>
                          <w:fldChar w:fldCharType="separate"/>
                        </w:r>
                        <w:r w:rsidRPr="005B7E0C">
                          <w:rPr>
                            <w:sz w:val="18"/>
                            <w:szCs w:val="20"/>
                          </w:rPr>
                          <w:t>2</w:t>
                        </w:r>
                        <w:r w:rsidRPr="005B7E0C">
                          <w:rPr>
                            <w:b/>
                            <w:bCs/>
                            <w:noProof/>
                            <w:sz w:val="18"/>
                            <w:szCs w:val="20"/>
                          </w:rPr>
                          <w:fldChar w:fldCharType="end"/>
                        </w:r>
                        <w:r w:rsidRPr="005B7E0C">
                          <w:rPr>
                            <w:b/>
                            <w:bCs/>
                            <w:sz w:val="18"/>
                            <w:szCs w:val="20"/>
                          </w:rPr>
                          <w:t xml:space="preserve"> | </w:t>
                        </w:r>
                        <w:r w:rsidRPr="005B7E0C">
                          <w:rPr>
                            <w:color w:val="7F7F7F" w:themeColor="background1" w:themeShade="7F"/>
                            <w:spacing w:val="60"/>
                            <w:sz w:val="18"/>
                            <w:szCs w:val="20"/>
                          </w:rPr>
                          <w:t>Page</w:t>
                        </w:r>
                      </w:p>
                    </w:sdtContent>
                  </w:sdt>
                  <w:p w14:paraId="1D50F858" w14:textId="371695D7" w:rsidR="005B7E0C" w:rsidRPr="005B7E0C" w:rsidRDefault="005B7E0C" w:rsidP="005B7E0C">
                    <w:pPr>
                      <w:jc w:val="center"/>
                      <w:rPr>
                        <w:sz w:val="20"/>
                        <w:szCs w:val="2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663B" w14:textId="77777777" w:rsidR="00067579" w:rsidRDefault="00067579" w:rsidP="00990F50">
      <w:r>
        <w:separator/>
      </w:r>
    </w:p>
  </w:footnote>
  <w:footnote w:type="continuationSeparator" w:id="0">
    <w:p w14:paraId="0A3BD43F" w14:textId="77777777" w:rsidR="00067579" w:rsidRDefault="00067579" w:rsidP="00990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D2E1" w14:textId="59EF9194" w:rsidR="00990F50" w:rsidRDefault="00BC3ECA" w:rsidP="000B7470">
    <w:pPr>
      <w:pStyle w:val="HeaderText"/>
    </w:pPr>
    <w:r>
      <w:rPr>
        <w:noProof/>
      </w:rPr>
      <w:drawing>
        <wp:anchor distT="0" distB="0" distL="114300" distR="114300" simplePos="0" relativeHeight="251661824" behindDoc="0" locked="0" layoutInCell="1" allowOverlap="1" wp14:anchorId="46F095FD" wp14:editId="50B88515">
          <wp:simplePos x="0" y="0"/>
          <wp:positionH relativeFrom="margin">
            <wp:posOffset>4612005</wp:posOffset>
          </wp:positionH>
          <wp:positionV relativeFrom="paragraph">
            <wp:posOffset>-128269</wp:posOffset>
          </wp:positionV>
          <wp:extent cx="1689100" cy="223972"/>
          <wp:effectExtent l="0" t="0" r="0" b="5080"/>
          <wp:wrapNone/>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3895" cy="235216"/>
                  </a:xfrm>
                  <a:prstGeom prst="rect">
                    <a:avLst/>
                  </a:prstGeom>
                </pic:spPr>
              </pic:pic>
            </a:graphicData>
          </a:graphic>
          <wp14:sizeRelH relativeFrom="margin">
            <wp14:pctWidth>0</wp14:pctWidth>
          </wp14:sizeRelH>
          <wp14:sizeRelV relativeFrom="margin">
            <wp14:pctHeight>0</wp14:pctHeight>
          </wp14:sizeRelV>
        </wp:anchor>
      </w:drawing>
    </w:r>
    <w:r w:rsidR="00904794" w:rsidRPr="00904794">
      <w:t xml:space="preserve"> </w:t>
    </w:r>
    <w:r w:rsidR="00904794" w:rsidRPr="00904794">
      <w:rPr>
        <w:noProof/>
      </w:rPr>
      <w:t>T</w:t>
    </w:r>
    <w:r w:rsidR="00904794">
      <w:rPr>
        <w:noProof/>
      </w:rPr>
      <w:t>ech</w:t>
    </w:r>
    <w:r w:rsidR="00904794" w:rsidRPr="00904794">
      <w:rPr>
        <w:noProof/>
      </w:rPr>
      <w:t xml:space="preserve"> N</w:t>
    </w:r>
    <w:r w:rsidR="00904794">
      <w:rPr>
        <w:noProof/>
      </w:rPr>
      <w:t>ote</w:t>
    </w:r>
    <w:r w:rsidR="00904794" w:rsidRPr="00904794">
      <w:rPr>
        <w:noProof/>
      </w:rPr>
      <w:t xml:space="preserve">: </w:t>
    </w:r>
    <w:r w:rsidR="00967D26" w:rsidRPr="00967D26">
      <w:rPr>
        <w:noProof/>
      </w:rPr>
      <w:t xml:space="preserve">LoadMaster </w:t>
    </w:r>
    <w:r>
      <w:rPr>
        <w:noProof/>
      </w:rPr>
      <w:t>STIG Script</w:t>
    </w:r>
    <w:r w:rsidR="00D41887">
      <w:rPr>
        <w:noProof/>
      </w:rPr>
      <w:t xml:space="preserve"> </w:t>
    </w:r>
    <w:r w:rsidR="005808E0">
      <w:rPr>
        <w:noProof/>
      </w:rPr>
      <w:t>202</w:t>
    </w:r>
    <w:r w:rsidR="003D740E">
      <w:rPr>
        <w:noProof/>
      </w:rPr>
      <w:t>30</w:t>
    </w:r>
    <w:r w:rsidR="0088141A">
      <w:rPr>
        <w:noProof/>
      </w:rPr>
      <w:t>906</w:t>
    </w:r>
  </w:p>
  <w:p w14:paraId="4E52A514" w14:textId="77777777" w:rsidR="000B7470" w:rsidRDefault="000B7470" w:rsidP="000B7470">
    <w:pPr>
      <w:pStyle w:val="Header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092"/>
    <w:multiLevelType w:val="hybridMultilevel"/>
    <w:tmpl w:val="56543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22438"/>
    <w:multiLevelType w:val="hybridMultilevel"/>
    <w:tmpl w:val="F774D17E"/>
    <w:lvl w:ilvl="0" w:tplc="35100E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27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E50209"/>
    <w:multiLevelType w:val="hybridMultilevel"/>
    <w:tmpl w:val="66CAB912"/>
    <w:lvl w:ilvl="0" w:tplc="90F20CFC">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A5A"/>
    <w:multiLevelType w:val="multilevel"/>
    <w:tmpl w:val="928215A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6BA5581"/>
    <w:multiLevelType w:val="hybridMultilevel"/>
    <w:tmpl w:val="690692F4"/>
    <w:lvl w:ilvl="0" w:tplc="75FCB2DE">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E5828"/>
    <w:multiLevelType w:val="hybridMultilevel"/>
    <w:tmpl w:val="82DC9BD6"/>
    <w:lvl w:ilvl="0" w:tplc="D23036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3AD9"/>
    <w:multiLevelType w:val="hybridMultilevel"/>
    <w:tmpl w:val="60BA4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D1D7B"/>
    <w:multiLevelType w:val="multilevel"/>
    <w:tmpl w:val="712E4DD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121602A"/>
    <w:multiLevelType w:val="multilevel"/>
    <w:tmpl w:val="4E50B8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503416B"/>
    <w:multiLevelType w:val="hybridMultilevel"/>
    <w:tmpl w:val="B950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E22BC"/>
    <w:multiLevelType w:val="multilevel"/>
    <w:tmpl w:val="6764FEEA"/>
    <w:lvl w:ilvl="0">
      <w:start w:val="4"/>
      <w:numFmt w:val="decimal"/>
      <w:lvlText w:val="%1"/>
      <w:lvlJc w:val="left"/>
      <w:pPr>
        <w:ind w:left="420" w:hanging="420"/>
      </w:pPr>
      <w:rPr>
        <w:rFonts w:hint="default"/>
      </w:rPr>
    </w:lvl>
    <w:lvl w:ilvl="1">
      <w:start w:val="1"/>
      <w:numFmt w:val="decimal"/>
      <w:pStyle w:val="KH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7123561"/>
    <w:multiLevelType w:val="hybridMultilevel"/>
    <w:tmpl w:val="2F4E20FC"/>
    <w:lvl w:ilvl="0" w:tplc="5E4C1B0E">
      <w:numFmt w:val="bullet"/>
      <w:lvlText w:val="-"/>
      <w:lvlJc w:val="left"/>
      <w:pPr>
        <w:ind w:left="720" w:hanging="360"/>
      </w:pPr>
      <w:rPr>
        <w:rFonts w:ascii="Source Sans Pro" w:eastAsiaTheme="minorHAnsi" w:hAnsi="Source Sans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630225">
    <w:abstractNumId w:val="9"/>
  </w:num>
  <w:num w:numId="2" w16cid:durableId="1809083538">
    <w:abstractNumId w:val="1"/>
  </w:num>
  <w:num w:numId="3" w16cid:durableId="104618901">
    <w:abstractNumId w:val="2"/>
  </w:num>
  <w:num w:numId="4" w16cid:durableId="1948930306">
    <w:abstractNumId w:val="11"/>
  </w:num>
  <w:num w:numId="5" w16cid:durableId="292561470">
    <w:abstractNumId w:val="7"/>
  </w:num>
  <w:num w:numId="6" w16cid:durableId="1534608117">
    <w:abstractNumId w:val="11"/>
  </w:num>
  <w:num w:numId="7" w16cid:durableId="1228421809">
    <w:abstractNumId w:val="6"/>
  </w:num>
  <w:num w:numId="8" w16cid:durableId="1821574319">
    <w:abstractNumId w:val="8"/>
  </w:num>
  <w:num w:numId="9" w16cid:durableId="1805268146">
    <w:abstractNumId w:val="4"/>
  </w:num>
  <w:num w:numId="10" w16cid:durableId="560216168">
    <w:abstractNumId w:val="3"/>
  </w:num>
  <w:num w:numId="11" w16cid:durableId="414517798">
    <w:abstractNumId w:val="5"/>
  </w:num>
  <w:num w:numId="12" w16cid:durableId="1839491889">
    <w:abstractNumId w:val="12"/>
  </w:num>
  <w:num w:numId="13" w16cid:durableId="537858198">
    <w:abstractNumId w:val="0"/>
  </w:num>
  <w:num w:numId="14" w16cid:durableId="1520772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8D"/>
    <w:rsid w:val="0000125C"/>
    <w:rsid w:val="000046BC"/>
    <w:rsid w:val="00006F68"/>
    <w:rsid w:val="00010803"/>
    <w:rsid w:val="0001408D"/>
    <w:rsid w:val="00025C5D"/>
    <w:rsid w:val="00026FE2"/>
    <w:rsid w:val="000302C6"/>
    <w:rsid w:val="000302E5"/>
    <w:rsid w:val="00030AFC"/>
    <w:rsid w:val="00031D6E"/>
    <w:rsid w:val="00032075"/>
    <w:rsid w:val="00033C0B"/>
    <w:rsid w:val="00034502"/>
    <w:rsid w:val="000408FA"/>
    <w:rsid w:val="00044615"/>
    <w:rsid w:val="000472F6"/>
    <w:rsid w:val="00050623"/>
    <w:rsid w:val="00050E22"/>
    <w:rsid w:val="00051E07"/>
    <w:rsid w:val="0005337E"/>
    <w:rsid w:val="0005738D"/>
    <w:rsid w:val="00057E87"/>
    <w:rsid w:val="00060DA6"/>
    <w:rsid w:val="0006123D"/>
    <w:rsid w:val="00061858"/>
    <w:rsid w:val="0006339E"/>
    <w:rsid w:val="00065D2A"/>
    <w:rsid w:val="00067579"/>
    <w:rsid w:val="000676E4"/>
    <w:rsid w:val="00071920"/>
    <w:rsid w:val="00071D2F"/>
    <w:rsid w:val="000727A0"/>
    <w:rsid w:val="00075A17"/>
    <w:rsid w:val="0008042E"/>
    <w:rsid w:val="000869E2"/>
    <w:rsid w:val="0009321C"/>
    <w:rsid w:val="00097374"/>
    <w:rsid w:val="00097E54"/>
    <w:rsid w:val="00097EDA"/>
    <w:rsid w:val="000A662A"/>
    <w:rsid w:val="000A7BB7"/>
    <w:rsid w:val="000B153B"/>
    <w:rsid w:val="000B4B90"/>
    <w:rsid w:val="000B6561"/>
    <w:rsid w:val="000B72B4"/>
    <w:rsid w:val="000B7470"/>
    <w:rsid w:val="000C277F"/>
    <w:rsid w:val="000C5A88"/>
    <w:rsid w:val="000C61BC"/>
    <w:rsid w:val="000C7090"/>
    <w:rsid w:val="000C7692"/>
    <w:rsid w:val="000D1FA9"/>
    <w:rsid w:val="000D2B5D"/>
    <w:rsid w:val="000D7F30"/>
    <w:rsid w:val="000E0A74"/>
    <w:rsid w:val="000E2139"/>
    <w:rsid w:val="000E23C6"/>
    <w:rsid w:val="000E3226"/>
    <w:rsid w:val="000E3771"/>
    <w:rsid w:val="000E625F"/>
    <w:rsid w:val="000F5C33"/>
    <w:rsid w:val="00104F4A"/>
    <w:rsid w:val="0011246A"/>
    <w:rsid w:val="00113868"/>
    <w:rsid w:val="001152B5"/>
    <w:rsid w:val="001261BB"/>
    <w:rsid w:val="001318F3"/>
    <w:rsid w:val="00133DE6"/>
    <w:rsid w:val="00136743"/>
    <w:rsid w:val="00145D3C"/>
    <w:rsid w:val="00145F67"/>
    <w:rsid w:val="00147085"/>
    <w:rsid w:val="0014742E"/>
    <w:rsid w:val="00147BE9"/>
    <w:rsid w:val="00152CFB"/>
    <w:rsid w:val="001536CE"/>
    <w:rsid w:val="0015445A"/>
    <w:rsid w:val="001545DF"/>
    <w:rsid w:val="00154616"/>
    <w:rsid w:val="0015497D"/>
    <w:rsid w:val="001571E7"/>
    <w:rsid w:val="00157485"/>
    <w:rsid w:val="00157A10"/>
    <w:rsid w:val="00161C8B"/>
    <w:rsid w:val="001628B8"/>
    <w:rsid w:val="00171205"/>
    <w:rsid w:val="0017195F"/>
    <w:rsid w:val="00175E1F"/>
    <w:rsid w:val="00177D16"/>
    <w:rsid w:val="00182F00"/>
    <w:rsid w:val="00183A80"/>
    <w:rsid w:val="001901AA"/>
    <w:rsid w:val="00190523"/>
    <w:rsid w:val="00192292"/>
    <w:rsid w:val="00192ED2"/>
    <w:rsid w:val="001934CD"/>
    <w:rsid w:val="00195965"/>
    <w:rsid w:val="001A581D"/>
    <w:rsid w:val="001A6A4E"/>
    <w:rsid w:val="001A77D4"/>
    <w:rsid w:val="001B0FFE"/>
    <w:rsid w:val="001B1C07"/>
    <w:rsid w:val="001B306F"/>
    <w:rsid w:val="001B315B"/>
    <w:rsid w:val="001B510E"/>
    <w:rsid w:val="001B7042"/>
    <w:rsid w:val="001B7331"/>
    <w:rsid w:val="001C1968"/>
    <w:rsid w:val="001D5DAB"/>
    <w:rsid w:val="001D5E1C"/>
    <w:rsid w:val="001E26F1"/>
    <w:rsid w:val="001E3B81"/>
    <w:rsid w:val="001E4CEA"/>
    <w:rsid w:val="001F2969"/>
    <w:rsid w:val="001F43A2"/>
    <w:rsid w:val="001F7106"/>
    <w:rsid w:val="001F7A39"/>
    <w:rsid w:val="001F7EDF"/>
    <w:rsid w:val="00201BC2"/>
    <w:rsid w:val="00201F85"/>
    <w:rsid w:val="00202148"/>
    <w:rsid w:val="002037AA"/>
    <w:rsid w:val="00207787"/>
    <w:rsid w:val="00207E73"/>
    <w:rsid w:val="00214243"/>
    <w:rsid w:val="00214920"/>
    <w:rsid w:val="002243DD"/>
    <w:rsid w:val="002308F6"/>
    <w:rsid w:val="00231DD9"/>
    <w:rsid w:val="00235A0B"/>
    <w:rsid w:val="002367A3"/>
    <w:rsid w:val="00237CBD"/>
    <w:rsid w:val="00240916"/>
    <w:rsid w:val="00240DB7"/>
    <w:rsid w:val="00242F86"/>
    <w:rsid w:val="002467C1"/>
    <w:rsid w:val="0025088F"/>
    <w:rsid w:val="00251DBF"/>
    <w:rsid w:val="002555AA"/>
    <w:rsid w:val="002601CE"/>
    <w:rsid w:val="0026211E"/>
    <w:rsid w:val="00263948"/>
    <w:rsid w:val="002648A8"/>
    <w:rsid w:val="00266A8D"/>
    <w:rsid w:val="00272C59"/>
    <w:rsid w:val="00276C13"/>
    <w:rsid w:val="00280FAA"/>
    <w:rsid w:val="00283514"/>
    <w:rsid w:val="002841E9"/>
    <w:rsid w:val="0028554D"/>
    <w:rsid w:val="00286FCD"/>
    <w:rsid w:val="002916B0"/>
    <w:rsid w:val="00292EF4"/>
    <w:rsid w:val="00292F87"/>
    <w:rsid w:val="00293D03"/>
    <w:rsid w:val="0029506A"/>
    <w:rsid w:val="00295C20"/>
    <w:rsid w:val="00295C37"/>
    <w:rsid w:val="00295F75"/>
    <w:rsid w:val="0029657F"/>
    <w:rsid w:val="002A346F"/>
    <w:rsid w:val="002A385F"/>
    <w:rsid w:val="002A3A64"/>
    <w:rsid w:val="002A658C"/>
    <w:rsid w:val="002B0443"/>
    <w:rsid w:val="002B08E4"/>
    <w:rsid w:val="002B12AA"/>
    <w:rsid w:val="002B1BE3"/>
    <w:rsid w:val="002B25B3"/>
    <w:rsid w:val="002B355A"/>
    <w:rsid w:val="002B5B16"/>
    <w:rsid w:val="002B794F"/>
    <w:rsid w:val="002B7A60"/>
    <w:rsid w:val="002C093E"/>
    <w:rsid w:val="002C303A"/>
    <w:rsid w:val="002C74DC"/>
    <w:rsid w:val="002C77AD"/>
    <w:rsid w:val="002C7A34"/>
    <w:rsid w:val="002D1914"/>
    <w:rsid w:val="002D1ECA"/>
    <w:rsid w:val="002D2CFA"/>
    <w:rsid w:val="002D698C"/>
    <w:rsid w:val="002D6F4A"/>
    <w:rsid w:val="002D78E9"/>
    <w:rsid w:val="002E06DD"/>
    <w:rsid w:val="002E0E6F"/>
    <w:rsid w:val="002F0476"/>
    <w:rsid w:val="002F1913"/>
    <w:rsid w:val="002F1B5D"/>
    <w:rsid w:val="002F4804"/>
    <w:rsid w:val="002F5FAE"/>
    <w:rsid w:val="00301A29"/>
    <w:rsid w:val="00301A77"/>
    <w:rsid w:val="00301C4C"/>
    <w:rsid w:val="00303FF1"/>
    <w:rsid w:val="00305377"/>
    <w:rsid w:val="0031030D"/>
    <w:rsid w:val="003145C2"/>
    <w:rsid w:val="003149B4"/>
    <w:rsid w:val="00314CC3"/>
    <w:rsid w:val="003169EF"/>
    <w:rsid w:val="00317D4A"/>
    <w:rsid w:val="00323313"/>
    <w:rsid w:val="00323536"/>
    <w:rsid w:val="003333B0"/>
    <w:rsid w:val="003348E0"/>
    <w:rsid w:val="00335AB9"/>
    <w:rsid w:val="0033714C"/>
    <w:rsid w:val="003433EF"/>
    <w:rsid w:val="00344117"/>
    <w:rsid w:val="00351FFC"/>
    <w:rsid w:val="003544E5"/>
    <w:rsid w:val="00354A3D"/>
    <w:rsid w:val="0035545A"/>
    <w:rsid w:val="00356D81"/>
    <w:rsid w:val="003620C9"/>
    <w:rsid w:val="003621B9"/>
    <w:rsid w:val="00364B9C"/>
    <w:rsid w:val="00364E32"/>
    <w:rsid w:val="00364F65"/>
    <w:rsid w:val="003709C5"/>
    <w:rsid w:val="003749EC"/>
    <w:rsid w:val="00380388"/>
    <w:rsid w:val="00380885"/>
    <w:rsid w:val="00382C5B"/>
    <w:rsid w:val="00385CB9"/>
    <w:rsid w:val="0039312A"/>
    <w:rsid w:val="003A556A"/>
    <w:rsid w:val="003B00A3"/>
    <w:rsid w:val="003B309E"/>
    <w:rsid w:val="003B4300"/>
    <w:rsid w:val="003B4E20"/>
    <w:rsid w:val="003B576C"/>
    <w:rsid w:val="003C0CBA"/>
    <w:rsid w:val="003C0F98"/>
    <w:rsid w:val="003C370C"/>
    <w:rsid w:val="003C7359"/>
    <w:rsid w:val="003D0F3E"/>
    <w:rsid w:val="003D14BD"/>
    <w:rsid w:val="003D740E"/>
    <w:rsid w:val="003D7C73"/>
    <w:rsid w:val="003E1803"/>
    <w:rsid w:val="003F07BA"/>
    <w:rsid w:val="003F1093"/>
    <w:rsid w:val="003F4152"/>
    <w:rsid w:val="003F5021"/>
    <w:rsid w:val="003F6106"/>
    <w:rsid w:val="0040181B"/>
    <w:rsid w:val="00404055"/>
    <w:rsid w:val="00405025"/>
    <w:rsid w:val="00407165"/>
    <w:rsid w:val="00407721"/>
    <w:rsid w:val="00407CAA"/>
    <w:rsid w:val="00416055"/>
    <w:rsid w:val="00416F97"/>
    <w:rsid w:val="00421277"/>
    <w:rsid w:val="004214BC"/>
    <w:rsid w:val="00423E3F"/>
    <w:rsid w:val="00427A47"/>
    <w:rsid w:val="004341F8"/>
    <w:rsid w:val="00434AE4"/>
    <w:rsid w:val="00441843"/>
    <w:rsid w:val="004429A2"/>
    <w:rsid w:val="00444A10"/>
    <w:rsid w:val="00446709"/>
    <w:rsid w:val="004543AE"/>
    <w:rsid w:val="00454A80"/>
    <w:rsid w:val="004601F5"/>
    <w:rsid w:val="00460520"/>
    <w:rsid w:val="00460742"/>
    <w:rsid w:val="00464C62"/>
    <w:rsid w:val="00465852"/>
    <w:rsid w:val="00466B72"/>
    <w:rsid w:val="00473965"/>
    <w:rsid w:val="0047785F"/>
    <w:rsid w:val="00481939"/>
    <w:rsid w:val="00483AA8"/>
    <w:rsid w:val="00487398"/>
    <w:rsid w:val="0049095E"/>
    <w:rsid w:val="00492A80"/>
    <w:rsid w:val="00495F8F"/>
    <w:rsid w:val="004A4131"/>
    <w:rsid w:val="004A68C1"/>
    <w:rsid w:val="004A75B0"/>
    <w:rsid w:val="004B0637"/>
    <w:rsid w:val="004B0870"/>
    <w:rsid w:val="004B1988"/>
    <w:rsid w:val="004C275E"/>
    <w:rsid w:val="004C5021"/>
    <w:rsid w:val="004C55C9"/>
    <w:rsid w:val="004C6A24"/>
    <w:rsid w:val="004D3C56"/>
    <w:rsid w:val="004D43F5"/>
    <w:rsid w:val="004E4DD9"/>
    <w:rsid w:val="004E521C"/>
    <w:rsid w:val="004E650E"/>
    <w:rsid w:val="004F3714"/>
    <w:rsid w:val="004F4C46"/>
    <w:rsid w:val="004F6F16"/>
    <w:rsid w:val="0050296A"/>
    <w:rsid w:val="00502B36"/>
    <w:rsid w:val="005043B3"/>
    <w:rsid w:val="00505ED6"/>
    <w:rsid w:val="00507A21"/>
    <w:rsid w:val="00507AE4"/>
    <w:rsid w:val="00510879"/>
    <w:rsid w:val="00511130"/>
    <w:rsid w:val="00511ADA"/>
    <w:rsid w:val="00512727"/>
    <w:rsid w:val="00521AFC"/>
    <w:rsid w:val="00522A72"/>
    <w:rsid w:val="0052473C"/>
    <w:rsid w:val="005247B7"/>
    <w:rsid w:val="005328AE"/>
    <w:rsid w:val="00534DFD"/>
    <w:rsid w:val="00535232"/>
    <w:rsid w:val="00535B03"/>
    <w:rsid w:val="00536F48"/>
    <w:rsid w:val="00540CC4"/>
    <w:rsid w:val="00542D08"/>
    <w:rsid w:val="00544E01"/>
    <w:rsid w:val="00546288"/>
    <w:rsid w:val="00551746"/>
    <w:rsid w:val="0055187F"/>
    <w:rsid w:val="00554020"/>
    <w:rsid w:val="005551B5"/>
    <w:rsid w:val="00556CA8"/>
    <w:rsid w:val="005610B3"/>
    <w:rsid w:val="005627E0"/>
    <w:rsid w:val="00565F16"/>
    <w:rsid w:val="005668D2"/>
    <w:rsid w:val="00572365"/>
    <w:rsid w:val="0057366D"/>
    <w:rsid w:val="005808E0"/>
    <w:rsid w:val="00580BC0"/>
    <w:rsid w:val="00581BB2"/>
    <w:rsid w:val="005856EF"/>
    <w:rsid w:val="00587BE2"/>
    <w:rsid w:val="00594053"/>
    <w:rsid w:val="0059467E"/>
    <w:rsid w:val="00595FFB"/>
    <w:rsid w:val="005A4B27"/>
    <w:rsid w:val="005A5CD4"/>
    <w:rsid w:val="005B01FD"/>
    <w:rsid w:val="005B1226"/>
    <w:rsid w:val="005B2EF8"/>
    <w:rsid w:val="005B3C63"/>
    <w:rsid w:val="005B3CA5"/>
    <w:rsid w:val="005B484A"/>
    <w:rsid w:val="005B5EAC"/>
    <w:rsid w:val="005B6C23"/>
    <w:rsid w:val="005B6F66"/>
    <w:rsid w:val="005B7E0C"/>
    <w:rsid w:val="005C04F8"/>
    <w:rsid w:val="005C127E"/>
    <w:rsid w:val="005C1B0E"/>
    <w:rsid w:val="005C3804"/>
    <w:rsid w:val="005C555D"/>
    <w:rsid w:val="005C72FE"/>
    <w:rsid w:val="005D1E1C"/>
    <w:rsid w:val="005D5B76"/>
    <w:rsid w:val="005E06E1"/>
    <w:rsid w:val="005E4AC2"/>
    <w:rsid w:val="005E634D"/>
    <w:rsid w:val="005F4CB3"/>
    <w:rsid w:val="00602121"/>
    <w:rsid w:val="006041AF"/>
    <w:rsid w:val="00606799"/>
    <w:rsid w:val="00606BB8"/>
    <w:rsid w:val="00606F4B"/>
    <w:rsid w:val="00607D0E"/>
    <w:rsid w:val="00610B76"/>
    <w:rsid w:val="00613491"/>
    <w:rsid w:val="00613A19"/>
    <w:rsid w:val="00614897"/>
    <w:rsid w:val="00617FC7"/>
    <w:rsid w:val="00621D84"/>
    <w:rsid w:val="00621F05"/>
    <w:rsid w:val="00625DCA"/>
    <w:rsid w:val="0062735E"/>
    <w:rsid w:val="006431D8"/>
    <w:rsid w:val="006472FB"/>
    <w:rsid w:val="00647AFA"/>
    <w:rsid w:val="006508D3"/>
    <w:rsid w:val="00651B24"/>
    <w:rsid w:val="00652ABA"/>
    <w:rsid w:val="006530A8"/>
    <w:rsid w:val="00655F5A"/>
    <w:rsid w:val="00660888"/>
    <w:rsid w:val="006621E6"/>
    <w:rsid w:val="00670086"/>
    <w:rsid w:val="00675F1D"/>
    <w:rsid w:val="00682634"/>
    <w:rsid w:val="006900AD"/>
    <w:rsid w:val="006928F4"/>
    <w:rsid w:val="00694469"/>
    <w:rsid w:val="006953ED"/>
    <w:rsid w:val="0069696C"/>
    <w:rsid w:val="0069716E"/>
    <w:rsid w:val="006A0A6B"/>
    <w:rsid w:val="006A0AA3"/>
    <w:rsid w:val="006A3279"/>
    <w:rsid w:val="006A756F"/>
    <w:rsid w:val="006B4479"/>
    <w:rsid w:val="006B5B8C"/>
    <w:rsid w:val="006C2EFB"/>
    <w:rsid w:val="006C3894"/>
    <w:rsid w:val="006C5E07"/>
    <w:rsid w:val="006C5FB4"/>
    <w:rsid w:val="006C7493"/>
    <w:rsid w:val="006D5DD9"/>
    <w:rsid w:val="006D7465"/>
    <w:rsid w:val="006E2826"/>
    <w:rsid w:val="006E3730"/>
    <w:rsid w:val="006E5749"/>
    <w:rsid w:val="006E73AF"/>
    <w:rsid w:val="006F1CD8"/>
    <w:rsid w:val="006F1D10"/>
    <w:rsid w:val="006F49AF"/>
    <w:rsid w:val="006F59CB"/>
    <w:rsid w:val="006F71F7"/>
    <w:rsid w:val="007026C0"/>
    <w:rsid w:val="007047CA"/>
    <w:rsid w:val="00704E9D"/>
    <w:rsid w:val="00705F5A"/>
    <w:rsid w:val="00712D58"/>
    <w:rsid w:val="007143CA"/>
    <w:rsid w:val="007157AF"/>
    <w:rsid w:val="00715C9B"/>
    <w:rsid w:val="00722E30"/>
    <w:rsid w:val="00725572"/>
    <w:rsid w:val="00730F36"/>
    <w:rsid w:val="00731D8B"/>
    <w:rsid w:val="00733078"/>
    <w:rsid w:val="007350FC"/>
    <w:rsid w:val="0073650F"/>
    <w:rsid w:val="00736CC1"/>
    <w:rsid w:val="00741153"/>
    <w:rsid w:val="007418EC"/>
    <w:rsid w:val="0074554F"/>
    <w:rsid w:val="00746B96"/>
    <w:rsid w:val="00746E73"/>
    <w:rsid w:val="0074793A"/>
    <w:rsid w:val="00750670"/>
    <w:rsid w:val="00755971"/>
    <w:rsid w:val="00755AB7"/>
    <w:rsid w:val="007642A1"/>
    <w:rsid w:val="00772D5E"/>
    <w:rsid w:val="00773883"/>
    <w:rsid w:val="007739AD"/>
    <w:rsid w:val="0077519F"/>
    <w:rsid w:val="00775658"/>
    <w:rsid w:val="007845E6"/>
    <w:rsid w:val="00785C60"/>
    <w:rsid w:val="0079095B"/>
    <w:rsid w:val="007A3D9E"/>
    <w:rsid w:val="007A4017"/>
    <w:rsid w:val="007B1275"/>
    <w:rsid w:val="007B4785"/>
    <w:rsid w:val="007B5519"/>
    <w:rsid w:val="007C0940"/>
    <w:rsid w:val="007C147C"/>
    <w:rsid w:val="007C1EB3"/>
    <w:rsid w:val="007C240B"/>
    <w:rsid w:val="007C3690"/>
    <w:rsid w:val="007C4D66"/>
    <w:rsid w:val="007C5837"/>
    <w:rsid w:val="007C764B"/>
    <w:rsid w:val="007D0A04"/>
    <w:rsid w:val="007E31C0"/>
    <w:rsid w:val="007E5310"/>
    <w:rsid w:val="007E59FC"/>
    <w:rsid w:val="007E5FC9"/>
    <w:rsid w:val="007E667E"/>
    <w:rsid w:val="007E7CEF"/>
    <w:rsid w:val="007F2973"/>
    <w:rsid w:val="007F3221"/>
    <w:rsid w:val="00805344"/>
    <w:rsid w:val="00807266"/>
    <w:rsid w:val="00810E5F"/>
    <w:rsid w:val="0081334B"/>
    <w:rsid w:val="00813C61"/>
    <w:rsid w:val="00813E17"/>
    <w:rsid w:val="00814E20"/>
    <w:rsid w:val="0081652A"/>
    <w:rsid w:val="008168B3"/>
    <w:rsid w:val="0081778D"/>
    <w:rsid w:val="00820D00"/>
    <w:rsid w:val="008211AD"/>
    <w:rsid w:val="00823E41"/>
    <w:rsid w:val="00825879"/>
    <w:rsid w:val="00827589"/>
    <w:rsid w:val="0084092D"/>
    <w:rsid w:val="00840949"/>
    <w:rsid w:val="008423A1"/>
    <w:rsid w:val="00842ECD"/>
    <w:rsid w:val="00843C1E"/>
    <w:rsid w:val="0085011C"/>
    <w:rsid w:val="00850671"/>
    <w:rsid w:val="00850864"/>
    <w:rsid w:val="00851263"/>
    <w:rsid w:val="00851815"/>
    <w:rsid w:val="008522A8"/>
    <w:rsid w:val="008546D5"/>
    <w:rsid w:val="00854E9A"/>
    <w:rsid w:val="0085666D"/>
    <w:rsid w:val="0086003D"/>
    <w:rsid w:val="00860E74"/>
    <w:rsid w:val="00861DC8"/>
    <w:rsid w:val="008625BB"/>
    <w:rsid w:val="00863DFA"/>
    <w:rsid w:val="00864396"/>
    <w:rsid w:val="008645F6"/>
    <w:rsid w:val="008649C5"/>
    <w:rsid w:val="0086626A"/>
    <w:rsid w:val="008705B2"/>
    <w:rsid w:val="00871311"/>
    <w:rsid w:val="00871387"/>
    <w:rsid w:val="00871643"/>
    <w:rsid w:val="008722BC"/>
    <w:rsid w:val="00873597"/>
    <w:rsid w:val="00875DE0"/>
    <w:rsid w:val="008764E5"/>
    <w:rsid w:val="00877AAF"/>
    <w:rsid w:val="0088141A"/>
    <w:rsid w:val="008837F7"/>
    <w:rsid w:val="008839E3"/>
    <w:rsid w:val="00886CD0"/>
    <w:rsid w:val="00887214"/>
    <w:rsid w:val="0089026A"/>
    <w:rsid w:val="0089111A"/>
    <w:rsid w:val="0089158C"/>
    <w:rsid w:val="008925DB"/>
    <w:rsid w:val="00892FB1"/>
    <w:rsid w:val="00894384"/>
    <w:rsid w:val="008950BE"/>
    <w:rsid w:val="008A58AD"/>
    <w:rsid w:val="008A742A"/>
    <w:rsid w:val="008B0E50"/>
    <w:rsid w:val="008B4BBB"/>
    <w:rsid w:val="008B6198"/>
    <w:rsid w:val="008C056D"/>
    <w:rsid w:val="008C0709"/>
    <w:rsid w:val="008C1E3E"/>
    <w:rsid w:val="008C28FE"/>
    <w:rsid w:val="008C4CE1"/>
    <w:rsid w:val="008C5074"/>
    <w:rsid w:val="008D132C"/>
    <w:rsid w:val="008D14F6"/>
    <w:rsid w:val="008D2470"/>
    <w:rsid w:val="008D50C9"/>
    <w:rsid w:val="008E12BB"/>
    <w:rsid w:val="008E447F"/>
    <w:rsid w:val="008E4EE7"/>
    <w:rsid w:val="008E5A4A"/>
    <w:rsid w:val="008F1D51"/>
    <w:rsid w:val="008F39A2"/>
    <w:rsid w:val="008F6B4D"/>
    <w:rsid w:val="0090275B"/>
    <w:rsid w:val="00904794"/>
    <w:rsid w:val="00904D0D"/>
    <w:rsid w:val="00906747"/>
    <w:rsid w:val="00910E12"/>
    <w:rsid w:val="00912727"/>
    <w:rsid w:val="009202CE"/>
    <w:rsid w:val="009217A5"/>
    <w:rsid w:val="00922571"/>
    <w:rsid w:val="00924A19"/>
    <w:rsid w:val="0092547F"/>
    <w:rsid w:val="00931990"/>
    <w:rsid w:val="009320B9"/>
    <w:rsid w:val="00932B02"/>
    <w:rsid w:val="00940553"/>
    <w:rsid w:val="0094376D"/>
    <w:rsid w:val="00954335"/>
    <w:rsid w:val="0095499D"/>
    <w:rsid w:val="009575D2"/>
    <w:rsid w:val="00960889"/>
    <w:rsid w:val="0096103E"/>
    <w:rsid w:val="009628CB"/>
    <w:rsid w:val="009629F3"/>
    <w:rsid w:val="00965D3A"/>
    <w:rsid w:val="00967D26"/>
    <w:rsid w:val="009704E5"/>
    <w:rsid w:val="009738DB"/>
    <w:rsid w:val="00973C23"/>
    <w:rsid w:val="00977061"/>
    <w:rsid w:val="009825BE"/>
    <w:rsid w:val="00986F69"/>
    <w:rsid w:val="00987DDF"/>
    <w:rsid w:val="00990F50"/>
    <w:rsid w:val="009A1590"/>
    <w:rsid w:val="009A1F32"/>
    <w:rsid w:val="009A5FDF"/>
    <w:rsid w:val="009A6933"/>
    <w:rsid w:val="009B424D"/>
    <w:rsid w:val="009B5331"/>
    <w:rsid w:val="009C1B1C"/>
    <w:rsid w:val="009C1B39"/>
    <w:rsid w:val="009C3220"/>
    <w:rsid w:val="009C4421"/>
    <w:rsid w:val="009D2532"/>
    <w:rsid w:val="009D2753"/>
    <w:rsid w:val="009D3958"/>
    <w:rsid w:val="009D6B27"/>
    <w:rsid w:val="009E5F58"/>
    <w:rsid w:val="009E7132"/>
    <w:rsid w:val="009E7178"/>
    <w:rsid w:val="00A027BB"/>
    <w:rsid w:val="00A03032"/>
    <w:rsid w:val="00A0439C"/>
    <w:rsid w:val="00A06844"/>
    <w:rsid w:val="00A11764"/>
    <w:rsid w:val="00A1191D"/>
    <w:rsid w:val="00A121AD"/>
    <w:rsid w:val="00A2048A"/>
    <w:rsid w:val="00A23C8F"/>
    <w:rsid w:val="00A2493C"/>
    <w:rsid w:val="00A25FA6"/>
    <w:rsid w:val="00A4032E"/>
    <w:rsid w:val="00A41038"/>
    <w:rsid w:val="00A4478A"/>
    <w:rsid w:val="00A4553A"/>
    <w:rsid w:val="00A54D5D"/>
    <w:rsid w:val="00A573A2"/>
    <w:rsid w:val="00A57D0A"/>
    <w:rsid w:val="00A605B5"/>
    <w:rsid w:val="00A60AAA"/>
    <w:rsid w:val="00A61944"/>
    <w:rsid w:val="00A62074"/>
    <w:rsid w:val="00A63126"/>
    <w:rsid w:val="00A63684"/>
    <w:rsid w:val="00A67E79"/>
    <w:rsid w:val="00A80E2C"/>
    <w:rsid w:val="00A81A0C"/>
    <w:rsid w:val="00A864EA"/>
    <w:rsid w:val="00A91D82"/>
    <w:rsid w:val="00A927D1"/>
    <w:rsid w:val="00A953AA"/>
    <w:rsid w:val="00A9640F"/>
    <w:rsid w:val="00A96F57"/>
    <w:rsid w:val="00AA238D"/>
    <w:rsid w:val="00AA35D8"/>
    <w:rsid w:val="00AA6D4F"/>
    <w:rsid w:val="00AB08D7"/>
    <w:rsid w:val="00AB28CF"/>
    <w:rsid w:val="00AB30F3"/>
    <w:rsid w:val="00AB3201"/>
    <w:rsid w:val="00AB7870"/>
    <w:rsid w:val="00AC23FF"/>
    <w:rsid w:val="00AC37E5"/>
    <w:rsid w:val="00AC4A5F"/>
    <w:rsid w:val="00AC4C56"/>
    <w:rsid w:val="00AD0C70"/>
    <w:rsid w:val="00AD0EE9"/>
    <w:rsid w:val="00AD1DAB"/>
    <w:rsid w:val="00AD22A4"/>
    <w:rsid w:val="00AD4CAF"/>
    <w:rsid w:val="00AD574C"/>
    <w:rsid w:val="00AD609C"/>
    <w:rsid w:val="00AD7A28"/>
    <w:rsid w:val="00AE06DF"/>
    <w:rsid w:val="00AE3033"/>
    <w:rsid w:val="00AE3C75"/>
    <w:rsid w:val="00AF01B4"/>
    <w:rsid w:val="00AF086B"/>
    <w:rsid w:val="00AF7557"/>
    <w:rsid w:val="00B00054"/>
    <w:rsid w:val="00B02FBE"/>
    <w:rsid w:val="00B0337F"/>
    <w:rsid w:val="00B058BD"/>
    <w:rsid w:val="00B12DE4"/>
    <w:rsid w:val="00B15BA8"/>
    <w:rsid w:val="00B15CD6"/>
    <w:rsid w:val="00B17EBD"/>
    <w:rsid w:val="00B211B3"/>
    <w:rsid w:val="00B21941"/>
    <w:rsid w:val="00B21DA0"/>
    <w:rsid w:val="00B23751"/>
    <w:rsid w:val="00B23AB6"/>
    <w:rsid w:val="00B34D63"/>
    <w:rsid w:val="00B35511"/>
    <w:rsid w:val="00B476D4"/>
    <w:rsid w:val="00B508B9"/>
    <w:rsid w:val="00B534C1"/>
    <w:rsid w:val="00B6299E"/>
    <w:rsid w:val="00B6310A"/>
    <w:rsid w:val="00B66E74"/>
    <w:rsid w:val="00B7202B"/>
    <w:rsid w:val="00B742AC"/>
    <w:rsid w:val="00B77326"/>
    <w:rsid w:val="00B77F78"/>
    <w:rsid w:val="00B801E4"/>
    <w:rsid w:val="00B81ABB"/>
    <w:rsid w:val="00B82DB2"/>
    <w:rsid w:val="00B83E3F"/>
    <w:rsid w:val="00B85180"/>
    <w:rsid w:val="00B85FCE"/>
    <w:rsid w:val="00B914B3"/>
    <w:rsid w:val="00B95CF4"/>
    <w:rsid w:val="00BA5DC9"/>
    <w:rsid w:val="00BA7D9F"/>
    <w:rsid w:val="00BB0451"/>
    <w:rsid w:val="00BB0A23"/>
    <w:rsid w:val="00BB17DD"/>
    <w:rsid w:val="00BC0E3F"/>
    <w:rsid w:val="00BC3ECA"/>
    <w:rsid w:val="00BC4498"/>
    <w:rsid w:val="00BC59F5"/>
    <w:rsid w:val="00BC7D42"/>
    <w:rsid w:val="00BD137E"/>
    <w:rsid w:val="00BD351B"/>
    <w:rsid w:val="00BD7099"/>
    <w:rsid w:val="00BE00EE"/>
    <w:rsid w:val="00BE15BD"/>
    <w:rsid w:val="00BE44F3"/>
    <w:rsid w:val="00BE4E6C"/>
    <w:rsid w:val="00BF00FA"/>
    <w:rsid w:val="00BF2141"/>
    <w:rsid w:val="00BF29DD"/>
    <w:rsid w:val="00BF442A"/>
    <w:rsid w:val="00BF49A8"/>
    <w:rsid w:val="00BF4C3C"/>
    <w:rsid w:val="00BF52F1"/>
    <w:rsid w:val="00C01B79"/>
    <w:rsid w:val="00C02C9B"/>
    <w:rsid w:val="00C07E33"/>
    <w:rsid w:val="00C10655"/>
    <w:rsid w:val="00C11493"/>
    <w:rsid w:val="00C11545"/>
    <w:rsid w:val="00C1173E"/>
    <w:rsid w:val="00C157A4"/>
    <w:rsid w:val="00C2092F"/>
    <w:rsid w:val="00C20BEA"/>
    <w:rsid w:val="00C23EF3"/>
    <w:rsid w:val="00C2562F"/>
    <w:rsid w:val="00C32474"/>
    <w:rsid w:val="00C32E22"/>
    <w:rsid w:val="00C347FE"/>
    <w:rsid w:val="00C3546C"/>
    <w:rsid w:val="00C35A80"/>
    <w:rsid w:val="00C3791A"/>
    <w:rsid w:val="00C37EB6"/>
    <w:rsid w:val="00C40B47"/>
    <w:rsid w:val="00C427A8"/>
    <w:rsid w:val="00C43E33"/>
    <w:rsid w:val="00C505BE"/>
    <w:rsid w:val="00C50821"/>
    <w:rsid w:val="00C5132D"/>
    <w:rsid w:val="00C54184"/>
    <w:rsid w:val="00C552F9"/>
    <w:rsid w:val="00C568D3"/>
    <w:rsid w:val="00C60CEF"/>
    <w:rsid w:val="00C61576"/>
    <w:rsid w:val="00C650A1"/>
    <w:rsid w:val="00C66CD2"/>
    <w:rsid w:val="00C7414C"/>
    <w:rsid w:val="00C749D3"/>
    <w:rsid w:val="00C810AF"/>
    <w:rsid w:val="00C82995"/>
    <w:rsid w:val="00C901AC"/>
    <w:rsid w:val="00C91C2F"/>
    <w:rsid w:val="00C9220F"/>
    <w:rsid w:val="00C928D1"/>
    <w:rsid w:val="00C95642"/>
    <w:rsid w:val="00C97AED"/>
    <w:rsid w:val="00CA1330"/>
    <w:rsid w:val="00CA4C68"/>
    <w:rsid w:val="00CA6B37"/>
    <w:rsid w:val="00CB18D2"/>
    <w:rsid w:val="00CB4820"/>
    <w:rsid w:val="00CB7D9D"/>
    <w:rsid w:val="00CC135B"/>
    <w:rsid w:val="00CC2DCB"/>
    <w:rsid w:val="00CC4774"/>
    <w:rsid w:val="00CC6062"/>
    <w:rsid w:val="00CD00D3"/>
    <w:rsid w:val="00CD0CCD"/>
    <w:rsid w:val="00CD13D1"/>
    <w:rsid w:val="00CD1A27"/>
    <w:rsid w:val="00CD2265"/>
    <w:rsid w:val="00CD2991"/>
    <w:rsid w:val="00CD5238"/>
    <w:rsid w:val="00CD602C"/>
    <w:rsid w:val="00CD60B4"/>
    <w:rsid w:val="00CD739F"/>
    <w:rsid w:val="00CD7785"/>
    <w:rsid w:val="00CD7C74"/>
    <w:rsid w:val="00CE0382"/>
    <w:rsid w:val="00CE40CD"/>
    <w:rsid w:val="00CE6C63"/>
    <w:rsid w:val="00CF23ED"/>
    <w:rsid w:val="00CF2590"/>
    <w:rsid w:val="00CF3262"/>
    <w:rsid w:val="00CF3BB0"/>
    <w:rsid w:val="00CF3F77"/>
    <w:rsid w:val="00CF451C"/>
    <w:rsid w:val="00CF4E1F"/>
    <w:rsid w:val="00D00BF5"/>
    <w:rsid w:val="00D03C10"/>
    <w:rsid w:val="00D10BAB"/>
    <w:rsid w:val="00D11AC6"/>
    <w:rsid w:val="00D13BB6"/>
    <w:rsid w:val="00D1425D"/>
    <w:rsid w:val="00D1450B"/>
    <w:rsid w:val="00D14DE1"/>
    <w:rsid w:val="00D16CC2"/>
    <w:rsid w:val="00D17F63"/>
    <w:rsid w:val="00D20357"/>
    <w:rsid w:val="00D222E6"/>
    <w:rsid w:val="00D24E76"/>
    <w:rsid w:val="00D258D4"/>
    <w:rsid w:val="00D26CD1"/>
    <w:rsid w:val="00D3545D"/>
    <w:rsid w:val="00D41219"/>
    <w:rsid w:val="00D41887"/>
    <w:rsid w:val="00D43E7E"/>
    <w:rsid w:val="00D44B3E"/>
    <w:rsid w:val="00D46E4B"/>
    <w:rsid w:val="00D503D2"/>
    <w:rsid w:val="00D54245"/>
    <w:rsid w:val="00D55AD1"/>
    <w:rsid w:val="00D56AB6"/>
    <w:rsid w:val="00D6191F"/>
    <w:rsid w:val="00D619B4"/>
    <w:rsid w:val="00D61ACA"/>
    <w:rsid w:val="00D70BA8"/>
    <w:rsid w:val="00D75446"/>
    <w:rsid w:val="00D81F88"/>
    <w:rsid w:val="00D8409E"/>
    <w:rsid w:val="00D84460"/>
    <w:rsid w:val="00D874C6"/>
    <w:rsid w:val="00D91B62"/>
    <w:rsid w:val="00D95494"/>
    <w:rsid w:val="00DA1DD3"/>
    <w:rsid w:val="00DA5323"/>
    <w:rsid w:val="00DA6377"/>
    <w:rsid w:val="00DA6AF8"/>
    <w:rsid w:val="00DA738A"/>
    <w:rsid w:val="00DA78F0"/>
    <w:rsid w:val="00DB0951"/>
    <w:rsid w:val="00DB1E28"/>
    <w:rsid w:val="00DB4B11"/>
    <w:rsid w:val="00DB7735"/>
    <w:rsid w:val="00DC08B1"/>
    <w:rsid w:val="00DC1DCB"/>
    <w:rsid w:val="00DC5395"/>
    <w:rsid w:val="00DC6354"/>
    <w:rsid w:val="00DC76CB"/>
    <w:rsid w:val="00DD369B"/>
    <w:rsid w:val="00DD36C1"/>
    <w:rsid w:val="00DF184B"/>
    <w:rsid w:val="00DF3FA4"/>
    <w:rsid w:val="00E02818"/>
    <w:rsid w:val="00E03B97"/>
    <w:rsid w:val="00E03EED"/>
    <w:rsid w:val="00E04414"/>
    <w:rsid w:val="00E10C98"/>
    <w:rsid w:val="00E123AB"/>
    <w:rsid w:val="00E127A9"/>
    <w:rsid w:val="00E15ACF"/>
    <w:rsid w:val="00E22299"/>
    <w:rsid w:val="00E23BF0"/>
    <w:rsid w:val="00E24321"/>
    <w:rsid w:val="00E270ED"/>
    <w:rsid w:val="00E3008D"/>
    <w:rsid w:val="00E3072B"/>
    <w:rsid w:val="00E47B7B"/>
    <w:rsid w:val="00E56BDD"/>
    <w:rsid w:val="00E60495"/>
    <w:rsid w:val="00E621F4"/>
    <w:rsid w:val="00E64571"/>
    <w:rsid w:val="00E72210"/>
    <w:rsid w:val="00E7293C"/>
    <w:rsid w:val="00E72C21"/>
    <w:rsid w:val="00E735B4"/>
    <w:rsid w:val="00E7387B"/>
    <w:rsid w:val="00E7531E"/>
    <w:rsid w:val="00E76399"/>
    <w:rsid w:val="00E80A90"/>
    <w:rsid w:val="00E82462"/>
    <w:rsid w:val="00E8641B"/>
    <w:rsid w:val="00E92436"/>
    <w:rsid w:val="00E9291E"/>
    <w:rsid w:val="00E93F0A"/>
    <w:rsid w:val="00E96DEC"/>
    <w:rsid w:val="00E96F0B"/>
    <w:rsid w:val="00EA2A4E"/>
    <w:rsid w:val="00EA67DB"/>
    <w:rsid w:val="00EB08B4"/>
    <w:rsid w:val="00EB3525"/>
    <w:rsid w:val="00EB43BD"/>
    <w:rsid w:val="00EB549E"/>
    <w:rsid w:val="00EC0033"/>
    <w:rsid w:val="00EC1A7D"/>
    <w:rsid w:val="00EC1B5F"/>
    <w:rsid w:val="00ED2B86"/>
    <w:rsid w:val="00ED3585"/>
    <w:rsid w:val="00ED6967"/>
    <w:rsid w:val="00ED6DED"/>
    <w:rsid w:val="00EE038E"/>
    <w:rsid w:val="00EE3F12"/>
    <w:rsid w:val="00EE4A7F"/>
    <w:rsid w:val="00EE5363"/>
    <w:rsid w:val="00EE5B38"/>
    <w:rsid w:val="00EE687F"/>
    <w:rsid w:val="00EF05D0"/>
    <w:rsid w:val="00EF4019"/>
    <w:rsid w:val="00EF5D25"/>
    <w:rsid w:val="00EF73AB"/>
    <w:rsid w:val="00EF7B7C"/>
    <w:rsid w:val="00F00FEE"/>
    <w:rsid w:val="00F03FCA"/>
    <w:rsid w:val="00F0500C"/>
    <w:rsid w:val="00F053E5"/>
    <w:rsid w:val="00F057DF"/>
    <w:rsid w:val="00F05DFE"/>
    <w:rsid w:val="00F06941"/>
    <w:rsid w:val="00F11EDE"/>
    <w:rsid w:val="00F12B5E"/>
    <w:rsid w:val="00F13BD1"/>
    <w:rsid w:val="00F14B75"/>
    <w:rsid w:val="00F2173C"/>
    <w:rsid w:val="00F21DB8"/>
    <w:rsid w:val="00F221EB"/>
    <w:rsid w:val="00F271E7"/>
    <w:rsid w:val="00F3352F"/>
    <w:rsid w:val="00F3659C"/>
    <w:rsid w:val="00F414B4"/>
    <w:rsid w:val="00F437D6"/>
    <w:rsid w:val="00F440A5"/>
    <w:rsid w:val="00F448C3"/>
    <w:rsid w:val="00F46A5B"/>
    <w:rsid w:val="00F47FF5"/>
    <w:rsid w:val="00F54D23"/>
    <w:rsid w:val="00F56104"/>
    <w:rsid w:val="00F61395"/>
    <w:rsid w:val="00F627A9"/>
    <w:rsid w:val="00F642D5"/>
    <w:rsid w:val="00F657EC"/>
    <w:rsid w:val="00F65915"/>
    <w:rsid w:val="00F66EB4"/>
    <w:rsid w:val="00F728CE"/>
    <w:rsid w:val="00F73388"/>
    <w:rsid w:val="00F760AB"/>
    <w:rsid w:val="00F7682E"/>
    <w:rsid w:val="00F77CA5"/>
    <w:rsid w:val="00F81D2C"/>
    <w:rsid w:val="00F830F3"/>
    <w:rsid w:val="00F84C81"/>
    <w:rsid w:val="00F85352"/>
    <w:rsid w:val="00F86D0E"/>
    <w:rsid w:val="00F87FCD"/>
    <w:rsid w:val="00F90CFF"/>
    <w:rsid w:val="00FA2ADA"/>
    <w:rsid w:val="00FA5DCA"/>
    <w:rsid w:val="00FA7E6C"/>
    <w:rsid w:val="00FB004A"/>
    <w:rsid w:val="00FB0C80"/>
    <w:rsid w:val="00FB66AC"/>
    <w:rsid w:val="00FB6FB7"/>
    <w:rsid w:val="00FC3B74"/>
    <w:rsid w:val="00FC40A9"/>
    <w:rsid w:val="00FC44DB"/>
    <w:rsid w:val="00FC44DC"/>
    <w:rsid w:val="00FC770A"/>
    <w:rsid w:val="00FD4765"/>
    <w:rsid w:val="00FD4B70"/>
    <w:rsid w:val="00FD7EE3"/>
    <w:rsid w:val="00FE3761"/>
    <w:rsid w:val="00FE3E00"/>
    <w:rsid w:val="00FF0283"/>
    <w:rsid w:val="00FF2286"/>
    <w:rsid w:val="00FF3054"/>
    <w:rsid w:val="00FF4EAB"/>
    <w:rsid w:val="00FF54AB"/>
    <w:rsid w:val="00F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614"/>
  <w14:defaultImageDpi w14:val="32767"/>
  <w15:chartTrackingRefBased/>
  <w15:docId w15:val="{5B1389E3-36CA-41A5-9282-D77E8884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FC9"/>
    <w:rPr>
      <w:rFonts w:ascii="Source Sans Pro" w:hAnsi="Source Sans Pro"/>
      <w:color w:val="333333" w:themeColor="text1"/>
      <w:sz w:val="22"/>
    </w:rPr>
  </w:style>
  <w:style w:type="paragraph" w:styleId="Heading1">
    <w:name w:val="heading 1"/>
    <w:aliases w:val="Kemp Heading 1"/>
    <w:basedOn w:val="Normal"/>
    <w:next w:val="Normal"/>
    <w:link w:val="Heading1Char"/>
    <w:autoRedefine/>
    <w:uiPriority w:val="9"/>
    <w:rsid w:val="002C77AD"/>
    <w:pPr>
      <w:keepNext/>
      <w:keepLines/>
      <w:spacing w:before="240"/>
      <w:outlineLvl w:val="0"/>
    </w:pPr>
    <w:rPr>
      <w:rFonts w:eastAsiaTheme="majorEastAsia" w:cstheme="majorBidi"/>
      <w:color w:val="4C4C4C" w:themeColor="text2"/>
      <w:sz w:val="28"/>
      <w:szCs w:val="32"/>
    </w:rPr>
  </w:style>
  <w:style w:type="paragraph" w:styleId="Heading2">
    <w:name w:val="heading 2"/>
    <w:basedOn w:val="Normal"/>
    <w:next w:val="Normal"/>
    <w:link w:val="Heading2Char"/>
    <w:autoRedefine/>
    <w:uiPriority w:val="9"/>
    <w:semiHidden/>
    <w:unhideWhenUsed/>
    <w:rsid w:val="002C77AD"/>
    <w:pPr>
      <w:keepNext/>
      <w:keepLines/>
      <w:spacing w:before="40"/>
      <w:outlineLvl w:val="1"/>
    </w:pPr>
    <w:rPr>
      <w:rFonts w:ascii="Source Sans Pro SemiBold" w:eastAsiaTheme="majorEastAsia" w:hAnsi="Source Sans Pro SemiBold" w:cstheme="majorBidi"/>
      <w:bCs/>
      <w:color w:val="00E8DD" w:themeColor="accent3"/>
      <w:szCs w:val="26"/>
    </w:rPr>
  </w:style>
  <w:style w:type="paragraph" w:styleId="Heading3">
    <w:name w:val="heading 3"/>
    <w:basedOn w:val="Normal"/>
    <w:next w:val="Normal"/>
    <w:link w:val="Heading3Char"/>
    <w:uiPriority w:val="9"/>
    <w:semiHidden/>
    <w:unhideWhenUsed/>
    <w:qFormat/>
    <w:rsid w:val="000B153B"/>
    <w:pPr>
      <w:keepNext/>
      <w:keepLines/>
      <w:spacing w:before="40"/>
      <w:outlineLvl w:val="2"/>
    </w:pPr>
    <w:rPr>
      <w:rFonts w:asciiTheme="majorHAnsi" w:eastAsiaTheme="majorEastAsia" w:hAnsiTheme="majorHAnsi" w:cstheme="majorBidi"/>
      <w:color w:val="846200" w:themeColor="accent1" w:themeShade="7F"/>
    </w:rPr>
  </w:style>
  <w:style w:type="paragraph" w:styleId="Heading4">
    <w:name w:val="heading 4"/>
    <w:basedOn w:val="Normal"/>
    <w:next w:val="Normal"/>
    <w:link w:val="Heading4Char"/>
    <w:uiPriority w:val="9"/>
    <w:semiHidden/>
    <w:unhideWhenUsed/>
    <w:qFormat/>
    <w:rsid w:val="00606F4B"/>
    <w:pPr>
      <w:keepNext/>
      <w:keepLines/>
      <w:spacing w:before="40"/>
      <w:outlineLvl w:val="3"/>
    </w:pPr>
    <w:rPr>
      <w:rFonts w:asciiTheme="majorHAnsi" w:eastAsiaTheme="majorEastAsia" w:hAnsiTheme="majorHAnsi" w:cstheme="majorBidi"/>
      <w:i/>
      <w:iCs/>
      <w:color w:val="C6940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F50"/>
    <w:pPr>
      <w:tabs>
        <w:tab w:val="center" w:pos="4513"/>
        <w:tab w:val="right" w:pos="9026"/>
      </w:tabs>
    </w:pPr>
  </w:style>
  <w:style w:type="character" w:customStyle="1" w:styleId="HeaderChar">
    <w:name w:val="Header Char"/>
    <w:basedOn w:val="DefaultParagraphFont"/>
    <w:link w:val="Header"/>
    <w:uiPriority w:val="99"/>
    <w:rsid w:val="00990F50"/>
  </w:style>
  <w:style w:type="paragraph" w:styleId="Footer">
    <w:name w:val="footer"/>
    <w:basedOn w:val="Normal"/>
    <w:link w:val="FooterChar"/>
    <w:uiPriority w:val="99"/>
    <w:unhideWhenUsed/>
    <w:rsid w:val="00990F50"/>
    <w:pPr>
      <w:tabs>
        <w:tab w:val="center" w:pos="4513"/>
        <w:tab w:val="right" w:pos="9026"/>
      </w:tabs>
    </w:pPr>
  </w:style>
  <w:style w:type="character" w:customStyle="1" w:styleId="FooterChar">
    <w:name w:val="Footer Char"/>
    <w:basedOn w:val="DefaultParagraphFont"/>
    <w:link w:val="Footer"/>
    <w:uiPriority w:val="99"/>
    <w:rsid w:val="00990F50"/>
  </w:style>
  <w:style w:type="paragraph" w:styleId="NoSpacing">
    <w:name w:val="No Spacing"/>
    <w:link w:val="NoSpacingChar"/>
    <w:uiPriority w:val="1"/>
    <w:rsid w:val="00990F50"/>
    <w:rPr>
      <w:rFonts w:eastAsiaTheme="minorEastAsia"/>
      <w:sz w:val="22"/>
      <w:szCs w:val="22"/>
      <w:lang w:eastAsia="zh-CN"/>
    </w:rPr>
  </w:style>
  <w:style w:type="character" w:customStyle="1" w:styleId="NoSpacingChar">
    <w:name w:val="No Spacing Char"/>
    <w:basedOn w:val="DefaultParagraphFont"/>
    <w:link w:val="NoSpacing"/>
    <w:uiPriority w:val="1"/>
    <w:rsid w:val="00990F50"/>
    <w:rPr>
      <w:rFonts w:eastAsiaTheme="minorEastAsia"/>
      <w:sz w:val="22"/>
      <w:szCs w:val="22"/>
      <w:lang w:eastAsia="zh-CN"/>
    </w:rPr>
  </w:style>
  <w:style w:type="paragraph" w:customStyle="1" w:styleId="KTitlePageH1">
    <w:name w:val="K TitlePage H1"/>
    <w:basedOn w:val="Title"/>
    <w:link w:val="KTitlePageH1Char"/>
    <w:autoRedefine/>
    <w:qFormat/>
    <w:rsid w:val="002B355A"/>
  </w:style>
  <w:style w:type="paragraph" w:customStyle="1" w:styleId="KH2">
    <w:name w:val="K H2"/>
    <w:basedOn w:val="Heading2"/>
    <w:next w:val="Heading2"/>
    <w:autoRedefine/>
    <w:qFormat/>
    <w:rsid w:val="003145C2"/>
    <w:pPr>
      <w:numPr>
        <w:ilvl w:val="1"/>
        <w:numId w:val="4"/>
      </w:numPr>
      <w:spacing w:before="120" w:after="120"/>
      <w:ind w:left="360" w:hanging="360"/>
    </w:pPr>
    <w:rPr>
      <w:bCs w:val="0"/>
      <w:color w:val="4C4C4C"/>
      <w:sz w:val="24"/>
    </w:rPr>
  </w:style>
  <w:style w:type="paragraph" w:styleId="Title">
    <w:name w:val="Title"/>
    <w:basedOn w:val="Normal"/>
    <w:next w:val="Normal"/>
    <w:link w:val="TitleChar"/>
    <w:autoRedefine/>
    <w:uiPriority w:val="10"/>
    <w:rsid w:val="002C77AD"/>
    <w:pPr>
      <w:contextualSpacing/>
    </w:pPr>
    <w:rPr>
      <w:rFonts w:ascii="Source Sans Pro Light" w:eastAsiaTheme="majorEastAsia" w:hAnsi="Source Sans Pro Light" w:cstheme="majorBidi"/>
      <w:spacing w:val="-10"/>
      <w:kern w:val="28"/>
      <w:sz w:val="72"/>
      <w:szCs w:val="56"/>
    </w:rPr>
  </w:style>
  <w:style w:type="character" w:customStyle="1" w:styleId="TitleChar">
    <w:name w:val="Title Char"/>
    <w:basedOn w:val="DefaultParagraphFont"/>
    <w:link w:val="Title"/>
    <w:uiPriority w:val="10"/>
    <w:rsid w:val="002C77AD"/>
    <w:rPr>
      <w:rFonts w:ascii="Source Sans Pro Light" w:eastAsiaTheme="majorEastAsia" w:hAnsi="Source Sans Pro Light" w:cstheme="majorBidi"/>
      <w:color w:val="333333" w:themeColor="text1"/>
      <w:spacing w:val="-10"/>
      <w:kern w:val="28"/>
      <w:sz w:val="72"/>
      <w:szCs w:val="56"/>
    </w:rPr>
  </w:style>
  <w:style w:type="paragraph" w:customStyle="1" w:styleId="KPullYellow">
    <w:name w:val="KPullYellow"/>
    <w:basedOn w:val="KPullCoral"/>
    <w:link w:val="KPullYellowChar"/>
    <w:qFormat/>
    <w:rsid w:val="00AC4A5F"/>
    <w:pPr>
      <w:framePr w:wrap="around"/>
      <w:pBdr>
        <w:top w:val="single" w:sz="24" w:space="6" w:color="FEC10D" w:themeColor="accent1"/>
        <w:bottom w:val="single" w:sz="24" w:space="6" w:color="FEC10D" w:themeColor="accent1"/>
      </w:pBdr>
    </w:pPr>
  </w:style>
  <w:style w:type="paragraph" w:styleId="Subtitle">
    <w:name w:val="Subtitle"/>
    <w:basedOn w:val="Normal"/>
    <w:next w:val="Normal"/>
    <w:link w:val="SubtitleChar"/>
    <w:autoRedefine/>
    <w:uiPriority w:val="11"/>
    <w:rsid w:val="00587BE2"/>
    <w:pPr>
      <w:numPr>
        <w:ilvl w:val="1"/>
      </w:numPr>
      <w:spacing w:after="160"/>
    </w:pPr>
    <w:rPr>
      <w:rFonts w:eastAsiaTheme="minorEastAsia"/>
      <w:color w:val="7B7B7B" w:themeColor="text1" w:themeTint="A5"/>
      <w:sz w:val="28"/>
      <w:szCs w:val="22"/>
    </w:rPr>
  </w:style>
  <w:style w:type="character" w:customStyle="1" w:styleId="SubtitleChar">
    <w:name w:val="Subtitle Char"/>
    <w:basedOn w:val="DefaultParagraphFont"/>
    <w:link w:val="Subtitle"/>
    <w:uiPriority w:val="11"/>
    <w:rsid w:val="002C77AD"/>
    <w:rPr>
      <w:rFonts w:ascii="Source Sans Pro" w:eastAsiaTheme="minorEastAsia" w:hAnsi="Source Sans Pro"/>
      <w:color w:val="7B7B7B" w:themeColor="text1" w:themeTint="A5"/>
      <w:sz w:val="28"/>
      <w:szCs w:val="22"/>
    </w:rPr>
  </w:style>
  <w:style w:type="paragraph" w:customStyle="1" w:styleId="KTitlePageH2">
    <w:name w:val="K TitlePage H2"/>
    <w:basedOn w:val="Normal"/>
    <w:autoRedefine/>
    <w:qFormat/>
    <w:rsid w:val="005B3CA5"/>
    <w:pPr>
      <w:ind w:right="2551"/>
    </w:pPr>
    <w:rPr>
      <w:rFonts w:ascii="Source Sans Pro SemiBold" w:hAnsi="Source Sans Pro SemiBold"/>
      <w:bCs/>
      <w:color w:val="4C4C4C" w:themeColor="text2"/>
      <w:sz w:val="28"/>
    </w:rPr>
  </w:style>
  <w:style w:type="table" w:styleId="TableGrid">
    <w:name w:val="Table Grid"/>
    <w:aliases w:val="KTable"/>
    <w:basedOn w:val="TableNormal"/>
    <w:uiPriority w:val="39"/>
    <w:rsid w:val="007E5FC9"/>
    <w:rPr>
      <w:rFonts w:ascii="Source Sans Pro" w:hAnsi="Source Sans Pro"/>
      <w:color w:val="333333" w:themeColor="text1"/>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0B153B"/>
    <w:pPr>
      <w:autoSpaceDE w:val="0"/>
      <w:autoSpaceDN w:val="0"/>
      <w:adjustRightInd w:val="0"/>
      <w:spacing w:line="288" w:lineRule="auto"/>
      <w:textAlignment w:val="center"/>
    </w:pPr>
    <w:rPr>
      <w:rFonts w:ascii="Minion Pro" w:hAnsi="Minion Pro" w:cs="Minion Pro"/>
      <w:color w:val="000000"/>
    </w:rPr>
  </w:style>
  <w:style w:type="paragraph" w:customStyle="1" w:styleId="KempTableHeading">
    <w:name w:val="Kemp Table Heading"/>
    <w:basedOn w:val="Heading3"/>
    <w:autoRedefine/>
    <w:rsid w:val="000B153B"/>
    <w:rPr>
      <w:rFonts w:ascii="Source Sans Pro SemiBold" w:hAnsi="Source Sans Pro SemiBold"/>
      <w:b/>
      <w:bCs/>
      <w:color w:val="013C93" w:themeColor="accent2"/>
      <w:sz w:val="20"/>
    </w:rPr>
  </w:style>
  <w:style w:type="table" w:styleId="ListTable7Colorful-Accent2">
    <w:name w:val="List Table 7 Colorful Accent 2"/>
    <w:basedOn w:val="TableNormal"/>
    <w:uiPriority w:val="52"/>
    <w:rsid w:val="006B5B8C"/>
    <w:rPr>
      <w:color w:val="002C6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3C9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3C9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3C9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3C93" w:themeColor="accent2"/>
        </w:tcBorders>
        <w:shd w:val="clear" w:color="auto" w:fill="FFFFFF" w:themeFill="background1"/>
      </w:tcPr>
    </w:tblStylePr>
    <w:tblStylePr w:type="band1Vert">
      <w:tblPr/>
      <w:tcPr>
        <w:shd w:val="clear" w:color="auto" w:fill="B6D3FE" w:themeFill="accent2" w:themeFillTint="33"/>
      </w:tcPr>
    </w:tblStylePr>
    <w:tblStylePr w:type="band1Horz">
      <w:tblPr/>
      <w:tcPr>
        <w:shd w:val="clear" w:color="auto" w:fill="B6D3F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0B153B"/>
    <w:rPr>
      <w:rFonts w:asciiTheme="majorHAnsi" w:eastAsiaTheme="majorEastAsia" w:hAnsiTheme="majorHAnsi" w:cstheme="majorBidi"/>
      <w:color w:val="846200" w:themeColor="accent1" w:themeShade="7F"/>
    </w:rPr>
  </w:style>
  <w:style w:type="character" w:customStyle="1" w:styleId="KPullYellowChar">
    <w:name w:val="KPullYellow Char"/>
    <w:basedOn w:val="KPullCoralChar"/>
    <w:link w:val="KPullYellow"/>
    <w:rsid w:val="00AC4A5F"/>
    <w:rPr>
      <w:rFonts w:ascii="Source Sans Pro SemiBold" w:hAnsi="Source Sans Pro SemiBold"/>
      <w:bCs/>
      <w:color w:val="4C4C4C" w:themeColor="text2"/>
      <w:sz w:val="32"/>
    </w:rPr>
  </w:style>
  <w:style w:type="character" w:customStyle="1" w:styleId="Heading1Char">
    <w:name w:val="Heading 1 Char"/>
    <w:aliases w:val="Kemp Heading 1 Char"/>
    <w:basedOn w:val="DefaultParagraphFont"/>
    <w:link w:val="Heading1"/>
    <w:uiPriority w:val="9"/>
    <w:rsid w:val="002C77AD"/>
    <w:rPr>
      <w:rFonts w:ascii="Source Sans Pro" w:eastAsiaTheme="majorEastAsia" w:hAnsi="Source Sans Pro" w:cstheme="majorBidi"/>
      <w:color w:val="4C4C4C" w:themeColor="text2"/>
      <w:sz w:val="28"/>
      <w:szCs w:val="32"/>
    </w:rPr>
  </w:style>
  <w:style w:type="character" w:customStyle="1" w:styleId="Heading2Char">
    <w:name w:val="Heading 2 Char"/>
    <w:basedOn w:val="DefaultParagraphFont"/>
    <w:link w:val="Heading2"/>
    <w:uiPriority w:val="9"/>
    <w:semiHidden/>
    <w:rsid w:val="002C77AD"/>
    <w:rPr>
      <w:rFonts w:ascii="Source Sans Pro SemiBold" w:eastAsiaTheme="majorEastAsia" w:hAnsi="Source Sans Pro SemiBold" w:cstheme="majorBidi"/>
      <w:bCs/>
      <w:color w:val="00E8DD" w:themeColor="accent3"/>
      <w:szCs w:val="26"/>
    </w:rPr>
  </w:style>
  <w:style w:type="character" w:styleId="Strong">
    <w:name w:val="Strong"/>
    <w:basedOn w:val="DefaultParagraphFont"/>
    <w:uiPriority w:val="22"/>
    <w:rsid w:val="002C77AD"/>
    <w:rPr>
      <w:b/>
      <w:bCs/>
    </w:rPr>
  </w:style>
  <w:style w:type="paragraph" w:customStyle="1" w:styleId="HeaderHighlight">
    <w:name w:val="Header Highlight"/>
    <w:basedOn w:val="Normal"/>
    <w:autoRedefine/>
    <w:rsid w:val="002C77AD"/>
    <w:rPr>
      <w:rFonts w:ascii="Source Sans Pro SemiBold" w:hAnsi="Source Sans Pro SemiBold"/>
      <w:bCs/>
      <w:caps/>
      <w:color w:val="00E8DD" w:themeColor="accent3"/>
      <w:spacing w:val="10"/>
      <w:sz w:val="20"/>
    </w:rPr>
  </w:style>
  <w:style w:type="paragraph" w:customStyle="1" w:styleId="HeaderText">
    <w:name w:val="Header Text"/>
    <w:basedOn w:val="HeaderHighlight"/>
    <w:autoRedefine/>
    <w:rsid w:val="00AC4A5F"/>
    <w:rPr>
      <w:caps w:val="0"/>
      <w:color w:val="4C4C4C" w:themeColor="text2"/>
      <w:spacing w:val="0"/>
      <w:sz w:val="18"/>
    </w:rPr>
  </w:style>
  <w:style w:type="paragraph" w:styleId="NormalWeb">
    <w:name w:val="Normal (Web)"/>
    <w:basedOn w:val="Normal"/>
    <w:link w:val="NormalWebChar"/>
    <w:uiPriority w:val="99"/>
    <w:semiHidden/>
    <w:unhideWhenUsed/>
    <w:rsid w:val="00B508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rsid w:val="00B508B9"/>
    <w:pPr>
      <w:ind w:left="720"/>
      <w:contextualSpacing/>
    </w:pPr>
  </w:style>
  <w:style w:type="paragraph" w:customStyle="1" w:styleId="KH1">
    <w:name w:val="K H1"/>
    <w:basedOn w:val="Heading1"/>
    <w:next w:val="Heading1"/>
    <w:link w:val="KH1Char"/>
    <w:qFormat/>
    <w:rsid w:val="003145C2"/>
    <w:pPr>
      <w:spacing w:before="120" w:after="120"/>
    </w:pPr>
    <w:rPr>
      <w:rFonts w:ascii="Source Sans Pro SemiBold" w:hAnsi="Source Sans Pro SemiBold"/>
      <w:color w:val="4C4C4C"/>
    </w:rPr>
  </w:style>
  <w:style w:type="paragraph" w:customStyle="1" w:styleId="KPullCoral">
    <w:name w:val="KPullCoral"/>
    <w:basedOn w:val="Normal"/>
    <w:link w:val="KPullCoralChar"/>
    <w:autoRedefine/>
    <w:qFormat/>
    <w:rsid w:val="00AC4A5F"/>
    <w:pPr>
      <w:framePr w:hSpace="181" w:vSpace="181" w:wrap="around" w:vAnchor="text" w:hAnchor="text" w:xAlign="inside" w:y="1"/>
      <w:pBdr>
        <w:top w:val="single" w:sz="24" w:space="6" w:color="00E8DD" w:themeColor="accent3"/>
        <w:bottom w:val="single" w:sz="24" w:space="6" w:color="00E8DD" w:themeColor="accent3"/>
      </w:pBdr>
    </w:pPr>
    <w:rPr>
      <w:rFonts w:ascii="Source Sans Pro SemiBold" w:hAnsi="Source Sans Pro SemiBold"/>
      <w:bCs/>
      <w:color w:val="4C4C4C" w:themeColor="text2"/>
      <w:sz w:val="32"/>
    </w:rPr>
  </w:style>
  <w:style w:type="character" w:customStyle="1" w:styleId="KTitlePageH1Char">
    <w:name w:val="K TitlePage H1 Char"/>
    <w:basedOn w:val="TitleChar"/>
    <w:link w:val="KTitlePageH1"/>
    <w:rsid w:val="002B355A"/>
    <w:rPr>
      <w:rFonts w:ascii="Source Sans Pro Light" w:eastAsiaTheme="majorEastAsia" w:hAnsi="Source Sans Pro Light" w:cstheme="majorBidi"/>
      <w:color w:val="333333" w:themeColor="text1"/>
      <w:spacing w:val="-10"/>
      <w:kern w:val="28"/>
      <w:sz w:val="72"/>
      <w:szCs w:val="56"/>
    </w:rPr>
  </w:style>
  <w:style w:type="character" w:customStyle="1" w:styleId="KH1Char">
    <w:name w:val="K H1 Char"/>
    <w:basedOn w:val="KTitlePageH1Char"/>
    <w:link w:val="KH1"/>
    <w:rsid w:val="003145C2"/>
    <w:rPr>
      <w:rFonts w:ascii="Source Sans Pro SemiBold" w:eastAsiaTheme="majorEastAsia" w:hAnsi="Source Sans Pro SemiBold" w:cstheme="majorBidi"/>
      <w:color w:val="4C4C4C"/>
      <w:spacing w:val="-10"/>
      <w:kern w:val="28"/>
      <w:sz w:val="28"/>
      <w:szCs w:val="32"/>
    </w:rPr>
  </w:style>
  <w:style w:type="paragraph" w:customStyle="1" w:styleId="KPullLGray">
    <w:name w:val="KPullLGray"/>
    <w:basedOn w:val="KPullCoral"/>
    <w:link w:val="KPullLGrayChar"/>
    <w:qFormat/>
    <w:rsid w:val="009C4421"/>
    <w:pPr>
      <w:framePr w:wrap="around"/>
      <w:pBdr>
        <w:top w:val="single" w:sz="24" w:space="6" w:color="808080" w:themeColor="background1" w:themeShade="80"/>
        <w:bottom w:val="single" w:sz="24" w:space="6" w:color="808080" w:themeColor="background1" w:themeShade="80"/>
      </w:pBdr>
    </w:pPr>
  </w:style>
  <w:style w:type="character" w:customStyle="1" w:styleId="KPullCoralChar">
    <w:name w:val="KPullCoral Char"/>
    <w:basedOn w:val="DefaultParagraphFont"/>
    <w:link w:val="KPullCoral"/>
    <w:rsid w:val="00AC4A5F"/>
    <w:rPr>
      <w:rFonts w:ascii="Source Sans Pro SemiBold" w:hAnsi="Source Sans Pro SemiBold"/>
      <w:bCs/>
      <w:color w:val="4C4C4C" w:themeColor="text2"/>
      <w:sz w:val="32"/>
    </w:rPr>
  </w:style>
  <w:style w:type="character" w:customStyle="1" w:styleId="KPullLGrayChar">
    <w:name w:val="KPullLGray Char"/>
    <w:basedOn w:val="KPullCoralChar"/>
    <w:link w:val="KPullLGray"/>
    <w:rsid w:val="009C4421"/>
    <w:rPr>
      <w:rFonts w:ascii="Source Sans Pro SemiBold" w:hAnsi="Source Sans Pro SemiBold"/>
      <w:bCs/>
      <w:color w:val="4C4C4C" w:themeColor="text2"/>
      <w:sz w:val="32"/>
    </w:rPr>
  </w:style>
  <w:style w:type="paragraph" w:customStyle="1" w:styleId="KH4">
    <w:name w:val="K H4"/>
    <w:basedOn w:val="Heading4"/>
    <w:link w:val="KH4Char"/>
    <w:qFormat/>
    <w:rsid w:val="00C60CEF"/>
    <w:pPr>
      <w:shd w:val="clear" w:color="auto" w:fill="FFFFFF"/>
      <w:spacing w:before="120" w:after="120"/>
      <w:jc w:val="both"/>
    </w:pPr>
    <w:rPr>
      <w:rFonts w:ascii="Source Sans Pro SemiBold" w:hAnsi="Source Sans Pro SemiBold" w:cs="Open Sans"/>
      <w:i w:val="0"/>
      <w:color w:val="4C4C4C"/>
      <w:szCs w:val="21"/>
    </w:rPr>
  </w:style>
  <w:style w:type="paragraph" w:customStyle="1" w:styleId="KH3">
    <w:name w:val="K H3"/>
    <w:basedOn w:val="Heading3"/>
    <w:link w:val="KH3Char"/>
    <w:qFormat/>
    <w:rsid w:val="00C60CEF"/>
    <w:pPr>
      <w:shd w:val="clear" w:color="auto" w:fill="FFFFFF"/>
      <w:spacing w:before="120" w:after="120"/>
      <w:jc w:val="both"/>
    </w:pPr>
    <w:rPr>
      <w:rFonts w:ascii="Source Sans Pro SemiBold" w:hAnsi="Source Sans Pro SemiBold" w:cs="Open Sans"/>
      <w:color w:val="4C4C4C"/>
      <w:sz w:val="24"/>
      <w:szCs w:val="21"/>
    </w:rPr>
  </w:style>
  <w:style w:type="character" w:customStyle="1" w:styleId="NormalWebChar">
    <w:name w:val="Normal (Web) Char"/>
    <w:basedOn w:val="DefaultParagraphFont"/>
    <w:link w:val="NormalWeb"/>
    <w:uiPriority w:val="99"/>
    <w:semiHidden/>
    <w:rsid w:val="00587BE2"/>
    <w:rPr>
      <w:rFonts w:ascii="Times New Roman" w:eastAsia="Times New Roman" w:hAnsi="Times New Roman" w:cs="Times New Roman"/>
    </w:rPr>
  </w:style>
  <w:style w:type="character" w:customStyle="1" w:styleId="KH4Char">
    <w:name w:val="K H4 Char"/>
    <w:basedOn w:val="NormalWebChar"/>
    <w:link w:val="KH4"/>
    <w:rsid w:val="00C60CEF"/>
    <w:rPr>
      <w:rFonts w:ascii="Source Sans Pro SemiBold" w:eastAsiaTheme="majorEastAsia" w:hAnsi="Source Sans Pro SemiBold" w:cs="Open Sans"/>
      <w:iCs/>
      <w:color w:val="4C4C4C"/>
      <w:sz w:val="22"/>
      <w:szCs w:val="21"/>
      <w:shd w:val="clear" w:color="auto" w:fill="FFFFFF"/>
    </w:rPr>
  </w:style>
  <w:style w:type="character" w:customStyle="1" w:styleId="KH3Char">
    <w:name w:val="K H3 Char"/>
    <w:basedOn w:val="NormalWebChar"/>
    <w:link w:val="KH3"/>
    <w:rsid w:val="00C60CEF"/>
    <w:rPr>
      <w:rFonts w:ascii="Source Sans Pro SemiBold" w:eastAsiaTheme="majorEastAsia" w:hAnsi="Source Sans Pro SemiBold" w:cs="Open Sans"/>
      <w:color w:val="4C4C4C"/>
      <w:szCs w:val="21"/>
      <w:shd w:val="clear" w:color="auto" w:fill="FFFFFF"/>
    </w:rPr>
  </w:style>
  <w:style w:type="paragraph" w:styleId="TOCHeading">
    <w:name w:val="TOC Heading"/>
    <w:basedOn w:val="Heading1"/>
    <w:next w:val="Normal"/>
    <w:uiPriority w:val="39"/>
    <w:unhideWhenUsed/>
    <w:qFormat/>
    <w:rsid w:val="002C303A"/>
    <w:pPr>
      <w:spacing w:line="259" w:lineRule="auto"/>
      <w:outlineLvl w:val="9"/>
    </w:pPr>
    <w:rPr>
      <w:color w:val="013C93" w:themeColor="accent2"/>
      <w:sz w:val="40"/>
    </w:rPr>
  </w:style>
  <w:style w:type="character" w:customStyle="1" w:styleId="Heading4Char">
    <w:name w:val="Heading 4 Char"/>
    <w:basedOn w:val="DefaultParagraphFont"/>
    <w:link w:val="Heading4"/>
    <w:uiPriority w:val="9"/>
    <w:semiHidden/>
    <w:rsid w:val="00606F4B"/>
    <w:rPr>
      <w:rFonts w:asciiTheme="majorHAnsi" w:eastAsiaTheme="majorEastAsia" w:hAnsiTheme="majorHAnsi" w:cstheme="majorBidi"/>
      <w:i/>
      <w:iCs/>
      <w:color w:val="C69401" w:themeColor="accent1" w:themeShade="BF"/>
      <w:sz w:val="22"/>
    </w:rPr>
  </w:style>
  <w:style w:type="paragraph" w:styleId="TOC2">
    <w:name w:val="toc 2"/>
    <w:basedOn w:val="Normal"/>
    <w:next w:val="Normal"/>
    <w:autoRedefine/>
    <w:uiPriority w:val="39"/>
    <w:unhideWhenUsed/>
    <w:rsid w:val="00606F4B"/>
    <w:pPr>
      <w:spacing w:after="100"/>
      <w:ind w:left="220"/>
    </w:pPr>
  </w:style>
  <w:style w:type="character" w:styleId="Hyperlink">
    <w:name w:val="Hyperlink"/>
    <w:basedOn w:val="DefaultParagraphFont"/>
    <w:uiPriority w:val="99"/>
    <w:unhideWhenUsed/>
    <w:rsid w:val="00606F4B"/>
    <w:rPr>
      <w:color w:val="0003D7" w:themeColor="hyperlink"/>
      <w:u w:val="single"/>
    </w:rPr>
  </w:style>
  <w:style w:type="paragraph" w:styleId="TOC1">
    <w:name w:val="toc 1"/>
    <w:basedOn w:val="Normal"/>
    <w:next w:val="Normal"/>
    <w:autoRedefine/>
    <w:uiPriority w:val="39"/>
    <w:unhideWhenUsed/>
    <w:rsid w:val="00606F4B"/>
    <w:pPr>
      <w:spacing w:after="100"/>
    </w:pPr>
  </w:style>
  <w:style w:type="paragraph" w:styleId="TOC3">
    <w:name w:val="toc 3"/>
    <w:basedOn w:val="Normal"/>
    <w:next w:val="Normal"/>
    <w:autoRedefine/>
    <w:uiPriority w:val="39"/>
    <w:unhideWhenUsed/>
    <w:rsid w:val="00606F4B"/>
    <w:pPr>
      <w:spacing w:after="100"/>
      <w:ind w:left="440"/>
    </w:pPr>
  </w:style>
  <w:style w:type="table" w:styleId="TableGridLight">
    <w:name w:val="Grid Table Light"/>
    <w:basedOn w:val="TableNormal"/>
    <w:uiPriority w:val="40"/>
    <w:rsid w:val="00E72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7293C"/>
    <w:tblPr>
      <w:tblStyleRowBandSize w:val="1"/>
      <w:tblStyleColBandSize w:val="1"/>
    </w:tblPr>
    <w:tblStylePr w:type="firstRow">
      <w:rPr>
        <w:b/>
        <w:bCs/>
        <w:caps/>
      </w:rPr>
      <w:tblPr/>
      <w:tcPr>
        <w:tcBorders>
          <w:bottom w:val="single" w:sz="4" w:space="0" w:color="98989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89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E7293C"/>
    <w:tblPr>
      <w:tblStyleRowBandSize w:val="1"/>
      <w:tblStyleColBandSize w:val="1"/>
      <w:tblBorders>
        <w:top w:val="single" w:sz="4" w:space="0" w:color="6EA8FE" w:themeColor="accent2" w:themeTint="66"/>
        <w:left w:val="single" w:sz="4" w:space="0" w:color="6EA8FE" w:themeColor="accent2" w:themeTint="66"/>
        <w:bottom w:val="single" w:sz="4" w:space="0" w:color="6EA8FE" w:themeColor="accent2" w:themeTint="66"/>
        <w:right w:val="single" w:sz="4" w:space="0" w:color="6EA8FE" w:themeColor="accent2" w:themeTint="66"/>
        <w:insideH w:val="single" w:sz="4" w:space="0" w:color="6EA8FE" w:themeColor="accent2" w:themeTint="66"/>
        <w:insideV w:val="single" w:sz="4" w:space="0" w:color="6EA8FE" w:themeColor="accent2" w:themeTint="66"/>
      </w:tblBorders>
    </w:tblPr>
    <w:tblStylePr w:type="firstRow">
      <w:rPr>
        <w:b/>
        <w:bCs/>
      </w:rPr>
      <w:tblPr/>
      <w:tcPr>
        <w:tcBorders>
          <w:bottom w:val="single" w:sz="12" w:space="0" w:color="277DFD" w:themeColor="accent2" w:themeTint="99"/>
        </w:tcBorders>
      </w:tcPr>
    </w:tblStylePr>
    <w:tblStylePr w:type="lastRow">
      <w:rPr>
        <w:b/>
        <w:bCs/>
      </w:rPr>
      <w:tblPr/>
      <w:tcPr>
        <w:tcBorders>
          <w:top w:val="double" w:sz="2" w:space="0" w:color="277DFD"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E7293C"/>
    <w:tblPr>
      <w:tblStyleRowBandSize w:val="1"/>
      <w:tblStyleColBandSize w:val="1"/>
      <w:tblBorders>
        <w:top w:val="single" w:sz="4" w:space="0" w:color="277DFD" w:themeColor="accent2" w:themeTint="99"/>
        <w:left w:val="single" w:sz="4" w:space="0" w:color="277DFD" w:themeColor="accent2" w:themeTint="99"/>
        <w:bottom w:val="single" w:sz="4" w:space="0" w:color="277DFD" w:themeColor="accent2" w:themeTint="99"/>
        <w:right w:val="single" w:sz="4" w:space="0" w:color="277DFD" w:themeColor="accent2" w:themeTint="99"/>
        <w:insideH w:val="single" w:sz="4" w:space="0" w:color="277DFD" w:themeColor="accent2" w:themeTint="99"/>
        <w:insideV w:val="single" w:sz="4" w:space="0" w:color="277DF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3FE" w:themeFill="accent2" w:themeFillTint="33"/>
      </w:tcPr>
    </w:tblStylePr>
    <w:tblStylePr w:type="band1Horz">
      <w:tblPr/>
      <w:tcPr>
        <w:shd w:val="clear" w:color="auto" w:fill="B6D3FE" w:themeFill="accent2" w:themeFillTint="33"/>
      </w:tcPr>
    </w:tblStylePr>
    <w:tblStylePr w:type="neCell">
      <w:tblPr/>
      <w:tcPr>
        <w:tcBorders>
          <w:bottom w:val="single" w:sz="4" w:space="0" w:color="277DFD" w:themeColor="accent2" w:themeTint="99"/>
        </w:tcBorders>
      </w:tcPr>
    </w:tblStylePr>
    <w:tblStylePr w:type="nwCell">
      <w:tblPr/>
      <w:tcPr>
        <w:tcBorders>
          <w:bottom w:val="single" w:sz="4" w:space="0" w:color="277DFD" w:themeColor="accent2" w:themeTint="99"/>
        </w:tcBorders>
      </w:tcPr>
    </w:tblStylePr>
    <w:tblStylePr w:type="seCell">
      <w:tblPr/>
      <w:tcPr>
        <w:tcBorders>
          <w:top w:val="single" w:sz="4" w:space="0" w:color="277DFD" w:themeColor="accent2" w:themeTint="99"/>
        </w:tcBorders>
      </w:tcPr>
    </w:tblStylePr>
    <w:tblStylePr w:type="swCell">
      <w:tblPr/>
      <w:tcPr>
        <w:tcBorders>
          <w:top w:val="single" w:sz="4" w:space="0" w:color="277DFD" w:themeColor="accent2" w:themeTint="99"/>
        </w:tcBorders>
      </w:tcPr>
    </w:tblStylePr>
  </w:style>
  <w:style w:type="character" w:styleId="UnresolvedMention">
    <w:name w:val="Unresolved Mention"/>
    <w:basedOn w:val="DefaultParagraphFont"/>
    <w:uiPriority w:val="99"/>
    <w:rsid w:val="00851263"/>
    <w:rPr>
      <w:color w:val="605E5C"/>
      <w:shd w:val="clear" w:color="auto" w:fill="E1DFDD"/>
    </w:rPr>
  </w:style>
  <w:style w:type="paragraph" w:styleId="TOC4">
    <w:name w:val="toc 4"/>
    <w:basedOn w:val="Normal"/>
    <w:next w:val="Normal"/>
    <w:autoRedefine/>
    <w:uiPriority w:val="39"/>
    <w:unhideWhenUsed/>
    <w:rsid w:val="00FF61E7"/>
    <w:pPr>
      <w:spacing w:after="100" w:line="259" w:lineRule="auto"/>
      <w:ind w:left="660"/>
    </w:pPr>
    <w:rPr>
      <w:rFonts w:asciiTheme="minorHAnsi" w:eastAsiaTheme="minorEastAsia" w:hAnsiTheme="minorHAnsi"/>
      <w:color w:val="auto"/>
      <w:szCs w:val="22"/>
    </w:rPr>
  </w:style>
  <w:style w:type="paragraph" w:styleId="TOC5">
    <w:name w:val="toc 5"/>
    <w:basedOn w:val="Normal"/>
    <w:next w:val="Normal"/>
    <w:autoRedefine/>
    <w:uiPriority w:val="39"/>
    <w:unhideWhenUsed/>
    <w:rsid w:val="00FF61E7"/>
    <w:pPr>
      <w:spacing w:after="100" w:line="259" w:lineRule="auto"/>
      <w:ind w:left="880"/>
    </w:pPr>
    <w:rPr>
      <w:rFonts w:asciiTheme="minorHAnsi" w:eastAsiaTheme="minorEastAsia" w:hAnsiTheme="minorHAnsi"/>
      <w:color w:val="auto"/>
      <w:szCs w:val="22"/>
    </w:rPr>
  </w:style>
  <w:style w:type="paragraph" w:styleId="TOC6">
    <w:name w:val="toc 6"/>
    <w:basedOn w:val="Normal"/>
    <w:next w:val="Normal"/>
    <w:autoRedefine/>
    <w:uiPriority w:val="39"/>
    <w:unhideWhenUsed/>
    <w:rsid w:val="00FF61E7"/>
    <w:pPr>
      <w:spacing w:after="100" w:line="259" w:lineRule="auto"/>
      <w:ind w:left="1100"/>
    </w:pPr>
    <w:rPr>
      <w:rFonts w:asciiTheme="minorHAnsi" w:eastAsiaTheme="minorEastAsia" w:hAnsiTheme="minorHAnsi"/>
      <w:color w:val="auto"/>
      <w:szCs w:val="22"/>
    </w:rPr>
  </w:style>
  <w:style w:type="paragraph" w:styleId="TOC7">
    <w:name w:val="toc 7"/>
    <w:basedOn w:val="Normal"/>
    <w:next w:val="Normal"/>
    <w:autoRedefine/>
    <w:uiPriority w:val="39"/>
    <w:unhideWhenUsed/>
    <w:rsid w:val="00FF61E7"/>
    <w:pPr>
      <w:spacing w:after="100" w:line="259" w:lineRule="auto"/>
      <w:ind w:left="1320"/>
    </w:pPr>
    <w:rPr>
      <w:rFonts w:asciiTheme="minorHAnsi" w:eastAsiaTheme="minorEastAsia" w:hAnsiTheme="minorHAnsi"/>
      <w:color w:val="auto"/>
      <w:szCs w:val="22"/>
    </w:rPr>
  </w:style>
  <w:style w:type="paragraph" w:styleId="TOC8">
    <w:name w:val="toc 8"/>
    <w:basedOn w:val="Normal"/>
    <w:next w:val="Normal"/>
    <w:autoRedefine/>
    <w:uiPriority w:val="39"/>
    <w:unhideWhenUsed/>
    <w:rsid w:val="00FF61E7"/>
    <w:pPr>
      <w:spacing w:after="100" w:line="259" w:lineRule="auto"/>
      <w:ind w:left="1540"/>
    </w:pPr>
    <w:rPr>
      <w:rFonts w:asciiTheme="minorHAnsi" w:eastAsiaTheme="minorEastAsia" w:hAnsiTheme="minorHAnsi"/>
      <w:color w:val="auto"/>
      <w:szCs w:val="22"/>
    </w:rPr>
  </w:style>
  <w:style w:type="paragraph" w:styleId="TOC9">
    <w:name w:val="toc 9"/>
    <w:basedOn w:val="Normal"/>
    <w:next w:val="Normal"/>
    <w:autoRedefine/>
    <w:uiPriority w:val="39"/>
    <w:unhideWhenUsed/>
    <w:rsid w:val="00FF61E7"/>
    <w:pPr>
      <w:spacing w:after="100" w:line="259" w:lineRule="auto"/>
      <w:ind w:left="1760"/>
    </w:pPr>
    <w:rPr>
      <w:rFonts w:asciiTheme="minorHAnsi" w:eastAsiaTheme="minorEastAsia" w:hAnsiTheme="minorHAns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4691">
      <w:bodyDiv w:val="1"/>
      <w:marLeft w:val="0"/>
      <w:marRight w:val="0"/>
      <w:marTop w:val="0"/>
      <w:marBottom w:val="0"/>
      <w:divBdr>
        <w:top w:val="none" w:sz="0" w:space="0" w:color="auto"/>
        <w:left w:val="none" w:sz="0" w:space="0" w:color="auto"/>
        <w:bottom w:val="none" w:sz="0" w:space="0" w:color="auto"/>
        <w:right w:val="none" w:sz="0" w:space="0" w:color="auto"/>
      </w:divBdr>
    </w:div>
    <w:div w:id="1156527806">
      <w:bodyDiv w:val="1"/>
      <w:marLeft w:val="0"/>
      <w:marRight w:val="0"/>
      <w:marTop w:val="0"/>
      <w:marBottom w:val="0"/>
      <w:divBdr>
        <w:top w:val="none" w:sz="0" w:space="0" w:color="auto"/>
        <w:left w:val="none" w:sz="0" w:space="0" w:color="auto"/>
        <w:bottom w:val="none" w:sz="0" w:space="0" w:color="auto"/>
        <w:right w:val="none" w:sz="0" w:space="0" w:color="auto"/>
      </w:divBdr>
    </w:div>
    <w:div w:id="1716463989">
      <w:bodyDiv w:val="1"/>
      <w:marLeft w:val="0"/>
      <w:marRight w:val="0"/>
      <w:marTop w:val="0"/>
      <w:marBottom w:val="0"/>
      <w:divBdr>
        <w:top w:val="none" w:sz="0" w:space="0" w:color="auto"/>
        <w:left w:val="none" w:sz="0" w:space="0" w:color="auto"/>
        <w:bottom w:val="none" w:sz="0" w:space="0" w:color="auto"/>
        <w:right w:val="none" w:sz="0" w:space="0" w:color="auto"/>
      </w:divBdr>
    </w:div>
    <w:div w:id="1943103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laney\Desktop\Kemp%202019%20Word%20Templates\Final%20Word%20files\new-template-workshop.dotx" TargetMode="External"/></Relationships>
</file>

<file path=word/theme/theme1.xml><?xml version="1.0" encoding="utf-8"?>
<a:theme xmlns:a="http://schemas.openxmlformats.org/drawingml/2006/main" name="Office Theme">
  <a:themeElements>
    <a:clrScheme name="Kemp 2019">
      <a:dk1>
        <a:srgbClr val="333333"/>
      </a:dk1>
      <a:lt1>
        <a:srgbClr val="FFFFFF"/>
      </a:lt1>
      <a:dk2>
        <a:srgbClr val="4C4C4C"/>
      </a:dk2>
      <a:lt2>
        <a:srgbClr val="FFFFFF"/>
      </a:lt2>
      <a:accent1>
        <a:srgbClr val="FEC10D"/>
      </a:accent1>
      <a:accent2>
        <a:srgbClr val="013C93"/>
      </a:accent2>
      <a:accent3>
        <a:srgbClr val="00E8DD"/>
      </a:accent3>
      <a:accent4>
        <a:srgbClr val="E6636B"/>
      </a:accent4>
      <a:accent5>
        <a:srgbClr val="C0E9F9"/>
      </a:accent5>
      <a:accent6>
        <a:srgbClr val="460968"/>
      </a:accent6>
      <a:hlink>
        <a:srgbClr val="0003D7"/>
      </a:hlink>
      <a:folHlink>
        <a:srgbClr val="A423E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21B692B6B1FB74C8C497692FB1B3B1B" ma:contentTypeVersion="9" ma:contentTypeDescription="Create a new document." ma:contentTypeScope="" ma:versionID="ffa46779bc5ad72622ea612317f07dc8">
  <xsd:schema xmlns:xsd="http://www.w3.org/2001/XMLSchema" xmlns:xs="http://www.w3.org/2001/XMLSchema" xmlns:p="http://schemas.microsoft.com/office/2006/metadata/properties" xmlns:ns2="ba38ba68-d33f-472f-a95c-876604f55500" xmlns:ns3="43396034-32ff-4a8e-9cb3-ed41520425b8" targetNamespace="http://schemas.microsoft.com/office/2006/metadata/properties" ma:root="true" ma:fieldsID="4460dbcedd3424185991b490456fe627" ns2:_="" ns3:_="">
    <xsd:import namespace="ba38ba68-d33f-472f-a95c-876604f55500"/>
    <xsd:import namespace="43396034-32ff-4a8e-9cb3-ed41520425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2:SharedWithUsers" minOccurs="0"/>
                <xsd:element ref="ns2: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8ba68-d33f-472f-a95c-876604f5550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396034-32ff-4a8e-9cb3-ed41520425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ba38ba68-d33f-472f-a95c-876604f55500">KEMP-186532977-768</_dlc_DocId>
    <_dlc_DocIdUrl xmlns="ba38ba68-d33f-472f-a95c-876604f55500">
      <Url>https://kemptechnologies.sharepoint.com/globalmarketing/creativedepartment/_layouts/15/DocIdRedir.aspx?ID=KEMP-186532977-768</Url>
      <Description>KEMP-186532977-768</Description>
    </_dlc_DocIdUrl>
  </documentManagement>
</p:properties>
</file>

<file path=customXml/itemProps1.xml><?xml version="1.0" encoding="utf-8"?>
<ds:datastoreItem xmlns:ds="http://schemas.openxmlformats.org/officeDocument/2006/customXml" ds:itemID="{EC8F7652-0DDB-4E41-93F4-0EE6A1F3732F}">
  <ds:schemaRefs>
    <ds:schemaRef ds:uri="http://schemas.microsoft.com/sharepoint/v3/contenttype/forms"/>
  </ds:schemaRefs>
</ds:datastoreItem>
</file>

<file path=customXml/itemProps2.xml><?xml version="1.0" encoding="utf-8"?>
<ds:datastoreItem xmlns:ds="http://schemas.openxmlformats.org/officeDocument/2006/customXml" ds:itemID="{C6349CFA-C0FC-4451-923A-A2594CCD84C9}">
  <ds:schemaRefs>
    <ds:schemaRef ds:uri="http://schemas.microsoft.com/sharepoint/events"/>
  </ds:schemaRefs>
</ds:datastoreItem>
</file>

<file path=customXml/itemProps3.xml><?xml version="1.0" encoding="utf-8"?>
<ds:datastoreItem xmlns:ds="http://schemas.openxmlformats.org/officeDocument/2006/customXml" ds:itemID="{C227842D-8402-409F-9883-3AAFE17EB261}">
  <ds:schemaRefs>
    <ds:schemaRef ds:uri="http://schemas.openxmlformats.org/officeDocument/2006/bibliography"/>
  </ds:schemaRefs>
</ds:datastoreItem>
</file>

<file path=customXml/itemProps4.xml><?xml version="1.0" encoding="utf-8"?>
<ds:datastoreItem xmlns:ds="http://schemas.openxmlformats.org/officeDocument/2006/customXml" ds:itemID="{76E015B6-2E39-4EAD-8FC5-FBC007B3D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8ba68-d33f-472f-a95c-876604f55500"/>
    <ds:schemaRef ds:uri="43396034-32ff-4a8e-9cb3-ed41520425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4EA54C-4CE2-4DAA-8AF9-1C92D34CF80F}">
  <ds:schemaRefs>
    <ds:schemaRef ds:uri="http://schemas.microsoft.com/office/2006/metadata/properties"/>
    <ds:schemaRef ds:uri="http://schemas.microsoft.com/office/infopath/2007/PartnerControls"/>
    <ds:schemaRef ds:uri="ba38ba68-d33f-472f-a95c-876604f55500"/>
  </ds:schemaRefs>
</ds:datastoreItem>
</file>

<file path=docProps/app.xml><?xml version="1.0" encoding="utf-8"?>
<Properties xmlns="http://schemas.openxmlformats.org/officeDocument/2006/extended-properties" xmlns:vt="http://schemas.openxmlformats.org/officeDocument/2006/docPropsVTypes">
  <Template>new-template-workshop.dotx</Template>
  <TotalTime>2248</TotalTime>
  <Pages>15</Pages>
  <Words>7909</Words>
  <Characters>45085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Delaney</dc:creator>
  <cp:keywords/>
  <dc:description/>
  <cp:lastModifiedBy>Mike Bomba</cp:lastModifiedBy>
  <cp:revision>159</cp:revision>
  <cp:lastPrinted>2021-08-12T19:23:00Z</cp:lastPrinted>
  <dcterms:created xsi:type="dcterms:W3CDTF">2023-04-11T17:18:00Z</dcterms:created>
  <dcterms:modified xsi:type="dcterms:W3CDTF">2023-10-02T19:15:00Z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0x010100621B692B6B1FB74C8C497692FB1B3B1B</vt:lpwstr>
  </property>
  <property fmtid="{D5CDD505-2E9C-101B-9397-08002B2CF9AE}" pid="3" name="_dlc_DocIdItemGuid">
    <vt:lpwstr>ffd551f2-fd49-41b8-a56a-2c4ca4d323d9</vt:lpwstr>
  </property>
</Properties>
</file>